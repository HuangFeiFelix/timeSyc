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7E2E85">
        <w:rPr>
          <w:rFonts w:ascii="黑体" w:eastAsia="黑体" w:hint="eastAsia"/>
          <w:sz w:val="21"/>
          <w:szCs w:val="21"/>
        </w:rPr>
        <w:t>4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ind w:firstLine="0"/>
      </w:pP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ED54C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2017/7/14</w:t>
            </w:r>
          </w:p>
        </w:tc>
        <w:tc>
          <w:tcPr>
            <w:tcW w:w="810" w:type="dxa"/>
            <w:vAlign w:val="center"/>
          </w:tcPr>
          <w:p w:rsidR="004641FC" w:rsidRPr="00BF4468" w:rsidRDefault="00ED54C0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ED54C0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增加软件锁存PTP时间，锁存指示地址0x70，时间戳存储地址0x70~0x79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310805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2017/7/31</w:t>
            </w:r>
          </w:p>
        </w:tc>
        <w:tc>
          <w:tcPr>
            <w:tcW w:w="810" w:type="dxa"/>
          </w:tcPr>
          <w:p w:rsidR="004641FC" w:rsidRPr="00BF4468" w:rsidRDefault="00310805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V0.3</w:t>
            </w: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ED54C0" w:rsidRDefault="00310805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修改自动对齐寄存器定义</w:t>
            </w:r>
            <w:r w:rsidR="008131B3">
              <w:rPr>
                <w:rFonts w:hint="eastAsia"/>
                <w:szCs w:val="21"/>
              </w:rPr>
              <w:t>，写一次，执行一次对齐，地址0xE9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D4094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2017/8/30</w:t>
            </w:r>
          </w:p>
        </w:tc>
        <w:tc>
          <w:tcPr>
            <w:tcW w:w="810" w:type="dxa"/>
            <w:vAlign w:val="center"/>
          </w:tcPr>
          <w:p w:rsidR="004641FC" w:rsidRPr="00BF4468" w:rsidRDefault="004D4094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0.4</w:t>
            </w:r>
          </w:p>
        </w:tc>
        <w:tc>
          <w:tcPr>
            <w:tcW w:w="1026" w:type="dxa"/>
            <w:vAlign w:val="center"/>
          </w:tcPr>
          <w:p w:rsidR="004641FC" w:rsidRPr="00BF4468" w:rsidRDefault="004D4094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D4094" w:rsidP="00B2009E">
            <w:pPr>
              <w:pStyle w:val="afd"/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led灯寄存器以及vcxo锁定告警</w:t>
            </w:r>
            <w:bookmarkStart w:id="5" w:name="_GoBack"/>
            <w:bookmarkEnd w:id="5"/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1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1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1"/>
        <w:spacing w:line="360" w:lineRule="auto"/>
        <w:rPr>
          <w:noProof/>
        </w:rPr>
      </w:pPr>
    </w:p>
    <w:p w:rsidR="0023314D" w:rsidRDefault="00D67C5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8</w:t>
      </w:r>
      <w:r w:rsidR="00D67C59">
        <w:rPr>
          <w:noProof/>
        </w:rPr>
        <w:fldChar w:fldCharType="end"/>
      </w:r>
    </w:p>
    <w:p w:rsidR="00106116" w:rsidRDefault="00D67C59" w:rsidP="0025652F">
      <w:pPr>
        <w:pStyle w:val="11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D67C59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E3B67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CE3B67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</w:t>
      </w:r>
      <w:r w:rsidR="00D67C59"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17</w:t>
      </w:r>
      <w:r w:rsidR="00D67C59">
        <w:rPr>
          <w:noProof/>
        </w:rPr>
        <w:fldChar w:fldCharType="end"/>
      </w:r>
    </w:p>
    <w:p w:rsidR="00106116" w:rsidRPr="00B639B7" w:rsidRDefault="00D67C59" w:rsidP="0025652F">
      <w:pPr>
        <w:pStyle w:val="11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6" w:name="_Toc485644330"/>
      <w:bookmarkStart w:id="7" w:name="_Toc240775328"/>
      <w:bookmarkStart w:id="8" w:name="_Toc235525832"/>
      <w:bookmarkStart w:id="9" w:name="_Toc235526415"/>
      <w:bookmarkStart w:id="10" w:name="_Toc240771324"/>
      <w:bookmarkStart w:id="11" w:name="_Toc240787902"/>
      <w:bookmarkStart w:id="12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t>前</w:t>
      </w:r>
      <w:r w:rsidR="00D65F42">
        <w:rPr>
          <w:rFonts w:hint="eastAsia"/>
          <w:sz w:val="21"/>
          <w:szCs w:val="21"/>
        </w:rPr>
        <w:t>言</w:t>
      </w:r>
      <w:bookmarkEnd w:id="6"/>
    </w:p>
    <w:p w:rsidR="00C708FA" w:rsidRPr="00864D8E" w:rsidRDefault="00BA1BCC" w:rsidP="004641FC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3" w:name="_Toc323111832"/>
      <w:bookmarkStart w:id="14" w:name="_Toc323112149"/>
      <w:bookmarkStart w:id="15" w:name="_Toc323112310"/>
      <w:bookmarkStart w:id="16" w:name="_Toc327802196"/>
      <w:bookmarkStart w:id="17" w:name="_Toc327802513"/>
      <w:bookmarkStart w:id="18" w:name="_Toc485644331"/>
      <w:r w:rsidRPr="003026F3">
        <w:rPr>
          <w:rFonts w:hint="eastAsia"/>
          <w:sz w:val="21"/>
          <w:szCs w:val="21"/>
        </w:rPr>
        <w:t>适用范围</w:t>
      </w:r>
      <w:bookmarkEnd w:id="13"/>
      <w:bookmarkEnd w:id="14"/>
      <w:bookmarkEnd w:id="15"/>
      <w:bookmarkEnd w:id="16"/>
      <w:bookmarkEnd w:id="17"/>
      <w:bookmarkEnd w:id="18"/>
    </w:p>
    <w:p w:rsidR="00BB14B9" w:rsidRDefault="00BB14B9" w:rsidP="0025652F">
      <w:pPr>
        <w:pStyle w:val="afa"/>
        <w:spacing w:line="360" w:lineRule="auto"/>
        <w:rPr>
          <w:sz w:val="21"/>
        </w:rPr>
      </w:pPr>
      <w:bookmarkStart w:id="19" w:name="_Toc323111834"/>
      <w:bookmarkStart w:id="20" w:name="_Toc323112151"/>
      <w:bookmarkStart w:id="21" w:name="_Toc323112312"/>
      <w:bookmarkStart w:id="22" w:name="_Toc327802197"/>
      <w:bookmarkStart w:id="23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4" w:name="_Toc485644332"/>
      <w:bookmarkEnd w:id="19"/>
      <w:bookmarkEnd w:id="20"/>
      <w:bookmarkEnd w:id="21"/>
      <w:bookmarkEnd w:id="22"/>
      <w:bookmarkEnd w:id="2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4"/>
    </w:p>
    <w:p w:rsidR="00631D4E" w:rsidRPr="0085240A" w:rsidRDefault="00E34C1F" w:rsidP="0025652F">
      <w:pPr>
        <w:pStyle w:val="afa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5" w:name="_Toc485644333"/>
      <w:bookmarkStart w:id="26" w:name="_Toc17779984"/>
      <w:bookmarkStart w:id="27" w:name="_Toc19433837"/>
      <w:bookmarkStart w:id="28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5"/>
    </w:p>
    <w:p w:rsidR="001C016D" w:rsidRDefault="001C016D" w:rsidP="004641FC">
      <w:pPr>
        <w:pStyle w:val="afa"/>
        <w:spacing w:line="360" w:lineRule="auto"/>
        <w:ind w:firstLineChars="0" w:firstLine="240"/>
        <w:rPr>
          <w:sz w:val="21"/>
        </w:rPr>
      </w:pPr>
      <w:bookmarkStart w:id="29" w:name="_Toc19434346"/>
      <w:bookmarkStart w:id="30" w:name="_Toc19435504"/>
      <w:bookmarkStart w:id="31" w:name="_Toc51413533"/>
      <w:bookmarkStart w:id="32" w:name="_Toc51463783"/>
      <w:bookmarkStart w:id="33" w:name="_Toc51465266"/>
      <w:bookmarkStart w:id="34" w:name="_Toc51465547"/>
      <w:bookmarkStart w:id="35" w:name="_Toc153941745"/>
      <w:bookmarkStart w:id="36" w:name="_Toc323111839"/>
      <w:bookmarkStart w:id="37" w:name="_Toc323112156"/>
      <w:bookmarkStart w:id="38" w:name="_Toc323112317"/>
      <w:bookmarkStart w:id="39" w:name="_Toc327802202"/>
      <w:bookmarkStart w:id="40" w:name="_Toc327802517"/>
      <w:bookmarkEnd w:id="26"/>
      <w:bookmarkEnd w:id="27"/>
      <w:bookmarkEnd w:id="28"/>
      <w:r>
        <w:rPr>
          <w:rFonts w:hint="eastAsia"/>
          <w:sz w:val="21"/>
        </w:rPr>
        <w:t>寄存器地址划分如</w:t>
      </w:r>
      <w:r w:rsidR="005C7E11">
        <w:fldChar w:fldCharType="begin"/>
      </w:r>
      <w:r w:rsidR="005C7E11">
        <w:instrText xml:space="preserve"> REF _Ref354055844 \h  \* MERGEFORMAT </w:instrText>
      </w:r>
      <w:r w:rsidR="005C7E11">
        <w:fldChar w:fldCharType="separate"/>
      </w:r>
      <w:r w:rsidR="00B60922">
        <w:rPr>
          <w:rFonts w:hint="eastAsia"/>
        </w:rPr>
        <w:t>表</w:t>
      </w:r>
      <w:r w:rsidR="00B60922">
        <w:rPr>
          <w:rFonts w:hint="eastAsia"/>
        </w:rPr>
        <w:t xml:space="preserve"> </w:t>
      </w:r>
      <w:r w:rsidR="00B60922">
        <w:rPr>
          <w:noProof/>
        </w:rPr>
        <w:t>3</w:t>
      </w:r>
      <w:r w:rsidR="00B60922">
        <w:noBreakHyphen/>
        <w:t>1</w:t>
      </w:r>
      <w:r w:rsidR="005C7E11">
        <w:fldChar w:fldCharType="end"/>
      </w:r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1" w:name="_Ref354055844"/>
      <w:bookmarkStart w:id="42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D67C59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D67C59" w:rsidRPr="00B60922">
        <w:rPr>
          <w:rFonts w:ascii="黑体"/>
          <w:sz w:val="21"/>
          <w:szCs w:val="21"/>
        </w:rPr>
        <w:fldChar w:fldCharType="end"/>
      </w:r>
      <w:bookmarkEnd w:id="41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2"/>
    </w:p>
    <w:tbl>
      <w:tblPr>
        <w:tblW w:w="7860" w:type="dxa"/>
        <w:jc w:val="center"/>
        <w:tblLook w:val="00A0" w:firstRow="1" w:lastRow="0" w:firstColumn="1" w:lastColumn="0" w:noHBand="0" w:noVBand="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3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3"/>
    </w:p>
    <w:p w:rsidR="00E37805" w:rsidRPr="008B1C1C" w:rsidRDefault="00ED50ED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D67C59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4" w:name="_Ref345660057"/>
      <w:bookmarkStart w:id="45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D67C59">
        <w:rPr>
          <w:rFonts w:ascii="黑体"/>
          <w:sz w:val="21"/>
          <w:szCs w:val="21"/>
        </w:rPr>
        <w:fldChar w:fldCharType="end"/>
      </w:r>
      <w:bookmarkEnd w:id="44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5"/>
    </w:p>
    <w:tbl>
      <w:tblPr>
        <w:tblW w:w="8979" w:type="dxa"/>
        <w:jc w:val="center"/>
        <w:tblLook w:val="00A0" w:firstRow="1" w:lastRow="0" w:firstColumn="1" w:lastColumn="0" w:noHBand="0" w:noVBand="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’失锁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告警</w:t>
            </w:r>
            <w:r>
              <w:rPr>
                <w:rFonts w:hint="eastAsia"/>
                <w:kern w:val="0"/>
                <w:sz w:val="18"/>
                <w:szCs w:val="18"/>
              </w:rPr>
              <w:t>，‘</w:t>
            </w:r>
            <w:r w:rsidR="006A03C9"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’锁定；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d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D54C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 w:rsidR="00ED54C0">
              <w:rPr>
                <w:rFonts w:hint="eastAsia"/>
                <w:b/>
                <w:kern w:val="0"/>
                <w:sz w:val="18"/>
                <w:szCs w:val="18"/>
              </w:rPr>
              <w:t>软件锁存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DE4754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软件锁存时间戳标志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任意值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ED54C0" w:rsidRPr="00B70D6D" w:rsidRDefault="00ED54C0" w:rsidP="003B767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D31B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指示灯(</w:t>
            </w:r>
            <w:r w:rsidR="00D476C5">
              <w:rPr>
                <w:kern w:val="0"/>
                <w:sz w:val="18"/>
                <w:szCs w:val="18"/>
              </w:rPr>
              <w:t>LOCK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A2208F" w:rsidRDefault="00A2208F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  锁定/快捕</w:t>
            </w:r>
          </w:p>
          <w:p w:rsidR="00A2208F" w:rsidRDefault="00A2208F" w:rsidP="00A2208F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保持</w:t>
            </w:r>
          </w:p>
          <w:p w:rsidR="00A2208F" w:rsidRPr="00A2208F" w:rsidRDefault="00A2208F" w:rsidP="00797EAC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    失锁</w:t>
            </w:r>
          </w:p>
          <w:p w:rsidR="00ED54C0" w:rsidRPr="007E678D" w:rsidRDefault="00ED54C0" w:rsidP="004B5300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8E59A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指示灯(</w:t>
            </w:r>
            <w:r w:rsidR="00D476C5">
              <w:rPr>
                <w:rFonts w:hint="eastAsia"/>
                <w:kern w:val="0"/>
                <w:sz w:val="18"/>
                <w:szCs w:val="18"/>
              </w:rPr>
              <w:t>SAT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19A" w:rsidRDefault="00ED54C0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A2208F" w:rsidRDefault="00A2208F" w:rsidP="00A2208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A2208F" w:rsidP="0008719A">
            <w:pPr>
              <w:pStyle w:val="afd"/>
              <w:spacing w:line="360" w:lineRule="auto"/>
              <w:ind w:firstLineChars="400" w:firstLine="72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E566B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ED54C0" w:rsidRPr="00B70D6D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ED54C0" w:rsidRPr="00E631EF" w:rsidRDefault="00ED54C0" w:rsidP="001A7890">
            <w:pPr>
              <w:pStyle w:val="afd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LeapS设置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TAcc设置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0B4E2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B767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945984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55276D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3B767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ED54C0" w:rsidRPr="009602B2" w:rsidRDefault="00ED54C0" w:rsidP="003B7679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06596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7705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60CC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ED54C0" w:rsidRPr="00D36C08" w:rsidTr="00871474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871474" w:rsidP="0087147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写该寄存器1次执行自动对齐。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0179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  <w:tr w:rsidR="00871474" w:rsidRPr="00D36C08" w:rsidTr="005C7E11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对齐次数计数器，每对齐一次，计数器累加1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D36C08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</w:tbl>
    <w:p w:rsidR="000179B3" w:rsidRDefault="00715D32" w:rsidP="00715D32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6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6"/>
    </w:p>
    <w:p w:rsidR="00CB5E68" w:rsidRPr="00631D4E" w:rsidRDefault="003B7679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D67C59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7" w:name="_Ref354063394"/>
      <w:bookmarkStart w:id="48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bookmarkEnd w:id="47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8"/>
    </w:p>
    <w:tbl>
      <w:tblPr>
        <w:tblW w:w="8110" w:type="dxa"/>
        <w:jc w:val="center"/>
        <w:tblLook w:val="00A0" w:firstRow="1" w:lastRow="0" w:firstColumn="1" w:lastColumn="0" w:noHBand="0" w:noVBand="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发PDelay_Resp包时，计算驻留时间的数据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：Pdelay_Resp插包控制，‘0’表示不插时间戳，‘1’表示插入T5时间戳；</w:t>
            </w:r>
          </w:p>
          <w:p w:rsidR="003B7679" w:rsidRPr="006B5A1E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：Pdelay_Resp插包控制，‘0’表示不修改修正域，‘1’表示修改修正域；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7"/>
      <w:bookmarkEnd w:id="8"/>
      <w:bookmarkEnd w:id="9"/>
      <w:bookmarkEnd w:id="10"/>
      <w:bookmarkEnd w:id="11"/>
      <w:bookmarkEnd w:id="1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11" w:rsidRDefault="005C7E11" w:rsidP="00632CDB">
      <w:r>
        <w:separator/>
      </w:r>
    </w:p>
  </w:endnote>
  <w:endnote w:type="continuationSeparator" w:id="0">
    <w:p w:rsidR="005C7E11" w:rsidRDefault="005C7E11" w:rsidP="0063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Default="005C7E11" w:rsidP="00632CDB">
    <w:pPr>
      <w:pStyle w:val="a5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C7E11" w:rsidRDefault="005C7E11" w:rsidP="00632C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D9717F">
    <w:pPr>
      <w:pStyle w:val="a5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4D4094" w:rsidRPr="004D4094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1A32DE">
    <w:pPr>
      <w:pStyle w:val="a5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4D4094" w:rsidRPr="004D4094">
      <w:rPr>
        <w:rFonts w:ascii="宋体" w:hAnsi="宋体"/>
        <w:noProof/>
        <w:lang w:val="zh-CN"/>
      </w:rPr>
      <w:t>11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11" w:rsidRDefault="005C7E11" w:rsidP="00632CDB">
      <w:r>
        <w:separator/>
      </w:r>
    </w:p>
  </w:footnote>
  <w:footnote w:type="continuationSeparator" w:id="0">
    <w:p w:rsidR="005C7E11" w:rsidRDefault="005C7E11" w:rsidP="0063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D409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="004D409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="004D4094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5C7E11" w:rsidRPr="006F1FE3" w:rsidRDefault="005C7E11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 w15:restartNumberingAfterBreak="0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 w15:restartNumberingAfterBreak="0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 w15:restartNumberingAfterBreak="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 w15:restartNumberingAfterBreak="0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7"/>
    <o:shapelayout v:ext="edit">
      <o:idmap v:ext="edit" data="2"/>
      <o:rules v:ext="edit">
        <o:r id="V:Rule4" type="connector" idref="#_x0000_s2056"/>
        <o:r id="V:Rule5" type="connector" idref="#_x0000_s2055"/>
        <o:r id="V:Rule6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94"/>
    <w:rsid w:val="00070EBC"/>
    <w:rsid w:val="000710B3"/>
    <w:rsid w:val="000713A8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19A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5CCD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0805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6F17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094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0AA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C7E11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3C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EAC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2E85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695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1B3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474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C7E2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0D5F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08F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5FE4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6C5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C59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56C9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4C0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7"/>
    <o:shapelayout v:ext="edit">
      <o:idmap v:ext="edit" data="1"/>
    </o:shapelayout>
  </w:shapeDefaults>
  <w:decimalSymbol w:val="."/>
  <w:listSeparator w:val=","/>
  <w14:docId w14:val="58667683"/>
  <w15:docId w15:val="{87CBE24B-6EBA-4F8F-ACC8-48ABBDA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lock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0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0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0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a4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F447D"/>
    <w:rPr>
      <w:sz w:val="18"/>
      <w:szCs w:val="18"/>
    </w:rPr>
  </w:style>
  <w:style w:type="paragraph" w:styleId="a5">
    <w:name w:val="footer"/>
    <w:basedOn w:val="a"/>
    <w:link w:val="a6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rsid w:val="00594236"/>
    <w:pPr>
      <w:shd w:val="clear" w:color="auto" w:fill="000080"/>
    </w:pPr>
  </w:style>
  <w:style w:type="character" w:customStyle="1" w:styleId="a8">
    <w:name w:val="文档结构图 字符"/>
    <w:basedOn w:val="a0"/>
    <w:link w:val="a7"/>
    <w:uiPriority w:val="99"/>
    <w:semiHidden/>
    <w:rsid w:val="00CF447D"/>
    <w:rPr>
      <w:sz w:val="0"/>
      <w:szCs w:val="0"/>
    </w:rPr>
  </w:style>
  <w:style w:type="paragraph" w:styleId="11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9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a">
    <w:name w:val="page number"/>
    <w:basedOn w:val="a0"/>
    <w:uiPriority w:val="99"/>
    <w:rsid w:val="00594236"/>
    <w:rPr>
      <w:rFonts w:cs="Times New Roman"/>
    </w:rPr>
  </w:style>
  <w:style w:type="character" w:styleId="ab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c">
    <w:name w:val="Body Text Indent"/>
    <w:basedOn w:val="a"/>
    <w:link w:val="ad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ad">
    <w:name w:val="正文文本缩进 字符"/>
    <w:basedOn w:val="a0"/>
    <w:link w:val="ac"/>
    <w:uiPriority w:val="99"/>
    <w:semiHidden/>
    <w:rsid w:val="00CF447D"/>
    <w:rPr>
      <w:sz w:val="24"/>
      <w:szCs w:val="24"/>
    </w:rPr>
  </w:style>
  <w:style w:type="paragraph" w:styleId="ae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1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2">
    <w:name w:val="Body Text Indent 2"/>
    <w:basedOn w:val="a"/>
    <w:link w:val="23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3">
    <w:name w:val="正文文本缩进 2 字符"/>
    <w:basedOn w:val="a0"/>
    <w:link w:val="22"/>
    <w:uiPriority w:val="99"/>
    <w:semiHidden/>
    <w:rsid w:val="00CF447D"/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FB403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447D"/>
    <w:rPr>
      <w:sz w:val="0"/>
      <w:szCs w:val="0"/>
    </w:rPr>
  </w:style>
  <w:style w:type="character" w:styleId="af1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f2">
    <w:name w:val="Table Grid"/>
    <w:basedOn w:val="a1"/>
    <w:uiPriority w:val="99"/>
    <w:rsid w:val="00D768A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4">
    <w:name w:val="Date"/>
    <w:basedOn w:val="a"/>
    <w:next w:val="a"/>
    <w:link w:val="af5"/>
    <w:uiPriority w:val="99"/>
    <w:rsid w:val="00F81892"/>
    <w:rPr>
      <w:szCs w:val="20"/>
    </w:rPr>
  </w:style>
  <w:style w:type="character" w:customStyle="1" w:styleId="af5">
    <w:name w:val="日期 字符"/>
    <w:basedOn w:val="a0"/>
    <w:link w:val="af4"/>
    <w:uiPriority w:val="99"/>
    <w:semiHidden/>
    <w:rsid w:val="00CF447D"/>
    <w:rPr>
      <w:sz w:val="24"/>
      <w:szCs w:val="24"/>
    </w:rPr>
  </w:style>
  <w:style w:type="paragraph" w:customStyle="1" w:styleId="12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6">
    <w:name w:val="Body Text"/>
    <w:basedOn w:val="a"/>
    <w:link w:val="af7"/>
    <w:uiPriority w:val="99"/>
    <w:rsid w:val="00C47D92"/>
    <w:pPr>
      <w:spacing w:after="120"/>
    </w:pPr>
  </w:style>
  <w:style w:type="character" w:customStyle="1" w:styleId="af7">
    <w:name w:val="正文文本 字符"/>
    <w:basedOn w:val="a0"/>
    <w:link w:val="af6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8">
    <w:name w:val="Plain Text"/>
    <w:basedOn w:val="a"/>
    <w:link w:val="af9"/>
    <w:uiPriority w:val="99"/>
    <w:rsid w:val="00A75524"/>
    <w:rPr>
      <w:rFonts w:ascii="宋体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e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a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b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c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c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c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d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e">
    <w:name w:val="Title"/>
    <w:basedOn w:val="a"/>
    <w:next w:val="a"/>
    <w:link w:val="aff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">
    <w:name w:val="标题 字符"/>
    <w:basedOn w:val="a0"/>
    <w:link w:val="afe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f0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f1">
    <w:name w:val="Body Text First Indent"/>
    <w:basedOn w:val="a"/>
    <w:link w:val="aff2"/>
    <w:uiPriority w:val="99"/>
    <w:rsid w:val="00291CA3"/>
    <w:pPr>
      <w:spacing w:line="400" w:lineRule="atLeast"/>
      <w:ind w:firstLineChars="200" w:firstLine="200"/>
    </w:pPr>
  </w:style>
  <w:style w:type="character" w:customStyle="1" w:styleId="aff2">
    <w:name w:val="正文首行缩进 字符"/>
    <w:basedOn w:val="af7"/>
    <w:link w:val="aff1"/>
    <w:uiPriority w:val="99"/>
    <w:locked/>
    <w:rsid w:val="00291CA3"/>
    <w:rPr>
      <w:rFonts w:cs="Times New Roman"/>
      <w:kern w:val="2"/>
      <w:sz w:val="24"/>
      <w:szCs w:val="24"/>
    </w:rPr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7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22218F-ECCD-4C0B-A19D-074503A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151</TotalTime>
  <Pages>14</Pages>
  <Words>1038</Words>
  <Characters>5917</Characters>
  <Application>Microsoft Office Word</Application>
  <DocSecurity>0</DocSecurity>
  <Lines>49</Lines>
  <Paragraphs>13</Paragraphs>
  <ScaleCrop>false</ScaleCrop>
  <Company>SBS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黄飞</cp:lastModifiedBy>
  <cp:revision>16</cp:revision>
  <cp:lastPrinted>2009-06-10T05:48:00Z</cp:lastPrinted>
  <dcterms:created xsi:type="dcterms:W3CDTF">2017-07-31T14:22:00Z</dcterms:created>
  <dcterms:modified xsi:type="dcterms:W3CDTF">2017-08-30T01:32:00Z</dcterms:modified>
</cp:coreProperties>
</file>