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5A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bookmarkStart w:id="0" w:name="_Toc232455803"/>
      <w:bookmarkStart w:id="1" w:name="_Toc232455928"/>
      <w:bookmarkStart w:id="2" w:name="_Toc232456114"/>
      <w:bookmarkStart w:id="3" w:name="_Toc232491164"/>
      <w:bookmarkStart w:id="4" w:name="_Toc234119472"/>
      <w:r w:rsidRPr="00577453">
        <w:rPr>
          <w:rFonts w:ascii="黑体" w:eastAsia="黑体" w:hint="eastAsia"/>
          <w:sz w:val="21"/>
          <w:szCs w:val="21"/>
        </w:rPr>
        <w:t>编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版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本：</w:t>
      </w:r>
      <w:r>
        <w:rPr>
          <w:rFonts w:ascii="黑体" w:eastAsia="黑体"/>
          <w:sz w:val="21"/>
          <w:szCs w:val="21"/>
        </w:rPr>
        <w:t>V</w:t>
      </w:r>
      <w:r w:rsidR="00BE0B5A">
        <w:rPr>
          <w:rFonts w:ascii="黑体" w:eastAsia="黑体" w:hint="eastAsia"/>
          <w:sz w:val="21"/>
          <w:szCs w:val="21"/>
        </w:rPr>
        <w:t>0</w:t>
      </w:r>
      <w:r>
        <w:rPr>
          <w:rFonts w:ascii="黑体" w:eastAsia="黑体"/>
          <w:sz w:val="21"/>
          <w:szCs w:val="21"/>
        </w:rPr>
        <w:t>.</w:t>
      </w:r>
      <w:r w:rsidR="004641FC">
        <w:rPr>
          <w:rFonts w:ascii="黑体" w:eastAsia="黑体" w:hint="eastAsia"/>
          <w:sz w:val="21"/>
          <w:szCs w:val="21"/>
        </w:rPr>
        <w:t>1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状</w:t>
      </w:r>
      <w:r w:rsidRPr="00577453">
        <w:rPr>
          <w:rFonts w:ascii="黑体" w:eastAsia="黑体"/>
          <w:sz w:val="21"/>
          <w:szCs w:val="21"/>
        </w:rPr>
        <w:t xml:space="preserve">    </w:t>
      </w:r>
      <w:r>
        <w:rPr>
          <w:rFonts w:ascii="黑体" w:eastAsia="黑体" w:hint="eastAsia"/>
          <w:sz w:val="21"/>
          <w:szCs w:val="21"/>
        </w:rPr>
        <w:t>态</w:t>
      </w:r>
      <w:r w:rsidR="00ED17CF">
        <w:rPr>
          <w:rFonts w:ascii="黑体" w:eastAsia="黑体" w:hint="eastAsia"/>
          <w:sz w:val="21"/>
          <w:szCs w:val="21"/>
        </w:rPr>
        <w:t>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分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发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阶段标注：</w:t>
      </w:r>
    </w:p>
    <w:p w:rsidR="00106116" w:rsidRDefault="00106116" w:rsidP="0025652F">
      <w:pPr>
        <w:spacing w:line="360" w:lineRule="auto"/>
        <w:ind w:firstLine="0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864D8E" w:rsidRDefault="004641FC" w:rsidP="0025652F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4641FC">
        <w:rPr>
          <w:rFonts w:ascii="黑体" w:eastAsia="黑体" w:hint="eastAsia"/>
          <w:sz w:val="44"/>
          <w:szCs w:val="44"/>
        </w:rPr>
        <w:t>时钟转换设备设主控板FPGA寄存器</w:t>
      </w: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编制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审核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批准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864D8E" w:rsidRDefault="00106116" w:rsidP="0025652F">
      <w:pPr>
        <w:spacing w:line="360" w:lineRule="auto"/>
        <w:jc w:val="left"/>
      </w:pPr>
      <w:r w:rsidRPr="00864D8E">
        <w:t xml:space="preserve">              </w:t>
      </w: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Pr="00224200" w:rsidRDefault="00106116" w:rsidP="00F5185A">
      <w:pPr>
        <w:spacing w:line="360" w:lineRule="auto"/>
        <w:jc w:val="center"/>
        <w:rPr>
          <w:rFonts w:ascii="黑体" w:eastAsia="黑体"/>
          <w:sz w:val="32"/>
          <w:szCs w:val="32"/>
        </w:rPr>
      </w:pPr>
      <w:r w:rsidRPr="00577453">
        <w:rPr>
          <w:rFonts w:ascii="黑体" w:eastAsia="黑体" w:hint="eastAsia"/>
          <w:sz w:val="32"/>
          <w:szCs w:val="32"/>
        </w:rPr>
        <w:t>电信科学技术第五研究所</w:t>
      </w:r>
    </w:p>
    <w:p w:rsidR="00106116" w:rsidRDefault="00106116" w:rsidP="0025652F">
      <w:pPr>
        <w:spacing w:line="360" w:lineRule="auto"/>
        <w:ind w:firstLine="0"/>
      </w:pPr>
      <w:r w:rsidRPr="00864D8E">
        <w:t xml:space="preserve"> </w:t>
      </w:r>
    </w:p>
    <w:p w:rsidR="00106116" w:rsidRPr="00864D8E" w:rsidRDefault="00B5163A" w:rsidP="0025652F">
      <w:pPr>
        <w:spacing w:line="360" w:lineRule="auto"/>
        <w:ind w:firstLine="0"/>
      </w:pPr>
      <w:r>
        <w:br w:type="page"/>
      </w:r>
    </w:p>
    <w:p w:rsidR="00065547" w:rsidRPr="00930D20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  <w:r w:rsidRPr="00930D20">
        <w:rPr>
          <w:rFonts w:ascii="黑体" w:eastAsia="黑体" w:hint="eastAsia"/>
          <w:sz w:val="32"/>
          <w:szCs w:val="32"/>
        </w:rPr>
        <w:lastRenderedPageBreak/>
        <w:t>更改历史页</w:t>
      </w:r>
    </w:p>
    <w:tbl>
      <w:tblPr>
        <w:tblW w:w="8568" w:type="dxa"/>
        <w:jc w:val="center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266"/>
        <w:gridCol w:w="810"/>
        <w:gridCol w:w="1026"/>
        <w:gridCol w:w="1245"/>
        <w:gridCol w:w="4221"/>
      </w:tblGrid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修订时间</w:t>
            </w:r>
          </w:p>
        </w:tc>
        <w:tc>
          <w:tcPr>
            <w:tcW w:w="810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版本</w:t>
            </w:r>
          </w:p>
        </w:tc>
        <w:tc>
          <w:tcPr>
            <w:tcW w:w="102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更改人</w:t>
            </w:r>
          </w:p>
        </w:tc>
        <w:tc>
          <w:tcPr>
            <w:tcW w:w="1245" w:type="dxa"/>
            <w:tcBorders>
              <w:top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修改原因</w:t>
            </w:r>
          </w:p>
        </w:tc>
        <w:tc>
          <w:tcPr>
            <w:tcW w:w="4221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更改内容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Default="001B3A30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2017/6/19</w:t>
            </w: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V0.1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ind w:firstLineChars="50" w:firstLine="105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基础版本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D572C3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D572C3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</w:tcPr>
          <w:p w:rsidR="004641FC" w:rsidRPr="00BF4468" w:rsidRDefault="004641FC" w:rsidP="00B867E6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4641FC" w:rsidRPr="00BF4468" w:rsidRDefault="004641FC" w:rsidP="00B867E6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A95896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D67D0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5"/>
              <w:spacing w:line="360" w:lineRule="auto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5"/>
              <w:spacing w:line="360" w:lineRule="auto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0D1439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106116" w:rsidRPr="00065547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</w:p>
    <w:p w:rsidR="00106116" w:rsidRDefault="00106116" w:rsidP="0025652F">
      <w:pPr>
        <w:pStyle w:val="10"/>
        <w:spacing w:line="360" w:lineRule="auto"/>
        <w:sectPr w:rsidR="00106116" w:rsidSect="005D60C6">
          <w:footerReference w:type="even" r:id="rId8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864D8E" w:rsidRDefault="00106116" w:rsidP="0025652F">
      <w:pPr>
        <w:spacing w:line="360" w:lineRule="auto"/>
      </w:pPr>
    </w:p>
    <w:p w:rsidR="00106116" w:rsidRPr="00BE5E55" w:rsidRDefault="00106116" w:rsidP="0025652F">
      <w:pPr>
        <w:pStyle w:val="10"/>
        <w:spacing w:line="360" w:lineRule="auto"/>
      </w:pPr>
      <w:r w:rsidRPr="00BE5E55">
        <w:rPr>
          <w:rFonts w:hint="eastAsia"/>
        </w:rPr>
        <w:t>目</w:t>
      </w:r>
      <w:r w:rsidRPr="00BE5E55">
        <w:t xml:space="preserve">  </w:t>
      </w:r>
      <w:r>
        <w:rPr>
          <w:rFonts w:hint="eastAsia"/>
        </w:rPr>
        <w:t>次</w:t>
      </w:r>
    </w:p>
    <w:p w:rsidR="00106116" w:rsidRPr="00FE0C4D" w:rsidRDefault="00106116" w:rsidP="0025652F">
      <w:pPr>
        <w:pStyle w:val="10"/>
        <w:spacing w:line="360" w:lineRule="auto"/>
        <w:rPr>
          <w:noProof/>
        </w:rPr>
      </w:pPr>
    </w:p>
    <w:p w:rsidR="0023314D" w:rsidRDefault="00847A1B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3E3EE4">
        <w:rPr>
          <w:rFonts w:eastAsia="宋体"/>
          <w:noProof/>
          <w:sz w:val="21"/>
        </w:rPr>
        <w:fldChar w:fldCharType="begin"/>
      </w:r>
      <w:r w:rsidR="00106116" w:rsidRPr="003E3EE4">
        <w:rPr>
          <w:rFonts w:eastAsia="宋体"/>
          <w:noProof/>
          <w:sz w:val="21"/>
        </w:rPr>
        <w:instrText xml:space="preserve"> TOC \o "1-2" \u </w:instrText>
      </w:r>
      <w:r w:rsidRPr="003E3EE4">
        <w:rPr>
          <w:rFonts w:eastAsia="宋体"/>
          <w:noProof/>
          <w:sz w:val="21"/>
        </w:rPr>
        <w:fldChar w:fldCharType="separate"/>
      </w:r>
      <w:r w:rsidR="0023314D" w:rsidRPr="00407B55">
        <w:rPr>
          <w:noProof/>
        </w:rPr>
        <w:t>1</w:t>
      </w:r>
      <w:r w:rsidR="0023314D"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 w:rsidR="0023314D">
        <w:rPr>
          <w:rFonts w:hint="eastAsia"/>
          <w:noProof/>
        </w:rPr>
        <w:t>前言</w:t>
      </w:r>
      <w:r w:rsidR="0023314D">
        <w:rPr>
          <w:noProof/>
        </w:rPr>
        <w:tab/>
      </w:r>
      <w:r>
        <w:rPr>
          <w:noProof/>
        </w:rPr>
        <w:fldChar w:fldCharType="begin"/>
      </w:r>
      <w:r w:rsidR="0023314D">
        <w:rPr>
          <w:noProof/>
        </w:rPr>
        <w:instrText xml:space="preserve"> PAGEREF _Toc485644330 \h </w:instrText>
      </w:r>
      <w:r>
        <w:rPr>
          <w:noProof/>
        </w:rPr>
      </w:r>
      <w:r>
        <w:rPr>
          <w:noProof/>
        </w:rPr>
        <w:fldChar w:fldCharType="separate"/>
      </w:r>
      <w:r w:rsidR="0023314D">
        <w:rPr>
          <w:noProof/>
        </w:rPr>
        <w:t>1</w:t>
      </w:r>
      <w:r>
        <w:rPr>
          <w:noProof/>
        </w:rPr>
        <w:fldChar w:fldCharType="end"/>
      </w:r>
    </w:p>
    <w:p w:rsidR="0023314D" w:rsidRDefault="0023314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 w:rsidR="00847A1B">
        <w:rPr>
          <w:noProof/>
        </w:rPr>
        <w:fldChar w:fldCharType="begin"/>
      </w:r>
      <w:r>
        <w:rPr>
          <w:noProof/>
        </w:rPr>
        <w:instrText xml:space="preserve"> PAGEREF _Toc485644331 \h </w:instrText>
      </w:r>
      <w:r w:rsidR="00847A1B">
        <w:rPr>
          <w:noProof/>
        </w:rPr>
      </w:r>
      <w:r w:rsidR="00847A1B">
        <w:rPr>
          <w:noProof/>
        </w:rPr>
        <w:fldChar w:fldCharType="separate"/>
      </w:r>
      <w:r>
        <w:rPr>
          <w:noProof/>
        </w:rPr>
        <w:t>1</w:t>
      </w:r>
      <w:r w:rsidR="00847A1B">
        <w:rPr>
          <w:noProof/>
        </w:rPr>
        <w:fldChar w:fldCharType="end"/>
      </w:r>
    </w:p>
    <w:p w:rsidR="0023314D" w:rsidRDefault="0023314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寄存器设置</w:t>
      </w:r>
      <w:r>
        <w:rPr>
          <w:noProof/>
        </w:rPr>
        <w:tab/>
      </w:r>
      <w:r w:rsidR="00847A1B">
        <w:rPr>
          <w:noProof/>
        </w:rPr>
        <w:fldChar w:fldCharType="begin"/>
      </w:r>
      <w:r>
        <w:rPr>
          <w:noProof/>
        </w:rPr>
        <w:instrText xml:space="preserve"> PAGEREF _Toc485644332 \h </w:instrText>
      </w:r>
      <w:r w:rsidR="00847A1B">
        <w:rPr>
          <w:noProof/>
        </w:rPr>
      </w:r>
      <w:r w:rsidR="00847A1B">
        <w:rPr>
          <w:noProof/>
        </w:rPr>
        <w:fldChar w:fldCharType="separate"/>
      </w:r>
      <w:r>
        <w:rPr>
          <w:noProof/>
        </w:rPr>
        <w:t>1</w:t>
      </w:r>
      <w:r w:rsidR="00847A1B">
        <w:rPr>
          <w:noProof/>
        </w:rPr>
        <w:fldChar w:fldCharType="end"/>
      </w:r>
    </w:p>
    <w:p w:rsidR="0023314D" w:rsidRDefault="0023314D">
      <w:pPr>
        <w:pStyle w:val="20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地址划分</w:t>
      </w:r>
      <w:r>
        <w:rPr>
          <w:noProof/>
        </w:rPr>
        <w:tab/>
      </w:r>
      <w:r w:rsidR="00847A1B">
        <w:rPr>
          <w:noProof/>
        </w:rPr>
        <w:fldChar w:fldCharType="begin"/>
      </w:r>
      <w:r>
        <w:rPr>
          <w:noProof/>
        </w:rPr>
        <w:instrText xml:space="preserve"> PAGEREF _Toc485644333 \h </w:instrText>
      </w:r>
      <w:r w:rsidR="00847A1B">
        <w:rPr>
          <w:noProof/>
        </w:rPr>
      </w:r>
      <w:r w:rsidR="00847A1B">
        <w:rPr>
          <w:noProof/>
        </w:rPr>
        <w:fldChar w:fldCharType="separate"/>
      </w:r>
      <w:r>
        <w:rPr>
          <w:noProof/>
        </w:rPr>
        <w:t>1</w:t>
      </w:r>
      <w:r w:rsidR="00847A1B">
        <w:rPr>
          <w:noProof/>
        </w:rPr>
        <w:fldChar w:fldCharType="end"/>
      </w:r>
    </w:p>
    <w:p w:rsidR="0023314D" w:rsidRDefault="0023314D">
      <w:pPr>
        <w:pStyle w:val="20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控制模块寄存器设计</w:t>
      </w:r>
      <w:r>
        <w:rPr>
          <w:noProof/>
        </w:rPr>
        <w:tab/>
      </w:r>
      <w:r w:rsidR="00847A1B">
        <w:rPr>
          <w:noProof/>
        </w:rPr>
        <w:fldChar w:fldCharType="begin"/>
      </w:r>
      <w:r>
        <w:rPr>
          <w:noProof/>
        </w:rPr>
        <w:instrText xml:space="preserve"> PAGEREF _Toc485644334 \h </w:instrText>
      </w:r>
      <w:r w:rsidR="00847A1B">
        <w:rPr>
          <w:noProof/>
        </w:rPr>
      </w:r>
      <w:r w:rsidR="00847A1B">
        <w:rPr>
          <w:noProof/>
        </w:rPr>
        <w:fldChar w:fldCharType="separate"/>
      </w:r>
      <w:r>
        <w:rPr>
          <w:noProof/>
        </w:rPr>
        <w:t>1</w:t>
      </w:r>
      <w:r w:rsidR="00847A1B">
        <w:rPr>
          <w:noProof/>
        </w:rPr>
        <w:fldChar w:fldCharType="end"/>
      </w:r>
    </w:p>
    <w:p w:rsidR="0023314D" w:rsidRDefault="0023314D">
      <w:pPr>
        <w:pStyle w:val="20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PTP</w:t>
      </w:r>
      <w:r>
        <w:rPr>
          <w:rFonts w:hint="eastAsia"/>
          <w:noProof/>
        </w:rPr>
        <w:t>模块寄存器设计</w:t>
      </w:r>
      <w:r>
        <w:rPr>
          <w:noProof/>
        </w:rPr>
        <w:tab/>
      </w:r>
      <w:r w:rsidR="00847A1B">
        <w:rPr>
          <w:noProof/>
        </w:rPr>
        <w:fldChar w:fldCharType="begin"/>
      </w:r>
      <w:r>
        <w:rPr>
          <w:noProof/>
        </w:rPr>
        <w:instrText xml:space="preserve"> PAGEREF _Toc485644335 \h </w:instrText>
      </w:r>
      <w:r w:rsidR="00847A1B">
        <w:rPr>
          <w:noProof/>
        </w:rPr>
      </w:r>
      <w:r w:rsidR="00847A1B">
        <w:rPr>
          <w:noProof/>
        </w:rPr>
        <w:fldChar w:fldCharType="separate"/>
      </w:r>
      <w:r>
        <w:rPr>
          <w:noProof/>
        </w:rPr>
        <w:t>8</w:t>
      </w:r>
      <w:r w:rsidR="00847A1B">
        <w:rPr>
          <w:noProof/>
        </w:rPr>
        <w:fldChar w:fldCharType="end"/>
      </w:r>
    </w:p>
    <w:p w:rsidR="00106116" w:rsidRDefault="00847A1B" w:rsidP="0025652F">
      <w:pPr>
        <w:pStyle w:val="10"/>
        <w:spacing w:line="360" w:lineRule="auto"/>
        <w:rPr>
          <w:noProof/>
        </w:rPr>
      </w:pPr>
      <w:r w:rsidRPr="003E3EE4">
        <w:rPr>
          <w:rFonts w:eastAsia="宋体"/>
          <w:noProof/>
          <w:sz w:val="21"/>
        </w:rPr>
        <w:fldChar w:fldCharType="end"/>
      </w:r>
    </w:p>
    <w:p w:rsidR="00106116" w:rsidRPr="00CE3B67" w:rsidRDefault="00106116" w:rsidP="0025652F">
      <w:pPr>
        <w:widowControl/>
        <w:spacing w:line="360" w:lineRule="auto"/>
        <w:ind w:firstLine="0"/>
        <w:jc w:val="center"/>
        <w:rPr>
          <w:rFonts w:ascii="黑体" w:eastAsia="黑体" w:hAnsi="Calibri"/>
          <w:smallCaps/>
          <w:sz w:val="32"/>
          <w:szCs w:val="32"/>
        </w:rPr>
      </w:pPr>
      <w:r w:rsidRPr="00CE3B67">
        <w:rPr>
          <w:rFonts w:ascii="黑体" w:eastAsia="黑体" w:hAnsi="Calibri" w:hint="eastAsia"/>
          <w:smallCaps/>
          <w:sz w:val="32"/>
          <w:szCs w:val="32"/>
        </w:rPr>
        <w:t>表目次</w:t>
      </w:r>
    </w:p>
    <w:p w:rsidR="00087ECA" w:rsidRDefault="00847A1B" w:rsidP="0025652F">
      <w:pPr>
        <w:pStyle w:val="aa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47A1B">
        <w:rPr>
          <w:rFonts w:ascii="宋体" w:hAnsi="宋体"/>
          <w:noProof/>
          <w:sz w:val="21"/>
          <w:szCs w:val="21"/>
        </w:rPr>
        <w:fldChar w:fldCharType="begin"/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 TOC \c "</w:instrText>
      </w:r>
      <w:r w:rsidR="00106116" w:rsidRPr="00CE3B67">
        <w:rPr>
          <w:rFonts w:ascii="宋体" w:hAnsi="宋体" w:hint="eastAsia"/>
          <w:noProof/>
          <w:sz w:val="21"/>
          <w:szCs w:val="21"/>
        </w:rPr>
        <w:instrText>表</w:instrText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" </w:instrText>
      </w:r>
      <w:r w:rsidRPr="00847A1B">
        <w:rPr>
          <w:rFonts w:ascii="宋体" w:hAnsi="宋体"/>
          <w:noProof/>
          <w:sz w:val="21"/>
          <w:szCs w:val="21"/>
        </w:rPr>
        <w:fldChar w:fldCharType="separate"/>
      </w:r>
      <w:r w:rsidR="00087ECA" w:rsidRPr="00F5383F">
        <w:rPr>
          <w:rFonts w:ascii="黑体" w:hint="eastAsia"/>
          <w:noProof/>
        </w:rPr>
        <w:t>表</w:t>
      </w:r>
      <w:r w:rsidR="00087ECA" w:rsidRPr="00F5383F">
        <w:rPr>
          <w:rFonts w:ascii="黑体"/>
          <w:noProof/>
        </w:rPr>
        <w:t xml:space="preserve"> 3</w:t>
      </w:r>
      <w:r w:rsidR="00087ECA" w:rsidRPr="00F5383F">
        <w:rPr>
          <w:rFonts w:ascii="黑体"/>
          <w:noProof/>
        </w:rPr>
        <w:noBreakHyphen/>
        <w:t>1 FPGA</w:t>
      </w:r>
      <w:r w:rsidR="00087ECA" w:rsidRPr="00F5383F">
        <w:rPr>
          <w:rFonts w:ascii="黑体" w:hint="eastAsia"/>
          <w:noProof/>
        </w:rPr>
        <w:t>地址空间划分</w:t>
      </w:r>
      <w:r w:rsidR="00087ECA">
        <w:rPr>
          <w:noProof/>
        </w:rPr>
        <w:tab/>
      </w:r>
      <w:r>
        <w:rPr>
          <w:noProof/>
        </w:rPr>
        <w:fldChar w:fldCharType="begin"/>
      </w:r>
      <w:r w:rsidR="00087ECA">
        <w:rPr>
          <w:noProof/>
        </w:rPr>
        <w:instrText xml:space="preserve"> PAGEREF _Toc432403700 \h </w:instrText>
      </w:r>
      <w:r>
        <w:rPr>
          <w:noProof/>
        </w:rPr>
      </w:r>
      <w:r>
        <w:rPr>
          <w:noProof/>
        </w:rPr>
        <w:fldChar w:fldCharType="separate"/>
      </w:r>
      <w:r w:rsidR="00B225D0">
        <w:rPr>
          <w:noProof/>
        </w:rPr>
        <w:t>1</w:t>
      </w:r>
      <w:r>
        <w:rPr>
          <w:noProof/>
        </w:rPr>
        <w:fldChar w:fldCharType="end"/>
      </w:r>
    </w:p>
    <w:p w:rsidR="00087ECA" w:rsidRDefault="00087ECA" w:rsidP="0025652F">
      <w:pPr>
        <w:pStyle w:val="aa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 xml:space="preserve">2 </w:t>
      </w:r>
      <w:r w:rsidRPr="00F5383F">
        <w:rPr>
          <w:rFonts w:ascii="黑体" w:hint="eastAsia"/>
          <w:noProof/>
        </w:rPr>
        <w:t>控制寄存器定义</w:t>
      </w:r>
      <w:r>
        <w:rPr>
          <w:noProof/>
        </w:rPr>
        <w:tab/>
      </w:r>
      <w:r w:rsidR="00847A1B">
        <w:rPr>
          <w:noProof/>
        </w:rPr>
        <w:fldChar w:fldCharType="begin"/>
      </w:r>
      <w:r>
        <w:rPr>
          <w:noProof/>
        </w:rPr>
        <w:instrText xml:space="preserve"> PAGEREF _Toc432403701 \h </w:instrText>
      </w:r>
      <w:r w:rsidR="00847A1B">
        <w:rPr>
          <w:noProof/>
        </w:rPr>
      </w:r>
      <w:r w:rsidR="00847A1B">
        <w:rPr>
          <w:noProof/>
        </w:rPr>
        <w:fldChar w:fldCharType="separate"/>
      </w:r>
      <w:r w:rsidR="00B225D0">
        <w:rPr>
          <w:noProof/>
        </w:rPr>
        <w:t>1</w:t>
      </w:r>
      <w:r w:rsidR="00847A1B">
        <w:rPr>
          <w:noProof/>
        </w:rPr>
        <w:fldChar w:fldCharType="end"/>
      </w:r>
    </w:p>
    <w:p w:rsidR="00087ECA" w:rsidRDefault="00087ECA" w:rsidP="0025652F">
      <w:pPr>
        <w:pStyle w:val="aa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>3 E1</w:t>
      </w:r>
      <w:r w:rsidRPr="00F5383F">
        <w:rPr>
          <w:rFonts w:ascii="黑体" w:hint="eastAsia"/>
          <w:noProof/>
        </w:rPr>
        <w:t>模块寄存器定义</w:t>
      </w:r>
      <w:r>
        <w:rPr>
          <w:noProof/>
        </w:rPr>
        <w:tab/>
      </w:r>
      <w:r w:rsidR="00847A1B">
        <w:rPr>
          <w:noProof/>
        </w:rPr>
        <w:fldChar w:fldCharType="begin"/>
      </w:r>
      <w:r>
        <w:rPr>
          <w:noProof/>
        </w:rPr>
        <w:instrText xml:space="preserve"> PAGEREF _Toc432403702 \h </w:instrText>
      </w:r>
      <w:r w:rsidR="00847A1B">
        <w:rPr>
          <w:noProof/>
        </w:rPr>
      </w:r>
      <w:r w:rsidR="00847A1B">
        <w:rPr>
          <w:noProof/>
        </w:rPr>
        <w:fldChar w:fldCharType="separate"/>
      </w:r>
      <w:r w:rsidR="00B225D0">
        <w:rPr>
          <w:noProof/>
        </w:rPr>
        <w:t>17</w:t>
      </w:r>
      <w:r w:rsidR="00847A1B">
        <w:rPr>
          <w:noProof/>
        </w:rPr>
        <w:fldChar w:fldCharType="end"/>
      </w:r>
    </w:p>
    <w:p w:rsidR="00106116" w:rsidRPr="00B639B7" w:rsidRDefault="00847A1B" w:rsidP="0025652F">
      <w:pPr>
        <w:pStyle w:val="10"/>
        <w:spacing w:line="360" w:lineRule="auto"/>
        <w:rPr>
          <w:rFonts w:ascii="Calibri"/>
          <w:sz w:val="20"/>
          <w:szCs w:val="20"/>
        </w:rPr>
      </w:pPr>
      <w:r w:rsidRPr="00CE3B67">
        <w:rPr>
          <w:noProof/>
        </w:rPr>
        <w:fldChar w:fldCharType="end"/>
      </w:r>
    </w:p>
    <w:p w:rsidR="00106116" w:rsidRPr="00B639B7" w:rsidRDefault="00106116" w:rsidP="0025652F">
      <w:pPr>
        <w:spacing w:line="360" w:lineRule="auto"/>
        <w:sectPr w:rsidR="00106116" w:rsidRPr="00B639B7" w:rsidSect="005D60C6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3026F3" w:rsidRDefault="00EF383F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5" w:name="_Toc485644330"/>
      <w:bookmarkStart w:id="6" w:name="_Toc240775328"/>
      <w:bookmarkStart w:id="7" w:name="_Toc235525832"/>
      <w:bookmarkStart w:id="8" w:name="_Toc235526415"/>
      <w:bookmarkStart w:id="9" w:name="_Toc240771324"/>
      <w:bookmarkStart w:id="10" w:name="_Toc240787902"/>
      <w:bookmarkStart w:id="11" w:name="_Toc240776542"/>
      <w:bookmarkEnd w:id="0"/>
      <w:bookmarkEnd w:id="1"/>
      <w:bookmarkEnd w:id="2"/>
      <w:bookmarkEnd w:id="3"/>
      <w:bookmarkEnd w:id="4"/>
      <w:r>
        <w:rPr>
          <w:rFonts w:hint="eastAsia"/>
          <w:sz w:val="21"/>
          <w:szCs w:val="21"/>
        </w:rPr>
        <w:lastRenderedPageBreak/>
        <w:t>前</w:t>
      </w:r>
      <w:r w:rsidR="00D65F42">
        <w:rPr>
          <w:rFonts w:hint="eastAsia"/>
          <w:sz w:val="21"/>
          <w:szCs w:val="21"/>
        </w:rPr>
        <w:t>言</w:t>
      </w:r>
      <w:bookmarkEnd w:id="5"/>
    </w:p>
    <w:p w:rsidR="00C708FA" w:rsidRPr="00864D8E" w:rsidRDefault="00BA1BCC" w:rsidP="004641FC">
      <w:pPr>
        <w:pStyle w:val="af2"/>
        <w:spacing w:line="360" w:lineRule="auto"/>
        <w:rPr>
          <w:sz w:val="21"/>
        </w:rPr>
      </w:pPr>
      <w:r>
        <w:rPr>
          <w:rFonts w:hint="eastAsia"/>
          <w:sz w:val="21"/>
        </w:rPr>
        <w:t>本文</w:t>
      </w:r>
      <w:r w:rsidR="004641FC">
        <w:rPr>
          <w:rFonts w:hint="eastAsia"/>
          <w:sz w:val="21"/>
        </w:rPr>
        <w:t>是</w:t>
      </w:r>
      <w:r w:rsidR="004641FC" w:rsidRPr="004641FC">
        <w:rPr>
          <w:rFonts w:hint="eastAsia"/>
          <w:sz w:val="21"/>
        </w:rPr>
        <w:t>时钟转换设备设主控板</w:t>
      </w:r>
      <w:r w:rsidR="004641FC" w:rsidRPr="004641FC">
        <w:rPr>
          <w:rFonts w:hint="eastAsia"/>
          <w:sz w:val="21"/>
        </w:rPr>
        <w:t>FPGA</w:t>
      </w:r>
      <w:r w:rsidR="004641FC" w:rsidRPr="004641FC">
        <w:rPr>
          <w:rFonts w:hint="eastAsia"/>
          <w:sz w:val="21"/>
        </w:rPr>
        <w:t>寄存器</w:t>
      </w:r>
      <w:r w:rsidR="004641FC">
        <w:rPr>
          <w:rFonts w:hint="eastAsia"/>
          <w:sz w:val="21"/>
        </w:rPr>
        <w:t>定义文档，是实现</w:t>
      </w:r>
      <w:r w:rsidR="004641FC">
        <w:rPr>
          <w:rFonts w:hint="eastAsia"/>
          <w:sz w:val="21"/>
        </w:rPr>
        <w:t>FPGA</w:t>
      </w:r>
      <w:r w:rsidR="004641FC">
        <w:rPr>
          <w:rFonts w:hint="eastAsia"/>
          <w:sz w:val="21"/>
        </w:rPr>
        <w:t>与</w:t>
      </w:r>
      <w:r w:rsidR="004641FC">
        <w:rPr>
          <w:rFonts w:hint="eastAsia"/>
          <w:sz w:val="21"/>
        </w:rPr>
        <w:t>CPU</w:t>
      </w:r>
      <w:r w:rsidR="004641FC">
        <w:rPr>
          <w:rFonts w:hint="eastAsia"/>
          <w:sz w:val="21"/>
        </w:rPr>
        <w:t>进行数据交互的最终依据。</w:t>
      </w:r>
    </w:p>
    <w:p w:rsidR="00106116" w:rsidRPr="003026F3" w:rsidRDefault="00106116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12" w:name="_Toc323111832"/>
      <w:bookmarkStart w:id="13" w:name="_Toc323112149"/>
      <w:bookmarkStart w:id="14" w:name="_Toc323112310"/>
      <w:bookmarkStart w:id="15" w:name="_Toc327802196"/>
      <w:bookmarkStart w:id="16" w:name="_Toc327802513"/>
      <w:bookmarkStart w:id="17" w:name="_Toc485644331"/>
      <w:r w:rsidRPr="003026F3">
        <w:rPr>
          <w:rFonts w:hint="eastAsia"/>
          <w:sz w:val="21"/>
          <w:szCs w:val="21"/>
        </w:rPr>
        <w:t>适用范围</w:t>
      </w:r>
      <w:bookmarkEnd w:id="12"/>
      <w:bookmarkEnd w:id="13"/>
      <w:bookmarkEnd w:id="14"/>
      <w:bookmarkEnd w:id="15"/>
      <w:bookmarkEnd w:id="16"/>
      <w:bookmarkEnd w:id="17"/>
    </w:p>
    <w:p w:rsidR="00BB14B9" w:rsidRDefault="00BB14B9" w:rsidP="0025652F">
      <w:pPr>
        <w:pStyle w:val="af2"/>
        <w:spacing w:line="360" w:lineRule="auto"/>
        <w:rPr>
          <w:sz w:val="21"/>
        </w:rPr>
      </w:pPr>
      <w:bookmarkStart w:id="18" w:name="_Toc323111834"/>
      <w:bookmarkStart w:id="19" w:name="_Toc323112151"/>
      <w:bookmarkStart w:id="20" w:name="_Toc323112312"/>
      <w:bookmarkStart w:id="21" w:name="_Toc327802197"/>
      <w:bookmarkStart w:id="22" w:name="_Toc327802514"/>
      <w:r>
        <w:rPr>
          <w:rFonts w:hint="eastAsia"/>
          <w:sz w:val="21"/>
        </w:rPr>
        <w:t>本文适用于项目负责人、单盘负责人、</w:t>
      </w:r>
      <w:r>
        <w:rPr>
          <w:rFonts w:hint="eastAsia"/>
          <w:sz w:val="21"/>
        </w:rPr>
        <w:t>FPGA</w:t>
      </w:r>
      <w:r>
        <w:rPr>
          <w:rFonts w:hint="eastAsia"/>
          <w:sz w:val="21"/>
        </w:rPr>
        <w:t>设计人员、</w:t>
      </w:r>
      <w:r w:rsidR="001C016D">
        <w:rPr>
          <w:rFonts w:hint="eastAsia"/>
          <w:sz w:val="21"/>
        </w:rPr>
        <w:t>软件及测试</w:t>
      </w:r>
      <w:r>
        <w:rPr>
          <w:rFonts w:hint="eastAsia"/>
          <w:sz w:val="21"/>
        </w:rPr>
        <w:t>人员阅读。</w:t>
      </w:r>
    </w:p>
    <w:p w:rsidR="00106116" w:rsidRDefault="000B25AA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23" w:name="_Toc485644332"/>
      <w:bookmarkEnd w:id="18"/>
      <w:bookmarkEnd w:id="19"/>
      <w:bookmarkEnd w:id="20"/>
      <w:bookmarkEnd w:id="21"/>
      <w:bookmarkEnd w:id="22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寄存器设置</w:t>
      </w:r>
      <w:bookmarkEnd w:id="23"/>
    </w:p>
    <w:p w:rsidR="00631D4E" w:rsidRPr="0085240A" w:rsidRDefault="00E34C1F" w:rsidP="0025652F">
      <w:pPr>
        <w:pStyle w:val="af2"/>
        <w:spacing w:line="360" w:lineRule="auto"/>
        <w:ind w:firstLineChars="0" w:firstLine="240"/>
        <w:rPr>
          <w:sz w:val="21"/>
        </w:rPr>
      </w:pPr>
      <w:r w:rsidRPr="0085240A">
        <w:rPr>
          <w:rFonts w:hint="eastAsia"/>
          <w:sz w:val="21"/>
        </w:rPr>
        <w:t>主要介绍</w:t>
      </w:r>
      <w:r w:rsidR="001C016D">
        <w:rPr>
          <w:rFonts w:hint="eastAsia"/>
          <w:sz w:val="21"/>
        </w:rPr>
        <w:t>FPGA</w:t>
      </w:r>
      <w:r w:rsidR="001C016D">
        <w:rPr>
          <w:rFonts w:hint="eastAsia"/>
          <w:sz w:val="21"/>
        </w:rPr>
        <w:t>寄存器分配说明</w:t>
      </w:r>
      <w:r w:rsidRPr="0085240A">
        <w:rPr>
          <w:rFonts w:hint="eastAsia"/>
          <w:sz w:val="21"/>
        </w:rPr>
        <w:t>。</w:t>
      </w:r>
    </w:p>
    <w:p w:rsidR="00106116" w:rsidRPr="003026F3" w:rsidRDefault="00E06EB6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24" w:name="_Toc485644333"/>
      <w:bookmarkStart w:id="25" w:name="_Toc17779984"/>
      <w:bookmarkStart w:id="26" w:name="_Toc19433837"/>
      <w:bookmarkStart w:id="27" w:name="_Toc19434343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地址划分</w:t>
      </w:r>
      <w:bookmarkEnd w:id="24"/>
    </w:p>
    <w:p w:rsidR="001C016D" w:rsidRDefault="001C016D" w:rsidP="004641FC">
      <w:pPr>
        <w:pStyle w:val="af2"/>
        <w:spacing w:line="360" w:lineRule="auto"/>
        <w:ind w:firstLineChars="0" w:firstLine="240"/>
        <w:rPr>
          <w:sz w:val="21"/>
        </w:rPr>
      </w:pPr>
      <w:bookmarkStart w:id="28" w:name="_Toc19434346"/>
      <w:bookmarkStart w:id="29" w:name="_Toc19435504"/>
      <w:bookmarkStart w:id="30" w:name="_Toc51413533"/>
      <w:bookmarkStart w:id="31" w:name="_Toc51463783"/>
      <w:bookmarkStart w:id="32" w:name="_Toc51465266"/>
      <w:bookmarkStart w:id="33" w:name="_Toc51465547"/>
      <w:bookmarkStart w:id="34" w:name="_Toc153941745"/>
      <w:bookmarkStart w:id="35" w:name="_Toc323111839"/>
      <w:bookmarkStart w:id="36" w:name="_Toc323112156"/>
      <w:bookmarkStart w:id="37" w:name="_Toc323112317"/>
      <w:bookmarkStart w:id="38" w:name="_Toc327802202"/>
      <w:bookmarkStart w:id="39" w:name="_Toc327802517"/>
      <w:bookmarkEnd w:id="25"/>
      <w:bookmarkEnd w:id="26"/>
      <w:bookmarkEnd w:id="27"/>
      <w:r>
        <w:rPr>
          <w:rFonts w:hint="eastAsia"/>
          <w:sz w:val="21"/>
        </w:rPr>
        <w:t>寄存器地址划分如</w:t>
      </w:r>
      <w:fldSimple w:instr=" REF _Ref354055844 \h  \* MERGEFORMAT ">
        <w:r w:rsidR="00B60922">
          <w:rPr>
            <w:rFonts w:hint="eastAsia"/>
          </w:rPr>
          <w:t>表</w:t>
        </w:r>
        <w:r w:rsidR="00B60922">
          <w:rPr>
            <w:rFonts w:hint="eastAsia"/>
          </w:rPr>
          <w:t xml:space="preserve"> </w:t>
        </w:r>
        <w:r w:rsidR="00B60922">
          <w:rPr>
            <w:noProof/>
          </w:rPr>
          <w:t>3</w:t>
        </w:r>
        <w:r w:rsidR="00B60922">
          <w:noBreakHyphen/>
        </w:r>
        <w:r w:rsidR="00B60922">
          <w:rPr>
            <w:noProof/>
          </w:rPr>
          <w:t>1</w:t>
        </w:r>
      </w:fldSimple>
      <w:r>
        <w:rPr>
          <w:rFonts w:hint="eastAsia"/>
          <w:sz w:val="21"/>
        </w:rPr>
        <w:t>所示。</w:t>
      </w:r>
    </w:p>
    <w:p w:rsidR="00B60922" w:rsidRPr="00B60922" w:rsidRDefault="00B60922" w:rsidP="0025652F">
      <w:pPr>
        <w:pStyle w:val="af7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0" w:name="_Ref354055844"/>
      <w:bookmarkStart w:id="41" w:name="_Toc432403700"/>
      <w:r w:rsidRPr="00B60922">
        <w:rPr>
          <w:rFonts w:ascii="黑体" w:hint="eastAsia"/>
          <w:sz w:val="21"/>
          <w:szCs w:val="21"/>
        </w:rPr>
        <w:t xml:space="preserve">表 </w:t>
      </w:r>
      <w:r w:rsidR="00847A1B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STYLEREF 1 \s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847A1B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3</w:t>
      </w:r>
      <w:r w:rsidR="00847A1B" w:rsidRPr="00B60922">
        <w:rPr>
          <w:rFonts w:ascii="黑体"/>
          <w:sz w:val="21"/>
          <w:szCs w:val="21"/>
        </w:rPr>
        <w:fldChar w:fldCharType="end"/>
      </w:r>
      <w:r w:rsidRPr="00B60922">
        <w:rPr>
          <w:rFonts w:ascii="黑体"/>
          <w:sz w:val="21"/>
          <w:szCs w:val="21"/>
        </w:rPr>
        <w:noBreakHyphen/>
      </w:r>
      <w:r w:rsidR="00847A1B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SEQ 表 \* ARABIC \s 1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847A1B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1</w:t>
      </w:r>
      <w:r w:rsidR="00847A1B" w:rsidRPr="00B60922">
        <w:rPr>
          <w:rFonts w:ascii="黑体"/>
          <w:sz w:val="21"/>
          <w:szCs w:val="21"/>
        </w:rPr>
        <w:fldChar w:fldCharType="end"/>
      </w:r>
      <w:bookmarkEnd w:id="40"/>
      <w:r w:rsidRPr="00B60922">
        <w:rPr>
          <w:rFonts w:ascii="黑体" w:hint="eastAsia"/>
          <w:sz w:val="21"/>
          <w:szCs w:val="21"/>
        </w:rPr>
        <w:t xml:space="preserve"> </w:t>
      </w:r>
      <w:r w:rsidR="00E06EB6">
        <w:rPr>
          <w:rFonts w:ascii="黑体" w:hint="eastAsia"/>
          <w:sz w:val="21"/>
          <w:szCs w:val="21"/>
        </w:rPr>
        <w:t>FPGA</w:t>
      </w:r>
      <w:r w:rsidRPr="00B60922">
        <w:rPr>
          <w:rFonts w:ascii="黑体" w:hint="eastAsia"/>
          <w:sz w:val="21"/>
          <w:szCs w:val="21"/>
        </w:rPr>
        <w:t>地址</w:t>
      </w:r>
      <w:r>
        <w:rPr>
          <w:rFonts w:ascii="黑体" w:hint="eastAsia"/>
          <w:sz w:val="21"/>
          <w:szCs w:val="21"/>
        </w:rPr>
        <w:t>空间</w:t>
      </w:r>
      <w:r w:rsidRPr="00B60922">
        <w:rPr>
          <w:rFonts w:ascii="黑体" w:hint="eastAsia"/>
          <w:sz w:val="21"/>
          <w:szCs w:val="21"/>
        </w:rPr>
        <w:t>划分</w:t>
      </w:r>
      <w:bookmarkEnd w:id="41"/>
    </w:p>
    <w:tbl>
      <w:tblPr>
        <w:tblW w:w="7860" w:type="dxa"/>
        <w:jc w:val="center"/>
        <w:tblLook w:val="00A0"/>
      </w:tblPr>
      <w:tblGrid>
        <w:gridCol w:w="1451"/>
        <w:gridCol w:w="1134"/>
        <w:gridCol w:w="1843"/>
        <w:gridCol w:w="2835"/>
        <w:gridCol w:w="597"/>
      </w:tblGrid>
      <w:tr w:rsidR="00BE0086" w:rsidRPr="00D36C08" w:rsidTr="000D1439">
        <w:trPr>
          <w:trHeight w:val="270"/>
          <w:tblHeader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基地址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偏移地址范围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备注</w:t>
            </w: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EB5EB8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0x40600000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60922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控制模块部分寄存器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D5313E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 w:rsidR="00EB5EB8"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0x40600100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D5313E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B60922">
              <w:rPr>
                <w:rFonts w:hint="eastAsia"/>
                <w:kern w:val="0"/>
                <w:sz w:val="18"/>
                <w:szCs w:val="18"/>
              </w:rPr>
              <w:t>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0D1439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0D1439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0x40600200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</w:tbl>
    <w:p w:rsidR="00631D4E" w:rsidRPr="00631D4E" w:rsidRDefault="00ED50ED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2" w:name="_Toc485644334"/>
      <w:r>
        <w:rPr>
          <w:rFonts w:hint="eastAsia"/>
          <w:sz w:val="21"/>
          <w:szCs w:val="21"/>
        </w:rPr>
        <w:t>控制模块</w:t>
      </w:r>
      <w:r w:rsidR="00C15B9A">
        <w:rPr>
          <w:rFonts w:hint="eastAsia"/>
          <w:sz w:val="21"/>
          <w:szCs w:val="21"/>
        </w:rPr>
        <w:t>寄存器设计</w:t>
      </w:r>
      <w:bookmarkEnd w:id="42"/>
    </w:p>
    <w:p w:rsidR="00E37805" w:rsidRPr="008B1C1C" w:rsidRDefault="00ED50ED" w:rsidP="0025652F">
      <w:pPr>
        <w:pStyle w:val="af2"/>
        <w:spacing w:line="360" w:lineRule="auto"/>
        <w:rPr>
          <w:sz w:val="21"/>
        </w:rPr>
      </w:pPr>
      <w:r>
        <w:rPr>
          <w:rFonts w:hint="eastAsia"/>
          <w:sz w:val="21"/>
        </w:rPr>
        <w:t>控制模块</w:t>
      </w:r>
      <w:r w:rsidR="004625B6">
        <w:rPr>
          <w:rFonts w:hint="eastAsia"/>
          <w:sz w:val="21"/>
        </w:rPr>
        <w:t>寄存器的地址范围</w:t>
      </w:r>
      <w:r>
        <w:rPr>
          <w:rFonts w:hint="eastAsia"/>
          <w:sz w:val="21"/>
        </w:rPr>
        <w:t>见</w:t>
      </w:r>
      <w:r w:rsidR="00847A1B">
        <w:rPr>
          <w:sz w:val="21"/>
        </w:rPr>
        <w:fldChar w:fldCharType="begin"/>
      </w:r>
      <w:r>
        <w:rPr>
          <w:sz w:val="21"/>
        </w:rPr>
        <w:instrText xml:space="preserve"> </w:instrText>
      </w:r>
      <w:r>
        <w:rPr>
          <w:rFonts w:hint="eastAsia"/>
          <w:sz w:val="21"/>
        </w:rPr>
        <w:instrText>REF _Ref354055844 \h</w:instrText>
      </w:r>
      <w:r>
        <w:rPr>
          <w:sz w:val="21"/>
        </w:rPr>
        <w:instrText xml:space="preserve"> </w:instrText>
      </w:r>
      <w:r w:rsidR="00847A1B">
        <w:rPr>
          <w:sz w:val="21"/>
        </w:rPr>
      </w:r>
      <w:r w:rsidR="00847A1B">
        <w:rPr>
          <w:sz w:val="21"/>
        </w:rPr>
        <w:fldChar w:fldCharType="separate"/>
      </w:r>
      <w:r w:rsidRPr="00B60922">
        <w:rPr>
          <w:rFonts w:ascii="黑体" w:hint="eastAsia"/>
          <w:sz w:val="21"/>
        </w:rPr>
        <w:t>表</w:t>
      </w:r>
      <w:r w:rsidRPr="00B60922">
        <w:rPr>
          <w:rFonts w:ascii="黑体" w:hint="eastAsia"/>
          <w:sz w:val="21"/>
        </w:rPr>
        <w:t xml:space="preserve"> </w:t>
      </w:r>
      <w:r w:rsidRPr="00B60922">
        <w:rPr>
          <w:rFonts w:ascii="黑体"/>
          <w:sz w:val="21"/>
        </w:rPr>
        <w:t>3</w:t>
      </w:r>
      <w:r w:rsidRPr="00B60922">
        <w:rPr>
          <w:rFonts w:ascii="黑体"/>
          <w:sz w:val="21"/>
        </w:rPr>
        <w:noBreakHyphen/>
        <w:t>1</w:t>
      </w:r>
      <w:r w:rsidR="00847A1B">
        <w:rPr>
          <w:sz w:val="21"/>
        </w:rPr>
        <w:fldChar w:fldCharType="end"/>
      </w:r>
      <w:r>
        <w:rPr>
          <w:rFonts w:hint="eastAsia"/>
          <w:sz w:val="21"/>
        </w:rPr>
        <w:t>所示</w:t>
      </w:r>
      <w:r w:rsidR="004625B6">
        <w:rPr>
          <w:rFonts w:ascii="宋体" w:hAnsi="宋体" w:hint="eastAsia"/>
          <w:sz w:val="21"/>
        </w:rPr>
        <w:t>。</w:t>
      </w:r>
      <w:r>
        <w:rPr>
          <w:rFonts w:ascii="宋体" w:hAnsi="宋体" w:hint="eastAsia"/>
          <w:sz w:val="21"/>
        </w:rPr>
        <w:t>控制模块寄存器的定义见</w:t>
      </w:r>
      <w:r w:rsidR="00847A1B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847A1B">
        <w:rPr>
          <w:rFonts w:ascii="宋体" w:hAnsi="宋体"/>
          <w:sz w:val="21"/>
        </w:rPr>
      </w:r>
      <w:r w:rsidR="00847A1B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847A1B">
        <w:rPr>
          <w:rFonts w:ascii="宋体" w:hAnsi="宋体"/>
          <w:sz w:val="21"/>
        </w:rPr>
        <w:fldChar w:fldCharType="end"/>
      </w:r>
      <w:r>
        <w:rPr>
          <w:rFonts w:ascii="宋体" w:hAnsi="宋体" w:hint="eastAsia"/>
          <w:sz w:val="21"/>
        </w:rPr>
        <w:t>所示，</w:t>
      </w:r>
      <w:r w:rsidR="00847A1B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847A1B">
        <w:rPr>
          <w:rFonts w:ascii="宋体" w:hAnsi="宋体"/>
          <w:sz w:val="21"/>
        </w:rPr>
      </w:r>
      <w:r w:rsidR="00847A1B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847A1B">
        <w:rPr>
          <w:rFonts w:ascii="宋体" w:hAnsi="宋体"/>
          <w:sz w:val="21"/>
        </w:rPr>
        <w:fldChar w:fldCharType="end"/>
      </w:r>
      <w:r w:rsidR="004625B6">
        <w:rPr>
          <w:rFonts w:ascii="宋体" w:hAnsi="宋体" w:hint="eastAsia"/>
          <w:sz w:val="21"/>
        </w:rPr>
        <w:t>中</w:t>
      </w:r>
      <w:r w:rsidR="008B1C1C">
        <w:rPr>
          <w:rFonts w:ascii="宋体" w:hAnsi="宋体" w:hint="eastAsia"/>
          <w:sz w:val="21"/>
        </w:rPr>
        <w:t>的</w:t>
      </w:r>
      <w:r w:rsidR="004625B6">
        <w:rPr>
          <w:rFonts w:ascii="宋体" w:hAnsi="宋体" w:hint="eastAsia"/>
          <w:sz w:val="21"/>
        </w:rPr>
        <w:t>寄存器</w:t>
      </w:r>
      <w:r w:rsidR="008B1C1C">
        <w:rPr>
          <w:rFonts w:ascii="宋体" w:hAnsi="宋体" w:hint="eastAsia"/>
          <w:sz w:val="21"/>
        </w:rPr>
        <w:t>地址为偏移地址，地址用16进制表示。</w:t>
      </w:r>
      <w:r w:rsidR="00847A1B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847A1B">
        <w:rPr>
          <w:rFonts w:ascii="宋体" w:hAnsi="宋体"/>
          <w:sz w:val="21"/>
        </w:rPr>
      </w:r>
      <w:r w:rsidR="00847A1B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847A1B">
        <w:rPr>
          <w:rFonts w:ascii="宋体" w:hAnsi="宋体"/>
          <w:sz w:val="21"/>
        </w:rPr>
        <w:fldChar w:fldCharType="end"/>
      </w:r>
      <w:r w:rsidR="00654520">
        <w:rPr>
          <w:rFonts w:ascii="宋体" w:hAnsi="宋体" w:hint="eastAsia"/>
          <w:sz w:val="21"/>
        </w:rPr>
        <w:t>中</w:t>
      </w:r>
      <w:r>
        <w:rPr>
          <w:rFonts w:ascii="宋体" w:hAnsi="宋体" w:hint="eastAsia"/>
          <w:sz w:val="21"/>
        </w:rPr>
        <w:t>R表示可读寄存器，W表示可写寄存器，RW表示可读写寄存器。</w:t>
      </w:r>
    </w:p>
    <w:p w:rsidR="004625B6" w:rsidRPr="006E2C85" w:rsidRDefault="004625B6" w:rsidP="0025652F">
      <w:pPr>
        <w:pStyle w:val="af7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3" w:name="_Ref345660057"/>
      <w:bookmarkStart w:id="44" w:name="_Toc432403701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847A1B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STYLEREF 1 \s </w:instrText>
      </w:r>
      <w:r w:rsidR="00847A1B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3</w:t>
      </w:r>
      <w:r w:rsidR="00847A1B">
        <w:rPr>
          <w:rFonts w:ascii="黑体"/>
          <w:sz w:val="21"/>
          <w:szCs w:val="21"/>
        </w:rPr>
        <w:fldChar w:fldCharType="end"/>
      </w:r>
      <w:r w:rsidR="00B60922">
        <w:rPr>
          <w:rFonts w:ascii="黑体"/>
          <w:sz w:val="21"/>
          <w:szCs w:val="21"/>
        </w:rPr>
        <w:noBreakHyphen/>
      </w:r>
      <w:r w:rsidR="00847A1B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SEQ 表 \* ARABIC \s 1 </w:instrText>
      </w:r>
      <w:r w:rsidR="00847A1B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2</w:t>
      </w:r>
      <w:r w:rsidR="00847A1B">
        <w:rPr>
          <w:rFonts w:ascii="黑体"/>
          <w:sz w:val="21"/>
          <w:szCs w:val="21"/>
        </w:rPr>
        <w:fldChar w:fldCharType="end"/>
      </w:r>
      <w:bookmarkEnd w:id="43"/>
      <w:r>
        <w:rPr>
          <w:rFonts w:ascii="黑体"/>
          <w:sz w:val="21"/>
          <w:szCs w:val="21"/>
        </w:rPr>
        <w:t xml:space="preserve"> </w:t>
      </w:r>
      <w:r w:rsidR="00ED50ED">
        <w:rPr>
          <w:rFonts w:ascii="黑体" w:hint="eastAsia"/>
          <w:sz w:val="21"/>
          <w:szCs w:val="21"/>
        </w:rPr>
        <w:t>控制</w:t>
      </w:r>
      <w:r>
        <w:rPr>
          <w:rFonts w:ascii="黑体" w:hint="eastAsia"/>
          <w:sz w:val="21"/>
          <w:szCs w:val="21"/>
        </w:rPr>
        <w:t>寄存器</w:t>
      </w:r>
      <w:r w:rsidR="00ED50ED">
        <w:rPr>
          <w:rFonts w:ascii="黑体" w:hint="eastAsia"/>
          <w:sz w:val="21"/>
          <w:szCs w:val="21"/>
        </w:rPr>
        <w:t>定义</w:t>
      </w:r>
      <w:bookmarkEnd w:id="44"/>
    </w:p>
    <w:tbl>
      <w:tblPr>
        <w:tblW w:w="8979" w:type="dxa"/>
        <w:jc w:val="center"/>
        <w:tblInd w:w="-392" w:type="dxa"/>
        <w:tblLook w:val="00A0"/>
      </w:tblPr>
      <w:tblGrid>
        <w:gridCol w:w="784"/>
        <w:gridCol w:w="2250"/>
        <w:gridCol w:w="489"/>
        <w:gridCol w:w="676"/>
        <w:gridCol w:w="3561"/>
        <w:gridCol w:w="1219"/>
      </w:tblGrid>
      <w:tr w:rsidR="00EB14DD" w:rsidRPr="00B71625" w:rsidTr="00715D32">
        <w:trPr>
          <w:trHeight w:val="270"/>
          <w:tblHeader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ED50ED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00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CE0E4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版本号的高字节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01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版本号的低字节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单盘在线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ADD_SLOT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71237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单盘告警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0363F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ALM_SLOT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06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光模块状态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F0363F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SFP_PRESENT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</w:t>
            </w:r>
            <w:r w:rsidRPr="00DE4754">
              <w:rPr>
                <w:kern w:val="0"/>
                <w:sz w:val="18"/>
                <w:szCs w:val="18"/>
              </w:rPr>
              <w:t>SFP_TX_FAULT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</w:t>
            </w:r>
            <w:r w:rsidRPr="00DE4754">
              <w:rPr>
                <w:kern w:val="0"/>
                <w:sz w:val="18"/>
                <w:szCs w:val="18"/>
              </w:rPr>
              <w:t>SFP_LOS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07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LCD状态指示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LCD_BUSY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PPS检波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0：卫星1PPS；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1：晶体钟1PPS；</w:t>
            </w:r>
          </w:p>
          <w:p w:rsidR="00DE4754" w:rsidRPr="00B70D6D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7～2：预留。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‘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正常；‘1’告警。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0：VXCO 100MHz；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1：RB 10MHz；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2：XO 10MHz；</w:t>
            </w:r>
          </w:p>
          <w:p w:rsidR="00DE4754" w:rsidRPr="00B70D6D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VCXO 100M晶振锁相环失锁检测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0：‘0’失锁，‘1’锁定；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晶体钟BITE指示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XO_BITE_OUT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1PPS鉴相</w:t>
            </w: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1C00B3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10～13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面板1PPS鉴相数据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4E2649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鉴相数据，单位：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ns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40：鉴相数据（7～0）；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41：鉴相数据（15～8）；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42：鉴相数据（23～16）；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lastRenderedPageBreak/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～0）：鉴相数据（26～24）；</w:t>
            </w:r>
          </w:p>
          <w:p w:rsidR="00DE4754" w:rsidRPr="004E2649" w:rsidRDefault="00DE4754" w:rsidP="001C00B3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）：鉴相数据的符号，‘1’负，‘0’正；</w:t>
            </w:r>
            <w:r w:rsidRPr="004E2649">
              <w:rPr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时间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 xml:space="preserve"> 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盘1PPS锁存)</w:t>
            </w: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30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周内秒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：周内秒（7～0）；</w:t>
            </w:r>
          </w:p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31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：周内秒（15～8）；</w:t>
            </w:r>
          </w:p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：周内秒（23～16）；</w:t>
            </w:r>
          </w:p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33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：周数（7～0）；</w:t>
            </w:r>
          </w:p>
          <w:p w:rsidR="00DE4754" w:rsidRPr="006B208A" w:rsidRDefault="00DE4754" w:rsidP="0025652F">
            <w:pPr>
              <w:spacing w:line="360" w:lineRule="auto"/>
              <w:ind w:firstLine="0"/>
            </w:pPr>
            <w:r>
              <w:rPr>
                <w:rFonts w:hint="eastAsia"/>
                <w:kern w:val="0"/>
                <w:sz w:val="18"/>
                <w:szCs w:val="18"/>
              </w:rPr>
              <w:t>35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15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～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8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1PPS中断计数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中断计数器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75619B" w:rsidTr="002D67D0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A44F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PTP核心时间（本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）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9038CD">
            <w:pPr>
              <w:pStyle w:val="af5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2D67D0">
            <w:pPr>
              <w:pStyle w:val="af5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5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5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D67D0">
            <w:pPr>
              <w:pStyle w:val="af5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卫星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1PPS锁存)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外部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调试用</w:t>
            </w: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A44F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DCLS的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1PPS锁存)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2A44F7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C7165F">
              <w:rPr>
                <w:rFonts w:hint="eastAsia"/>
                <w:b/>
                <w:kern w:val="0"/>
                <w:sz w:val="18"/>
                <w:szCs w:val="18"/>
              </w:rPr>
              <w:t>软件版本号</w:t>
            </w: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83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调试寄存器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中断开关</w:t>
            </w: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时钟参考选择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DE4754" w:rsidRDefault="00DE4754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0：‘0’铷钟（默认），‘1’晶体钟；</w:t>
            </w:r>
          </w:p>
          <w:p w:rsidR="00DE4754" w:rsidRPr="00B70D6D" w:rsidRDefault="00DE4754" w:rsidP="003B7679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默认铷钟</w:t>
            </w: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b/>
                <w:kern w:val="0"/>
                <w:sz w:val="18"/>
                <w:szCs w:val="18"/>
              </w:rPr>
              <w:t>状态灯寄存器</w:t>
            </w: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D31B9">
            <w:pPr>
              <w:pStyle w:val="af5"/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F05AC">
            <w:pPr>
              <w:pStyle w:val="af5"/>
              <w:spacing w:line="360" w:lineRule="auto"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告警状态指示灯</w:t>
            </w:r>
            <w:r>
              <w:rPr>
                <w:rFonts w:hint="eastAsia"/>
                <w:kern w:val="0"/>
                <w:sz w:val="18"/>
                <w:szCs w:val="18"/>
              </w:rPr>
              <w:t>（ALM）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F05AC">
            <w:pPr>
              <w:pStyle w:val="af5"/>
              <w:spacing w:line="360" w:lineRule="auto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F05AC">
            <w:pPr>
              <w:pStyle w:val="af5"/>
              <w:spacing w:line="360" w:lineRule="auto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F05A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DE4754" w:rsidRDefault="00DE4754" w:rsidP="004F05AC">
            <w:pPr>
              <w:pStyle w:val="af5"/>
              <w:spacing w:line="360" w:lineRule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4F05AC">
            <w:pPr>
              <w:pStyle w:val="af5"/>
              <w:spacing w:line="360" w:lineRule="auto"/>
              <w:ind w:firstLineChars="300" w:firstLine="54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7E678D" w:rsidRDefault="00DE4754" w:rsidP="004F05AC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DE4754" w:rsidRPr="007E678D" w:rsidRDefault="00DE4754" w:rsidP="004F05A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F05A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C33F96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C33F96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运行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灯控制</w:t>
            </w:r>
            <w:r>
              <w:rPr>
                <w:rFonts w:hint="eastAsia"/>
                <w:kern w:val="0"/>
                <w:sz w:val="18"/>
                <w:szCs w:val="18"/>
              </w:rPr>
              <w:t>（RUN）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C33F96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C33F96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C33F96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DE4754" w:rsidRPr="007E678D" w:rsidRDefault="00DE4754" w:rsidP="00C33F96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0：‘1’RUN灯亮，‘0’RUN灯灭；</w:t>
            </w:r>
          </w:p>
          <w:p w:rsidR="00DE4754" w:rsidRPr="007E678D" w:rsidRDefault="00DE4754" w:rsidP="00C33F96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C33F96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136A3">
            <w:pPr>
              <w:pStyle w:val="af5"/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EC3671">
            <w:pPr>
              <w:pStyle w:val="af5"/>
              <w:spacing w:line="360" w:lineRule="auto"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卫星状态指示灯(SAT)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EC3671">
            <w:pPr>
              <w:pStyle w:val="af5"/>
              <w:spacing w:line="360" w:lineRule="auto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EC3671">
            <w:pPr>
              <w:pStyle w:val="af5"/>
              <w:spacing w:line="360" w:lineRule="auto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023D34">
            <w:pPr>
              <w:pStyle w:val="af5"/>
              <w:spacing w:line="360" w:lineRule="auto"/>
              <w:ind w:firstLineChars="300" w:firstLine="54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7E678D" w:rsidRDefault="00DE4754" w:rsidP="00023D34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DE4754" w:rsidRPr="007E678D" w:rsidRDefault="00DE4754" w:rsidP="004B5300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8E59AF">
            <w:pPr>
              <w:pStyle w:val="af5"/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8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B3DC2">
            <w:pPr>
              <w:pStyle w:val="af5"/>
              <w:spacing w:line="360" w:lineRule="auto"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锁定</w:t>
            </w:r>
            <w:r>
              <w:rPr>
                <w:rFonts w:hint="eastAsia"/>
                <w:kern w:val="0"/>
                <w:sz w:val="18"/>
                <w:szCs w:val="18"/>
              </w:rPr>
              <w:t>指示灯</w:t>
            </w:r>
            <w:r>
              <w:rPr>
                <w:rFonts w:hint="eastAsia"/>
                <w:kern w:val="0"/>
                <w:sz w:val="18"/>
                <w:szCs w:val="18"/>
              </w:rPr>
              <w:t>(LOCK)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B3DC2">
            <w:pPr>
              <w:pStyle w:val="af5"/>
              <w:spacing w:line="360" w:lineRule="auto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B3DC2">
            <w:pPr>
              <w:pStyle w:val="af5"/>
              <w:spacing w:line="360" w:lineRule="auto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4B3DC2">
            <w:pPr>
              <w:pStyle w:val="af5"/>
              <w:spacing w:line="360" w:lineRule="auto"/>
              <w:ind w:firstLineChars="300" w:firstLine="54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7E678D" w:rsidRDefault="00DE4754" w:rsidP="004B3DC2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DE4754" w:rsidRPr="007E678D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7E678D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049D6">
              <w:rPr>
                <w:rFonts w:hint="eastAsia"/>
                <w:b/>
                <w:kern w:val="0"/>
                <w:sz w:val="18"/>
                <w:szCs w:val="18"/>
              </w:rPr>
              <w:t>锁相环失锁门限设置</w:t>
            </w: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8C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锁相环失锁检测门限设置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E566B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锁相环失锁检测阈值门限设置，单位为4ns。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7136A3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8F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中断开关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0：1PPS中断开关，‘1’关闭中断，‘0’打开中断。</w:t>
            </w:r>
          </w:p>
          <w:p w:rsidR="00DE4754" w:rsidRPr="00B70D6D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F7B22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D36C08" w:rsidTr="004A3DFA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B6661">
              <w:rPr>
                <w:rFonts w:hint="eastAsia"/>
                <w:b/>
                <w:kern w:val="0"/>
                <w:sz w:val="18"/>
                <w:szCs w:val="18"/>
              </w:rPr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核心时间校准</w:t>
            </w:r>
          </w:p>
        </w:tc>
      </w:tr>
      <w:tr w:rsidR="00DE4754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0B4E28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周内秒校准值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0：周内秒（7～0）；</w:t>
            </w:r>
          </w:p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1：周内秒（15～8）；</w:t>
            </w:r>
          </w:p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2：周内秒（23～16）；</w:t>
            </w:r>
          </w:p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3：周内秒（31～24）。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0B4E28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周数校准值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8：周数（7～0）；</w:t>
            </w:r>
          </w:p>
          <w:p w:rsidR="00DE4754" w:rsidRPr="00E631EF" w:rsidRDefault="00DE4754" w:rsidP="001A7890">
            <w:pPr>
              <w:pStyle w:val="af5"/>
              <w:spacing w:line="360" w:lineRule="auto"/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9：周数（15～8）。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LeapS设置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Leap Seconds (GPS-UTC) GPS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时与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UTC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时偏移量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秒脉冲状态设置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0x00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正常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0x01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时间同步设备（原子钟）保持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0x02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不可用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0x03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时间同步设备（高稳晶振）保持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DE4754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0x04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传输承载设备保持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其它保留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TAcc设置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PPS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抖动量级（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0-255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）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</w:p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lastRenderedPageBreak/>
              <w:t>0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0ns </w:t>
            </w:r>
          </w:p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1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15ns </w:t>
            </w:r>
          </w:p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30ns </w:t>
            </w:r>
          </w:p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255-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无意义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  <w:p w:rsidR="00DE4754" w:rsidRPr="00E631EF" w:rsidRDefault="00DE4754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注：传输和基站设备固定设置为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255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4A3DFA">
        <w:trPr>
          <w:trHeight w:val="270"/>
          <w:jc w:val="center"/>
        </w:trPr>
        <w:tc>
          <w:tcPr>
            <w:tcW w:w="7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E4754" w:rsidRPr="00BC79AD" w:rsidRDefault="00DE4754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B</w:t>
            </w:r>
            <w:r w:rsidRPr="00BC79AD">
              <w:rPr>
                <w:rFonts w:hint="eastAsia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22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4754" w:rsidRPr="00BC79AD" w:rsidRDefault="00DE4754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TOD校时控制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BC79AD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BC79AD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BC79AD" w:rsidRDefault="00DE4754" w:rsidP="000B4E28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写该寄存器，将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3、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9寄存器内的数据用于校准系统的TOD核心时间。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4A3DFA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BC79AD" w:rsidRDefault="00DE4754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BC79AD" w:rsidRDefault="00DE4754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BC79AD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BC79AD" w:rsidRDefault="00DE4754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BC79AD" w:rsidRDefault="00DE4754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每校时一次，该寄存器读出的数据值加1。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PTP时间戳时间设置寄存器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（PTP核心时间校准）</w:t>
            </w: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3B7679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D0～D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D4053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设置</w:t>
            </w: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42EB7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D0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：时间戳整数秒（7～0）；</w:t>
            </w:r>
          </w:p>
          <w:p w:rsidR="00DE4754" w:rsidRPr="00042EB7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D1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：时间戳整数秒（15～8）；</w:t>
            </w:r>
          </w:p>
          <w:p w:rsidR="00DE4754" w:rsidRPr="00042EB7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D2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：时间戳整数秒（23～16）；</w:t>
            </w:r>
          </w:p>
          <w:p w:rsidR="00DE4754" w:rsidRPr="00042EB7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D3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：时间戳整数秒（31～24）；</w:t>
            </w:r>
          </w:p>
          <w:p w:rsidR="00DE4754" w:rsidRPr="00042EB7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D4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：时间戳整数秒（39～32）；</w:t>
            </w:r>
          </w:p>
          <w:p w:rsidR="00DE4754" w:rsidRPr="00042EB7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D5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：时间戳整数秒（47～40）。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42EB7" w:rsidRDefault="00DE4754" w:rsidP="002D4053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写该寄存器1次执行PTP时间戳（整数秒）设置。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945984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945984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每执行1次PTP时间戳设置，该寄存器的值自动加1。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55276D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PTP时间戳调相寄存器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（软件调相模式）</w:t>
            </w: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E0～E3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3B7679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9602B2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E0：调相值（7～0）；</w:t>
            </w:r>
          </w:p>
          <w:p w:rsidR="00DE4754" w:rsidRPr="009602B2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E1：调相值（15～8）；</w:t>
            </w:r>
          </w:p>
          <w:p w:rsidR="00DE4754" w:rsidRPr="009602B2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E2：调相值（23～16）；</w:t>
            </w:r>
          </w:p>
          <w:p w:rsidR="00DE4754" w:rsidRPr="009602B2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～0）：调相值（</w:t>
            </w:r>
            <w:r>
              <w:rPr>
                <w:rFonts w:hint="eastAsia"/>
                <w:kern w:val="0"/>
                <w:sz w:val="18"/>
                <w:szCs w:val="18"/>
              </w:rPr>
              <w:t>30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～24）；</w:t>
            </w:r>
          </w:p>
          <w:p w:rsidR="00DE4754" w:rsidRPr="009602B2" w:rsidRDefault="00DE4754" w:rsidP="003B7679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）：调相值的符号，‘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0’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正，‘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1’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负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065968">
        <w:trPr>
          <w:trHeight w:val="691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E4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42EB7" w:rsidRDefault="00DE4754" w:rsidP="00065968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写该寄存器1次执行调相。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659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9602B2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调相次数计数器，每调相一次，计数器累加1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D36C08" w:rsidTr="00715D32">
        <w:trPr>
          <w:trHeight w:val="659"/>
          <w:jc w:val="center"/>
        </w:trPr>
        <w:tc>
          <w:tcPr>
            <w:tcW w:w="897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7705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相位控制</w:t>
            </w: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（1PPS相位自动对齐模式）</w:t>
            </w:r>
          </w:p>
        </w:tc>
      </w:tr>
      <w:tr w:rsidR="00DE4754" w:rsidRPr="00D36C08" w:rsidTr="00715D32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E8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Default="00DE4754" w:rsidP="00260CC4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相位自动对齐的补偿值。补偿范围0～255ns。默认为0，不补偿。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注1</w:t>
            </w:r>
          </w:p>
        </w:tc>
      </w:tr>
      <w:tr w:rsidR="00DE4754" w:rsidRPr="00D36C08" w:rsidTr="00A04CB9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E9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42EB7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相位自动对齐使能控制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DE4754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0：‘1’允许相位自动对齐控制，‘0’关闭相位自动对齐控制；</w:t>
            </w:r>
          </w:p>
          <w:p w:rsidR="00DE4754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 xml:space="preserve"> 7～1：预留。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0179B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注2</w:t>
            </w:r>
          </w:p>
        </w:tc>
      </w:tr>
    </w:tbl>
    <w:p w:rsidR="000179B3" w:rsidRDefault="00715D32" w:rsidP="00715D32">
      <w:pPr>
        <w:pStyle w:val="af2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1</w:t>
      </w:r>
      <w:r w:rsidR="00194151">
        <w:rPr>
          <w:rFonts w:hint="eastAsia"/>
          <w:sz w:val="21"/>
        </w:rPr>
        <w:t>：</w:t>
      </w:r>
      <w:r>
        <w:rPr>
          <w:rFonts w:hint="eastAsia"/>
          <w:sz w:val="21"/>
        </w:rPr>
        <w:t>自动相位对齐模式指</w:t>
      </w:r>
      <w:r w:rsidR="007453BC">
        <w:rPr>
          <w:rFonts w:hint="eastAsia"/>
          <w:sz w:val="21"/>
        </w:rPr>
        <w:t>卫星</w:t>
      </w:r>
      <w:r w:rsidR="00194151">
        <w:rPr>
          <w:rFonts w:hint="eastAsia"/>
          <w:sz w:val="21"/>
        </w:rPr>
        <w:t>的</w:t>
      </w:r>
      <w:r>
        <w:rPr>
          <w:rFonts w:hint="eastAsia"/>
          <w:sz w:val="21"/>
        </w:rPr>
        <w:t>参考</w:t>
      </w:r>
      <w:r>
        <w:rPr>
          <w:rFonts w:hint="eastAsia"/>
          <w:sz w:val="21"/>
        </w:rPr>
        <w:t>PPS</w:t>
      </w:r>
      <w:r>
        <w:rPr>
          <w:rFonts w:hint="eastAsia"/>
          <w:sz w:val="21"/>
        </w:rPr>
        <w:t>信号的上升沿自动校准</w:t>
      </w:r>
      <w:r>
        <w:rPr>
          <w:rFonts w:hint="eastAsia"/>
          <w:sz w:val="21"/>
        </w:rPr>
        <w:t>PTP</w:t>
      </w:r>
      <w:r w:rsidR="00194151">
        <w:rPr>
          <w:rFonts w:hint="eastAsia"/>
          <w:sz w:val="21"/>
        </w:rPr>
        <w:t>时间戳的小数秒数据，考虑参考</w:t>
      </w:r>
      <w:r>
        <w:rPr>
          <w:rFonts w:hint="eastAsia"/>
          <w:sz w:val="21"/>
        </w:rPr>
        <w:t>1PPS</w:t>
      </w:r>
      <w:r>
        <w:rPr>
          <w:rFonts w:hint="eastAsia"/>
          <w:sz w:val="21"/>
        </w:rPr>
        <w:t>的时延，特设置相位对齐的补偿值寄存器，该寄存器的单位为</w:t>
      </w:r>
      <w:r>
        <w:rPr>
          <w:rFonts w:hint="eastAsia"/>
          <w:sz w:val="21"/>
        </w:rPr>
        <w:t>ns</w:t>
      </w:r>
      <w:r w:rsidR="00194151">
        <w:rPr>
          <w:rFonts w:hint="eastAsia"/>
          <w:sz w:val="21"/>
        </w:rPr>
        <w:t>，精度为</w:t>
      </w:r>
      <w:r w:rsidR="00194151">
        <w:rPr>
          <w:rFonts w:hint="eastAsia"/>
          <w:sz w:val="21"/>
        </w:rPr>
        <w:t>4ns</w:t>
      </w:r>
      <w:r>
        <w:rPr>
          <w:rFonts w:hint="eastAsia"/>
          <w:sz w:val="21"/>
        </w:rPr>
        <w:t>；</w:t>
      </w:r>
    </w:p>
    <w:p w:rsidR="00631D4E" w:rsidRPr="00715D32" w:rsidRDefault="000179B3" w:rsidP="003B7679">
      <w:pPr>
        <w:pStyle w:val="af2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：</w:t>
      </w:r>
      <w:r w:rsidR="00715D32">
        <w:rPr>
          <w:rFonts w:hint="eastAsia"/>
          <w:sz w:val="21"/>
        </w:rPr>
        <w:t>相位对齐使能控制指允许</w:t>
      </w:r>
      <w:r w:rsidR="007453BC">
        <w:rPr>
          <w:rFonts w:hint="eastAsia"/>
          <w:sz w:val="21"/>
        </w:rPr>
        <w:t>卫星</w:t>
      </w:r>
      <w:r w:rsidR="00715D32">
        <w:rPr>
          <w:rFonts w:hint="eastAsia"/>
          <w:sz w:val="21"/>
        </w:rPr>
        <w:t>参考</w:t>
      </w:r>
      <w:r w:rsidR="00715D32">
        <w:rPr>
          <w:rFonts w:hint="eastAsia"/>
          <w:sz w:val="21"/>
        </w:rPr>
        <w:t>1PPS</w:t>
      </w:r>
      <w:r w:rsidR="00715D32">
        <w:rPr>
          <w:rFonts w:hint="eastAsia"/>
          <w:sz w:val="21"/>
        </w:rPr>
        <w:t>信号校准</w:t>
      </w:r>
      <w:r w:rsidR="00715D32">
        <w:rPr>
          <w:rFonts w:hint="eastAsia"/>
          <w:sz w:val="21"/>
        </w:rPr>
        <w:t>PTP</w:t>
      </w:r>
      <w:r w:rsidR="00715D32">
        <w:rPr>
          <w:rFonts w:hint="eastAsia"/>
          <w:sz w:val="21"/>
        </w:rPr>
        <w:t>时间戳的小数秒时需设置为‘</w:t>
      </w:r>
      <w:r w:rsidR="00715D32">
        <w:rPr>
          <w:rFonts w:hint="eastAsia"/>
          <w:sz w:val="21"/>
        </w:rPr>
        <w:t>1</w:t>
      </w:r>
      <w:r w:rsidR="00715D32">
        <w:rPr>
          <w:rFonts w:hint="eastAsia"/>
          <w:sz w:val="21"/>
        </w:rPr>
        <w:t>’，否则设置为‘</w:t>
      </w:r>
      <w:r w:rsidR="00715D32">
        <w:rPr>
          <w:rFonts w:hint="eastAsia"/>
          <w:sz w:val="21"/>
        </w:rPr>
        <w:t>0</w:t>
      </w:r>
      <w:r w:rsidR="00715D32">
        <w:rPr>
          <w:rFonts w:hint="eastAsia"/>
          <w:sz w:val="21"/>
        </w:rPr>
        <w:t>’。</w:t>
      </w:r>
    </w:p>
    <w:p w:rsidR="00CB5E68" w:rsidRPr="00631D4E" w:rsidRDefault="003B7679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5" w:name="_Toc485644335"/>
      <w:r>
        <w:rPr>
          <w:rFonts w:hint="eastAsia"/>
          <w:sz w:val="21"/>
          <w:szCs w:val="21"/>
        </w:rPr>
        <w:t>PTP</w:t>
      </w:r>
      <w:r w:rsidR="00CB5E68">
        <w:rPr>
          <w:rFonts w:hint="eastAsia"/>
          <w:sz w:val="21"/>
          <w:szCs w:val="21"/>
        </w:rPr>
        <w:t>模块寄存器设计</w:t>
      </w:r>
      <w:bookmarkEnd w:id="45"/>
    </w:p>
    <w:p w:rsidR="00CB5E68" w:rsidRPr="00631D4E" w:rsidRDefault="003B7679" w:rsidP="0025652F">
      <w:pPr>
        <w:pStyle w:val="af2"/>
        <w:spacing w:line="360" w:lineRule="auto"/>
        <w:rPr>
          <w:sz w:val="21"/>
        </w:rPr>
      </w:pPr>
      <w:r>
        <w:rPr>
          <w:rFonts w:hint="eastAsia"/>
          <w:sz w:val="21"/>
        </w:rPr>
        <w:t>PTP</w:t>
      </w:r>
      <w:r w:rsidR="00CB5E68">
        <w:rPr>
          <w:rFonts w:hint="eastAsia"/>
          <w:sz w:val="21"/>
        </w:rPr>
        <w:t>模块寄存器的地址范围见</w:t>
      </w:r>
      <w:r w:rsidR="00847A1B">
        <w:rPr>
          <w:sz w:val="21"/>
        </w:rPr>
        <w:fldChar w:fldCharType="begin"/>
      </w:r>
      <w:r w:rsidR="00CB5E68">
        <w:rPr>
          <w:sz w:val="21"/>
        </w:rPr>
        <w:instrText xml:space="preserve"> </w:instrText>
      </w:r>
      <w:r w:rsidR="00CB5E68">
        <w:rPr>
          <w:rFonts w:hint="eastAsia"/>
          <w:sz w:val="21"/>
        </w:rPr>
        <w:instrText>REF _Ref354055844 \h</w:instrText>
      </w:r>
      <w:r w:rsidR="00CB5E68">
        <w:rPr>
          <w:sz w:val="21"/>
        </w:rPr>
        <w:instrText xml:space="preserve"> </w:instrText>
      </w:r>
      <w:r w:rsidR="00847A1B">
        <w:rPr>
          <w:sz w:val="21"/>
        </w:rPr>
      </w:r>
      <w:r w:rsidR="00847A1B">
        <w:rPr>
          <w:sz w:val="21"/>
        </w:rPr>
        <w:fldChar w:fldCharType="separate"/>
      </w:r>
      <w:r w:rsidR="00CB5E68" w:rsidRPr="00B60922">
        <w:rPr>
          <w:rFonts w:ascii="黑体" w:hint="eastAsia"/>
          <w:sz w:val="21"/>
        </w:rPr>
        <w:t>表</w:t>
      </w:r>
      <w:r w:rsidR="00CB5E68" w:rsidRPr="00B60922">
        <w:rPr>
          <w:rFonts w:ascii="黑体" w:hint="eastAsia"/>
          <w:sz w:val="21"/>
        </w:rPr>
        <w:t xml:space="preserve"> </w:t>
      </w:r>
      <w:r w:rsidR="00CB5E68" w:rsidRPr="00B60922">
        <w:rPr>
          <w:rFonts w:ascii="黑体"/>
          <w:sz w:val="21"/>
        </w:rPr>
        <w:t>3</w:t>
      </w:r>
      <w:r w:rsidR="00CB5E68" w:rsidRPr="00B60922">
        <w:rPr>
          <w:rFonts w:ascii="黑体"/>
          <w:sz w:val="21"/>
        </w:rPr>
        <w:noBreakHyphen/>
        <w:t>1</w:t>
      </w:r>
      <w:r w:rsidR="00847A1B">
        <w:rPr>
          <w:sz w:val="21"/>
        </w:rPr>
        <w:fldChar w:fldCharType="end"/>
      </w:r>
      <w:r w:rsidR="00CB5E68">
        <w:rPr>
          <w:rFonts w:hint="eastAsia"/>
          <w:sz w:val="21"/>
        </w:rPr>
        <w:t>所示</w:t>
      </w:r>
      <w:r w:rsidR="00CB5E68">
        <w:rPr>
          <w:rFonts w:ascii="宋体" w:hAnsi="宋体" w:hint="eastAsia"/>
          <w:sz w:val="21"/>
        </w:rPr>
        <w:t>。</w:t>
      </w:r>
      <w:r>
        <w:rPr>
          <w:rFonts w:hint="eastAsia"/>
          <w:sz w:val="21"/>
        </w:rPr>
        <w:t>PTP</w:t>
      </w:r>
      <w:r w:rsidR="00CB5E68">
        <w:rPr>
          <w:rFonts w:ascii="宋体" w:hAnsi="宋体" w:hint="eastAsia"/>
          <w:sz w:val="21"/>
        </w:rPr>
        <w:t>模块寄存器的定义见</w:t>
      </w:r>
      <w:r w:rsidR="00847A1B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847A1B">
        <w:rPr>
          <w:rFonts w:ascii="宋体" w:hAnsi="宋体"/>
          <w:sz w:val="21"/>
        </w:rPr>
      </w:r>
      <w:r w:rsidR="00847A1B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847A1B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所示，</w:t>
      </w:r>
      <w:r w:rsidR="00847A1B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847A1B">
        <w:rPr>
          <w:rFonts w:ascii="宋体" w:hAnsi="宋体"/>
          <w:sz w:val="21"/>
        </w:rPr>
      </w:r>
      <w:r w:rsidR="00847A1B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847A1B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中的寄存器地址为偏移地址，地址用16进制表示。</w:t>
      </w:r>
      <w:r w:rsidR="00847A1B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847A1B">
        <w:rPr>
          <w:rFonts w:ascii="宋体" w:hAnsi="宋体"/>
          <w:sz w:val="21"/>
        </w:rPr>
      </w:r>
      <w:r w:rsidR="00847A1B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847A1B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中R表示可读寄存器，W表示可写寄存器，RW表示可读写寄存器。</w:t>
      </w:r>
    </w:p>
    <w:p w:rsidR="00CB5E68" w:rsidRDefault="00CB5E68" w:rsidP="0025652F">
      <w:pPr>
        <w:pStyle w:val="af7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6" w:name="_Ref354063394"/>
      <w:bookmarkStart w:id="47" w:name="_Toc432403702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847A1B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STYLEREF 1 \s </w:instrText>
      </w:r>
      <w:r w:rsidR="00847A1B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847A1B">
        <w:rPr>
          <w:rFonts w:ascii="黑体"/>
          <w:sz w:val="21"/>
          <w:szCs w:val="21"/>
        </w:rPr>
        <w:fldChar w:fldCharType="end"/>
      </w:r>
      <w:r>
        <w:rPr>
          <w:rFonts w:ascii="黑体"/>
          <w:sz w:val="21"/>
          <w:szCs w:val="21"/>
        </w:rPr>
        <w:noBreakHyphen/>
      </w:r>
      <w:r w:rsidR="00847A1B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SEQ 表 \* ARABIC \s 1 </w:instrText>
      </w:r>
      <w:r w:rsidR="00847A1B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847A1B">
        <w:rPr>
          <w:rFonts w:ascii="黑体"/>
          <w:sz w:val="21"/>
          <w:szCs w:val="21"/>
        </w:rPr>
        <w:fldChar w:fldCharType="end"/>
      </w:r>
      <w:bookmarkEnd w:id="46"/>
      <w:r>
        <w:rPr>
          <w:rFonts w:ascii="黑体"/>
          <w:sz w:val="21"/>
          <w:szCs w:val="21"/>
        </w:rPr>
        <w:t xml:space="preserve"> </w:t>
      </w:r>
      <w:r w:rsidR="005A2FA6">
        <w:rPr>
          <w:rFonts w:ascii="黑体" w:hint="eastAsia"/>
          <w:sz w:val="21"/>
          <w:szCs w:val="21"/>
        </w:rPr>
        <w:t>E1</w:t>
      </w:r>
      <w:r>
        <w:rPr>
          <w:rFonts w:ascii="黑体" w:hint="eastAsia"/>
          <w:sz w:val="21"/>
          <w:szCs w:val="21"/>
        </w:rPr>
        <w:t>模块寄存器定义</w:t>
      </w:r>
      <w:bookmarkEnd w:id="47"/>
    </w:p>
    <w:tbl>
      <w:tblPr>
        <w:tblW w:w="8110" w:type="dxa"/>
        <w:jc w:val="center"/>
        <w:tblInd w:w="-392" w:type="dxa"/>
        <w:tblLook w:val="00A0"/>
      </w:tblPr>
      <w:tblGrid>
        <w:gridCol w:w="770"/>
        <w:gridCol w:w="2171"/>
        <w:gridCol w:w="696"/>
        <w:gridCol w:w="664"/>
        <w:gridCol w:w="3157"/>
        <w:gridCol w:w="652"/>
      </w:tblGrid>
      <w:tr w:rsidR="003B7679" w:rsidRPr="00A93D2D" w:rsidTr="007453BC">
        <w:trPr>
          <w:trHeight w:val="270"/>
          <w:tblHeader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收包时间戳FIFO读取寄存器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时间戳小数秒（31～24）；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0E：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0F：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发包时间戳FIFO读取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lastRenderedPageBreak/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1E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发包序列号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1E：发包序列号（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1F：发包序列号（15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发PDelay_Resp包时，计算驻留时间的数据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47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Pdelay包内的驻留时间数据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0：驻留时间（7～0）；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1：驻留时间（15～8）；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2：驻留时间（23～16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驻留时间（31～24）；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4：驻留时间（39～32）；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5：驻留时间（47～40）；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6：驻留时间（55～48）；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7：驻留时间（63～56）。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Pdelay包到达时间戳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8：时间戳小数秒（7～0）；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9：时间戳小数秒（15～8）；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B: 时间戳小数秒（31～24）；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 xml:space="preserve">C：时间戳整数秒（7～0）。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370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4D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PTP模块参数设置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="00482CC4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：PTP中断开关，‘0’：中断关，‘1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：中断开；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：PTP时间戳插包控制，‘0’：不插时间戳，‘1’：插时间戳；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：PTP UDP校验和清除控制，‘0’：不清除PTP的UDP校验和，‘1’：清除PTP的UDP校验和；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51AE"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：NTP报文过滤开关，‘0’不过滤，‘1’过滤NTP报文；</w:t>
            </w:r>
          </w:p>
          <w:p w:rsidR="003B7679" w:rsidRPr="00CF5BF4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 xml:space="preserve"> 7～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156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PTP接收模块插包控制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：Delay_Req插包控制，‘0’表示不插时间戳，‘1’表示插入T4时间戳；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：Pdelay_Req插包控制，‘0’表示不插时间戳，‘1’表示插入T4时间戳；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：Pdelay_Resp插包控制，‘0’表示不插时间戳，‘1’表示插入T5时间戳；</w:t>
            </w:r>
          </w:p>
          <w:p w:rsidR="003B7679" w:rsidRPr="006B5A1E" w:rsidRDefault="003B7679" w:rsidP="001B3A30">
            <w:pPr>
              <w:pStyle w:val="af5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4F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PTP发送模块插包控制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插时间戳，‘1’表示插入T3时间戳；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：Pdelay_Req插包控制，‘0’表示不插时间戳，‘1’表示插入T3时间戳；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：Pdelay_Resp插包控制，‘0’表示不修改修正域，‘1’表示修改修正域；</w:t>
            </w:r>
          </w:p>
          <w:p w:rsidR="003B7679" w:rsidRPr="00CF5BF4" w:rsidRDefault="003B7679" w:rsidP="001B3A30">
            <w:pPr>
              <w:pStyle w:val="af5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控制时，与4D寄存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50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接收报文时间戳时延补偿（T2或T4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52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53：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5B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发送报文时间戳时延补偿（T1或T3或T5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59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5A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5B：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bookmarkEnd w:id="6"/>
      <w:bookmarkEnd w:id="7"/>
      <w:bookmarkEnd w:id="8"/>
      <w:bookmarkEnd w:id="9"/>
      <w:bookmarkEnd w:id="10"/>
      <w:bookmarkEnd w:id="1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tbl>
    <w:p w:rsidR="003B7679" w:rsidRPr="003B7679" w:rsidRDefault="003B7679" w:rsidP="003B7679"/>
    <w:sectPr w:rsidR="003B7679" w:rsidRPr="003B7679" w:rsidSect="005D60C6">
      <w:headerReference w:type="default" r:id="rId11"/>
      <w:footerReference w:type="default" r:id="rId12"/>
      <w:pgSz w:w="11906" w:h="16838" w:code="9"/>
      <w:pgMar w:top="1245" w:right="1418" w:bottom="1418" w:left="1418" w:header="851" w:footer="102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7DD" w:rsidRDefault="000977DD" w:rsidP="00632CDB">
      <w:r>
        <w:separator/>
      </w:r>
    </w:p>
  </w:endnote>
  <w:endnote w:type="continuationSeparator" w:id="1">
    <w:p w:rsidR="000977DD" w:rsidRDefault="000977DD" w:rsidP="00632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Default="007453BC" w:rsidP="00632CDB">
    <w:pPr>
      <w:pStyle w:val="a4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53BC" w:rsidRDefault="007453BC" w:rsidP="00632CD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Pr="00E675EB" w:rsidRDefault="007453BC" w:rsidP="00D9717F">
    <w:pPr>
      <w:pStyle w:val="a4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DE4754" w:rsidRPr="00DE4754">
      <w:rPr>
        <w:rFonts w:ascii="宋体" w:hAnsi="宋体"/>
        <w:noProof/>
        <w:lang w:val="zh-CN"/>
      </w:rPr>
      <w:t>I</w:t>
    </w:r>
    <w:r w:rsidRPr="00E675EB">
      <w:rPr>
        <w:rFonts w:ascii="宋体" w:hAnsi="宋体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Pr="00E675EB" w:rsidRDefault="007453BC" w:rsidP="001A32DE">
    <w:pPr>
      <w:pStyle w:val="a4"/>
      <w:ind w:firstLine="0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98550C" w:rsidRPr="0098550C">
      <w:rPr>
        <w:rFonts w:ascii="宋体" w:hAnsi="宋体"/>
        <w:noProof/>
        <w:lang w:val="zh-CN"/>
      </w:rPr>
      <w:t>3</w:t>
    </w:r>
    <w:r w:rsidRPr="00E675EB">
      <w:rPr>
        <w:rFonts w:ascii="宋体" w:hAnsi="宋体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7DD" w:rsidRDefault="000977DD" w:rsidP="00632CDB">
      <w:r>
        <w:separator/>
      </w:r>
    </w:p>
  </w:footnote>
  <w:footnote w:type="continuationSeparator" w:id="1">
    <w:p w:rsidR="000977DD" w:rsidRDefault="000977DD" w:rsidP="00632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Pr="00E675EB" w:rsidRDefault="007453BC" w:rsidP="00864D8E">
    <w:pPr>
      <w:pStyle w:val="a3"/>
      <w:spacing w:line="240" w:lineRule="auto"/>
      <w:rPr>
        <w:rFonts w:ascii="宋体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50165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1" name="图片 7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47A1B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1pt;margin-top:15.2pt;width:453pt;height:0;z-index:251656704;mso-position-horizontal-relative:text;mso-position-vertical-relative:text" o:connectortype="straight"/>
      </w:pict>
    </w:r>
    <w:r>
      <w:rPr>
        <w:rFonts w:ascii="宋体" w:hAnsi="宋体" w:hint="eastAsia"/>
      </w:rPr>
      <w:t xml:space="preserve">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Pr="00E675EB" w:rsidRDefault="007453BC" w:rsidP="006F1FE3">
    <w:pPr>
      <w:pStyle w:val="a3"/>
      <w:spacing w:line="240" w:lineRule="auto"/>
      <w:jc w:val="both"/>
      <w:rPr>
        <w:rFonts w:ascii="宋体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175895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6" name="图片 6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宋体"/>
      </w:rPr>
      <w:tab/>
    </w:r>
    <w:r w:rsidRPr="00847A1B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.4pt;margin-top:14.45pt;width:453pt;height:0;z-index:251655680;mso-position-horizontal-relative:text;mso-position-vertical-relative:text" o:connectortype="straight"/>
      </w:pict>
    </w:r>
    <w:r w:rsidRPr="00847A1B">
      <w:rPr>
        <w:noProof/>
      </w:rPr>
      <w:pict>
        <v:shape id="_x0000_s2056" type="#_x0000_t32" style="position:absolute;left:0;text-align:left;margin-left:1.1pt;margin-top:15.2pt;width:453pt;height:0;z-index:251659776;mso-position-horizontal-relative:text;mso-position-vertical-relative:text" o:connectortype="straight"/>
      </w:pict>
    </w:r>
    <w:r w:rsidRPr="00DF42BF">
      <w:rPr>
        <w:rFonts w:ascii="宋体" w:hAnsi="宋体" w:hint="eastAsia"/>
      </w:rPr>
      <w:t xml:space="preserve"> </w:t>
    </w:r>
  </w:p>
  <w:p w:rsidR="007453BC" w:rsidRPr="006F1FE3" w:rsidRDefault="007453BC" w:rsidP="00864D8E">
    <w:pPr>
      <w:pStyle w:val="a3"/>
      <w:tabs>
        <w:tab w:val="center" w:pos="4776"/>
      </w:tabs>
      <w:spacing w:line="240" w:lineRule="auto"/>
      <w:ind w:firstLine="482"/>
      <w:jc w:val="both"/>
      <w:rPr>
        <w:rFonts w:ascii="宋体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6F88"/>
    <w:multiLevelType w:val="hybridMultilevel"/>
    <w:tmpl w:val="1DF00828"/>
    <w:lvl w:ilvl="0" w:tplc="7AB2656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80611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">
    <w:nsid w:val="08AF4755"/>
    <w:multiLevelType w:val="hybridMultilevel"/>
    <w:tmpl w:val="3C9EE968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">
    <w:nsid w:val="17497666"/>
    <w:multiLevelType w:val="hybridMultilevel"/>
    <w:tmpl w:val="E7566A30"/>
    <w:lvl w:ilvl="0" w:tplc="CF582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0075C"/>
    <w:multiLevelType w:val="hybridMultilevel"/>
    <w:tmpl w:val="39909590"/>
    <w:lvl w:ilvl="0" w:tplc="FFFFFFFF">
      <w:start w:val="1"/>
      <w:numFmt w:val="lowerLetter"/>
      <w:pStyle w:val="abc"/>
      <w:lvlText w:val="%1) "/>
      <w:lvlJc w:val="left"/>
      <w:pPr>
        <w:tabs>
          <w:tab w:val="num" w:pos="907"/>
        </w:tabs>
        <w:ind w:left="907" w:hanging="425"/>
      </w:pPr>
      <w:rPr>
        <w:rFonts w:ascii="Times New Roman" w:eastAsia="宋体" w:hAnsi="Times New Roman" w:cs="Times New Roman" w:hint="default"/>
        <w:sz w:val="24"/>
      </w:rPr>
    </w:lvl>
    <w:lvl w:ilvl="1" w:tplc="FFFFFFFF">
      <w:start w:val="1"/>
      <w:numFmt w:val="decimal"/>
      <w:pStyle w:val="123"/>
      <w:lvlText w:val="%2) "/>
      <w:lvlJc w:val="left"/>
      <w:pPr>
        <w:tabs>
          <w:tab w:val="num" w:pos="1588"/>
        </w:tabs>
        <w:ind w:left="1588" w:hanging="681"/>
      </w:pPr>
      <w:rPr>
        <w:rFonts w:cs="Times New Roman" w:hint="eastAsia"/>
      </w:rPr>
    </w:lvl>
    <w:lvl w:ilvl="2" w:tplc="4B961628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7897346"/>
    <w:multiLevelType w:val="hybridMultilevel"/>
    <w:tmpl w:val="A404CFF8"/>
    <w:lvl w:ilvl="0" w:tplc="D49E4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F00B3F"/>
    <w:multiLevelType w:val="hybridMultilevel"/>
    <w:tmpl w:val="47503412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04090011">
      <w:start w:val="1"/>
      <w:numFmt w:val="decimal"/>
      <w:lvlText w:val="%2)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7">
    <w:nsid w:val="2AE24EA4"/>
    <w:multiLevelType w:val="hybridMultilevel"/>
    <w:tmpl w:val="60C2512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C9A478B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2D723B6"/>
    <w:multiLevelType w:val="hybridMultilevel"/>
    <w:tmpl w:val="303CC32E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FA5E739C">
      <w:start w:val="1"/>
      <w:numFmt w:val="decimal"/>
      <w:lvlText w:val="（%2）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0">
    <w:nsid w:val="3F7E070F"/>
    <w:multiLevelType w:val="hybridMultilevel"/>
    <w:tmpl w:val="1848D556"/>
    <w:lvl w:ilvl="0" w:tplc="9F7271E0">
      <w:start w:val="1"/>
      <w:numFmt w:val="decimal"/>
      <w:suff w:val="nothing"/>
      <w:lvlText w:val="%1"/>
      <w:lvlJc w:val="center"/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3FA60C05"/>
    <w:multiLevelType w:val="hybridMultilevel"/>
    <w:tmpl w:val="1EAABF44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2">
    <w:nsid w:val="45D94C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>
    <w:nsid w:val="49632734"/>
    <w:multiLevelType w:val="hybridMultilevel"/>
    <w:tmpl w:val="BB9023DA"/>
    <w:lvl w:ilvl="0" w:tplc="5D3C5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AF1868"/>
    <w:multiLevelType w:val="hybridMultilevel"/>
    <w:tmpl w:val="BB8C65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8732201"/>
    <w:multiLevelType w:val="multilevel"/>
    <w:tmpl w:val="7B0E6EC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cs="Times New Roman" w:hint="eastAsia"/>
        <w:b w:val="0"/>
        <w:sz w:val="21"/>
        <w:szCs w:val="2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cs="Times New Roman"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ascii="黑体" w:eastAsia="黑体" w:cs="Times New Roman" w:hint="eastAsia"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0"/>
  </w:num>
  <w:num w:numId="5">
    <w:abstractNumId w:val="14"/>
  </w:num>
  <w:num w:numId="6">
    <w:abstractNumId w:val="0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7"/>
  </w:num>
  <w:num w:numId="12">
    <w:abstractNumId w:val="11"/>
  </w:num>
  <w:num w:numId="13">
    <w:abstractNumId w:val="2"/>
  </w:num>
  <w:num w:numId="14">
    <w:abstractNumId w:val="9"/>
  </w:num>
  <w:num w:numId="15">
    <w:abstractNumId w:val="6"/>
  </w:num>
  <w:num w:numId="16">
    <w:abstractNumId w:val="12"/>
  </w:num>
  <w:num w:numId="17">
    <w:abstractNumId w:val="8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5"/>
  </w:num>
  <w:num w:numId="34">
    <w:abstractNumId w:val="13"/>
  </w:num>
  <w:num w:numId="35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24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20834"/>
    <o:shapelayout v:ext="edit">
      <o:idmap v:ext="edit" data="2"/>
      <o:rules v:ext="edit">
        <o:r id="V:Rule4" type="connector" idref="#_x0000_s2056"/>
        <o:r id="V:Rule5" type="connector" idref="#_x0000_s2055"/>
        <o:r id="V:Rule6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A92"/>
    <w:rsid w:val="00000B44"/>
    <w:rsid w:val="00001A43"/>
    <w:rsid w:val="00002451"/>
    <w:rsid w:val="00003934"/>
    <w:rsid w:val="00003AA2"/>
    <w:rsid w:val="00003F83"/>
    <w:rsid w:val="00004608"/>
    <w:rsid w:val="00004919"/>
    <w:rsid w:val="00004CD8"/>
    <w:rsid w:val="00005604"/>
    <w:rsid w:val="000124DC"/>
    <w:rsid w:val="000127C7"/>
    <w:rsid w:val="00012F15"/>
    <w:rsid w:val="000133C7"/>
    <w:rsid w:val="00013FDC"/>
    <w:rsid w:val="00014CFC"/>
    <w:rsid w:val="00015467"/>
    <w:rsid w:val="000154FA"/>
    <w:rsid w:val="000156DF"/>
    <w:rsid w:val="00015825"/>
    <w:rsid w:val="00015849"/>
    <w:rsid w:val="00015EF5"/>
    <w:rsid w:val="0001629C"/>
    <w:rsid w:val="00016D86"/>
    <w:rsid w:val="00017745"/>
    <w:rsid w:val="000177DD"/>
    <w:rsid w:val="000179B3"/>
    <w:rsid w:val="00017DB6"/>
    <w:rsid w:val="0002006B"/>
    <w:rsid w:val="00020491"/>
    <w:rsid w:val="0002083C"/>
    <w:rsid w:val="000209C1"/>
    <w:rsid w:val="00020FF4"/>
    <w:rsid w:val="000218AC"/>
    <w:rsid w:val="00021D84"/>
    <w:rsid w:val="00021ED7"/>
    <w:rsid w:val="000239D8"/>
    <w:rsid w:val="00023D34"/>
    <w:rsid w:val="0002405C"/>
    <w:rsid w:val="00024147"/>
    <w:rsid w:val="00024E7C"/>
    <w:rsid w:val="00024EAF"/>
    <w:rsid w:val="000255B6"/>
    <w:rsid w:val="00025BEA"/>
    <w:rsid w:val="00027F0E"/>
    <w:rsid w:val="000304AF"/>
    <w:rsid w:val="000307AD"/>
    <w:rsid w:val="0003089D"/>
    <w:rsid w:val="00030BD7"/>
    <w:rsid w:val="00031A8B"/>
    <w:rsid w:val="00031F33"/>
    <w:rsid w:val="00032E00"/>
    <w:rsid w:val="000331E5"/>
    <w:rsid w:val="00033608"/>
    <w:rsid w:val="00033FCD"/>
    <w:rsid w:val="00034210"/>
    <w:rsid w:val="000345A6"/>
    <w:rsid w:val="000350CF"/>
    <w:rsid w:val="00035418"/>
    <w:rsid w:val="0003543A"/>
    <w:rsid w:val="00035B69"/>
    <w:rsid w:val="00035DE8"/>
    <w:rsid w:val="00036030"/>
    <w:rsid w:val="000363FB"/>
    <w:rsid w:val="0003682C"/>
    <w:rsid w:val="00036838"/>
    <w:rsid w:val="00037313"/>
    <w:rsid w:val="000402BF"/>
    <w:rsid w:val="000403C0"/>
    <w:rsid w:val="000413F6"/>
    <w:rsid w:val="00041D0C"/>
    <w:rsid w:val="00041EDF"/>
    <w:rsid w:val="000421AA"/>
    <w:rsid w:val="00043EE1"/>
    <w:rsid w:val="00043FA0"/>
    <w:rsid w:val="000454C7"/>
    <w:rsid w:val="0004598E"/>
    <w:rsid w:val="00045994"/>
    <w:rsid w:val="000473B2"/>
    <w:rsid w:val="000478C2"/>
    <w:rsid w:val="00047971"/>
    <w:rsid w:val="00047ECB"/>
    <w:rsid w:val="000500CD"/>
    <w:rsid w:val="000508D9"/>
    <w:rsid w:val="00050DFD"/>
    <w:rsid w:val="00050F21"/>
    <w:rsid w:val="00051AE6"/>
    <w:rsid w:val="00051F7D"/>
    <w:rsid w:val="00051FFD"/>
    <w:rsid w:val="000521B3"/>
    <w:rsid w:val="000523D0"/>
    <w:rsid w:val="00052FB8"/>
    <w:rsid w:val="00053DB9"/>
    <w:rsid w:val="00054045"/>
    <w:rsid w:val="000548D2"/>
    <w:rsid w:val="00054C5F"/>
    <w:rsid w:val="00054F86"/>
    <w:rsid w:val="0005505A"/>
    <w:rsid w:val="000555FB"/>
    <w:rsid w:val="0005582F"/>
    <w:rsid w:val="00055A31"/>
    <w:rsid w:val="00055BCC"/>
    <w:rsid w:val="0005601D"/>
    <w:rsid w:val="00056280"/>
    <w:rsid w:val="00056354"/>
    <w:rsid w:val="00056735"/>
    <w:rsid w:val="00056CE6"/>
    <w:rsid w:val="00056FC3"/>
    <w:rsid w:val="000573CA"/>
    <w:rsid w:val="000603BC"/>
    <w:rsid w:val="00060C66"/>
    <w:rsid w:val="00061DDF"/>
    <w:rsid w:val="000620EE"/>
    <w:rsid w:val="00062501"/>
    <w:rsid w:val="00062900"/>
    <w:rsid w:val="0006290D"/>
    <w:rsid w:val="0006295A"/>
    <w:rsid w:val="000629D5"/>
    <w:rsid w:val="00062A5A"/>
    <w:rsid w:val="00062B7E"/>
    <w:rsid w:val="00063063"/>
    <w:rsid w:val="00063376"/>
    <w:rsid w:val="000635A6"/>
    <w:rsid w:val="00064696"/>
    <w:rsid w:val="00065547"/>
    <w:rsid w:val="00065968"/>
    <w:rsid w:val="00065A3B"/>
    <w:rsid w:val="00066018"/>
    <w:rsid w:val="00066AF7"/>
    <w:rsid w:val="00067170"/>
    <w:rsid w:val="0006789E"/>
    <w:rsid w:val="00067B8C"/>
    <w:rsid w:val="00067C65"/>
    <w:rsid w:val="00067C77"/>
    <w:rsid w:val="00067F04"/>
    <w:rsid w:val="000701DF"/>
    <w:rsid w:val="00070883"/>
    <w:rsid w:val="00070BA9"/>
    <w:rsid w:val="00070CF5"/>
    <w:rsid w:val="00070EBC"/>
    <w:rsid w:val="000710B3"/>
    <w:rsid w:val="00072464"/>
    <w:rsid w:val="0007301E"/>
    <w:rsid w:val="000731EE"/>
    <w:rsid w:val="00073F9C"/>
    <w:rsid w:val="00074C7C"/>
    <w:rsid w:val="00076DEA"/>
    <w:rsid w:val="00077568"/>
    <w:rsid w:val="000805F6"/>
    <w:rsid w:val="00080692"/>
    <w:rsid w:val="00080A80"/>
    <w:rsid w:val="00080B8D"/>
    <w:rsid w:val="00080C01"/>
    <w:rsid w:val="00081642"/>
    <w:rsid w:val="00082986"/>
    <w:rsid w:val="00083D7C"/>
    <w:rsid w:val="00083FD5"/>
    <w:rsid w:val="000851A7"/>
    <w:rsid w:val="0008684E"/>
    <w:rsid w:val="000875E2"/>
    <w:rsid w:val="00087E8B"/>
    <w:rsid w:val="00087E9F"/>
    <w:rsid w:val="00087ECA"/>
    <w:rsid w:val="000904FD"/>
    <w:rsid w:val="00090EC9"/>
    <w:rsid w:val="00091783"/>
    <w:rsid w:val="00092453"/>
    <w:rsid w:val="00092B5F"/>
    <w:rsid w:val="00092E11"/>
    <w:rsid w:val="00093178"/>
    <w:rsid w:val="000933E0"/>
    <w:rsid w:val="000946B9"/>
    <w:rsid w:val="00094851"/>
    <w:rsid w:val="00094B4F"/>
    <w:rsid w:val="0009548A"/>
    <w:rsid w:val="000974B9"/>
    <w:rsid w:val="000977DD"/>
    <w:rsid w:val="000A0192"/>
    <w:rsid w:val="000A080B"/>
    <w:rsid w:val="000A0899"/>
    <w:rsid w:val="000A0F22"/>
    <w:rsid w:val="000A1838"/>
    <w:rsid w:val="000A1C35"/>
    <w:rsid w:val="000A1FB6"/>
    <w:rsid w:val="000A2111"/>
    <w:rsid w:val="000A2759"/>
    <w:rsid w:val="000A29FE"/>
    <w:rsid w:val="000A4CDD"/>
    <w:rsid w:val="000A5859"/>
    <w:rsid w:val="000A6331"/>
    <w:rsid w:val="000A6485"/>
    <w:rsid w:val="000A6566"/>
    <w:rsid w:val="000A7405"/>
    <w:rsid w:val="000A7936"/>
    <w:rsid w:val="000A7DFB"/>
    <w:rsid w:val="000B0CF5"/>
    <w:rsid w:val="000B0D00"/>
    <w:rsid w:val="000B1638"/>
    <w:rsid w:val="000B238F"/>
    <w:rsid w:val="000B25AA"/>
    <w:rsid w:val="000B2C9A"/>
    <w:rsid w:val="000B301F"/>
    <w:rsid w:val="000B33FA"/>
    <w:rsid w:val="000B3D8C"/>
    <w:rsid w:val="000B4017"/>
    <w:rsid w:val="000B4E28"/>
    <w:rsid w:val="000B4EA8"/>
    <w:rsid w:val="000B58D1"/>
    <w:rsid w:val="000B5FB2"/>
    <w:rsid w:val="000B63E2"/>
    <w:rsid w:val="000B666C"/>
    <w:rsid w:val="000B75D6"/>
    <w:rsid w:val="000B788A"/>
    <w:rsid w:val="000B7E23"/>
    <w:rsid w:val="000C016E"/>
    <w:rsid w:val="000C05C2"/>
    <w:rsid w:val="000C0725"/>
    <w:rsid w:val="000C07DB"/>
    <w:rsid w:val="000C0DAF"/>
    <w:rsid w:val="000C11F4"/>
    <w:rsid w:val="000C1945"/>
    <w:rsid w:val="000C2574"/>
    <w:rsid w:val="000C2C35"/>
    <w:rsid w:val="000C2DBF"/>
    <w:rsid w:val="000C3BE5"/>
    <w:rsid w:val="000C4763"/>
    <w:rsid w:val="000C47A7"/>
    <w:rsid w:val="000C57BB"/>
    <w:rsid w:val="000C5FD4"/>
    <w:rsid w:val="000C6D0A"/>
    <w:rsid w:val="000C6D95"/>
    <w:rsid w:val="000C7219"/>
    <w:rsid w:val="000C74A3"/>
    <w:rsid w:val="000C75A0"/>
    <w:rsid w:val="000C7BAB"/>
    <w:rsid w:val="000D00D9"/>
    <w:rsid w:val="000D044A"/>
    <w:rsid w:val="000D0D96"/>
    <w:rsid w:val="000D1439"/>
    <w:rsid w:val="000D162C"/>
    <w:rsid w:val="000D1BCF"/>
    <w:rsid w:val="000D29CD"/>
    <w:rsid w:val="000D3449"/>
    <w:rsid w:val="000D4FE9"/>
    <w:rsid w:val="000D58F0"/>
    <w:rsid w:val="000D5953"/>
    <w:rsid w:val="000D62AB"/>
    <w:rsid w:val="000D6C63"/>
    <w:rsid w:val="000D73D9"/>
    <w:rsid w:val="000E0963"/>
    <w:rsid w:val="000E0FD5"/>
    <w:rsid w:val="000E13CC"/>
    <w:rsid w:val="000E143F"/>
    <w:rsid w:val="000E15D4"/>
    <w:rsid w:val="000E1D5F"/>
    <w:rsid w:val="000E1E0B"/>
    <w:rsid w:val="000E22ED"/>
    <w:rsid w:val="000E2444"/>
    <w:rsid w:val="000E383E"/>
    <w:rsid w:val="000E40B8"/>
    <w:rsid w:val="000E4166"/>
    <w:rsid w:val="000E4460"/>
    <w:rsid w:val="000E4B32"/>
    <w:rsid w:val="000E4E26"/>
    <w:rsid w:val="000E4FEB"/>
    <w:rsid w:val="000E528E"/>
    <w:rsid w:val="000E566B"/>
    <w:rsid w:val="000E5B88"/>
    <w:rsid w:val="000E5D6A"/>
    <w:rsid w:val="000E6D35"/>
    <w:rsid w:val="000E77D3"/>
    <w:rsid w:val="000F03E4"/>
    <w:rsid w:val="000F0902"/>
    <w:rsid w:val="000F0C23"/>
    <w:rsid w:val="000F1064"/>
    <w:rsid w:val="000F1288"/>
    <w:rsid w:val="000F16B0"/>
    <w:rsid w:val="000F1821"/>
    <w:rsid w:val="000F210D"/>
    <w:rsid w:val="000F217E"/>
    <w:rsid w:val="000F236D"/>
    <w:rsid w:val="000F299E"/>
    <w:rsid w:val="000F345D"/>
    <w:rsid w:val="000F4498"/>
    <w:rsid w:val="000F5454"/>
    <w:rsid w:val="000F5A24"/>
    <w:rsid w:val="000F5CB3"/>
    <w:rsid w:val="000F5FCF"/>
    <w:rsid w:val="000F638D"/>
    <w:rsid w:val="000F72A3"/>
    <w:rsid w:val="000F7652"/>
    <w:rsid w:val="000F7D21"/>
    <w:rsid w:val="00100452"/>
    <w:rsid w:val="0010072A"/>
    <w:rsid w:val="00101495"/>
    <w:rsid w:val="00101574"/>
    <w:rsid w:val="00101B88"/>
    <w:rsid w:val="00101C79"/>
    <w:rsid w:val="0010266A"/>
    <w:rsid w:val="00103C6E"/>
    <w:rsid w:val="00103FEE"/>
    <w:rsid w:val="001046BD"/>
    <w:rsid w:val="001050BB"/>
    <w:rsid w:val="001055C8"/>
    <w:rsid w:val="00106116"/>
    <w:rsid w:val="001061E6"/>
    <w:rsid w:val="0010640A"/>
    <w:rsid w:val="001078E3"/>
    <w:rsid w:val="001102CF"/>
    <w:rsid w:val="00110785"/>
    <w:rsid w:val="0011096A"/>
    <w:rsid w:val="001119E4"/>
    <w:rsid w:val="00111C96"/>
    <w:rsid w:val="00112608"/>
    <w:rsid w:val="00112F95"/>
    <w:rsid w:val="001137AC"/>
    <w:rsid w:val="00113DF5"/>
    <w:rsid w:val="00114012"/>
    <w:rsid w:val="00114187"/>
    <w:rsid w:val="001157C9"/>
    <w:rsid w:val="00116005"/>
    <w:rsid w:val="001160A8"/>
    <w:rsid w:val="00116273"/>
    <w:rsid w:val="001200EE"/>
    <w:rsid w:val="00120C0F"/>
    <w:rsid w:val="00120FB3"/>
    <w:rsid w:val="001211E6"/>
    <w:rsid w:val="00121D9B"/>
    <w:rsid w:val="00123335"/>
    <w:rsid w:val="00123617"/>
    <w:rsid w:val="001247BF"/>
    <w:rsid w:val="00124873"/>
    <w:rsid w:val="00125789"/>
    <w:rsid w:val="001261B3"/>
    <w:rsid w:val="001266F3"/>
    <w:rsid w:val="00127DF0"/>
    <w:rsid w:val="001300B5"/>
    <w:rsid w:val="00130661"/>
    <w:rsid w:val="001307B1"/>
    <w:rsid w:val="0013088D"/>
    <w:rsid w:val="0013098E"/>
    <w:rsid w:val="0013163C"/>
    <w:rsid w:val="0013224C"/>
    <w:rsid w:val="001323D2"/>
    <w:rsid w:val="001328FA"/>
    <w:rsid w:val="00133E04"/>
    <w:rsid w:val="00133E74"/>
    <w:rsid w:val="00133F39"/>
    <w:rsid w:val="00134B81"/>
    <w:rsid w:val="00134DCC"/>
    <w:rsid w:val="00134E41"/>
    <w:rsid w:val="001353D0"/>
    <w:rsid w:val="00135865"/>
    <w:rsid w:val="00135CAD"/>
    <w:rsid w:val="00135CC2"/>
    <w:rsid w:val="001362DE"/>
    <w:rsid w:val="00136EBF"/>
    <w:rsid w:val="00137365"/>
    <w:rsid w:val="0014057D"/>
    <w:rsid w:val="00140F0A"/>
    <w:rsid w:val="0014115E"/>
    <w:rsid w:val="0014165B"/>
    <w:rsid w:val="00141AC4"/>
    <w:rsid w:val="00141DFB"/>
    <w:rsid w:val="00142E7B"/>
    <w:rsid w:val="00143E6D"/>
    <w:rsid w:val="00144268"/>
    <w:rsid w:val="0014535D"/>
    <w:rsid w:val="001459BD"/>
    <w:rsid w:val="00145E52"/>
    <w:rsid w:val="00145FC0"/>
    <w:rsid w:val="0014654F"/>
    <w:rsid w:val="0014660F"/>
    <w:rsid w:val="00146846"/>
    <w:rsid w:val="00146B23"/>
    <w:rsid w:val="00147DAC"/>
    <w:rsid w:val="00151B75"/>
    <w:rsid w:val="00151F73"/>
    <w:rsid w:val="0015440D"/>
    <w:rsid w:val="001548A4"/>
    <w:rsid w:val="00155D3E"/>
    <w:rsid w:val="00156559"/>
    <w:rsid w:val="00157118"/>
    <w:rsid w:val="00157795"/>
    <w:rsid w:val="00157846"/>
    <w:rsid w:val="00157A09"/>
    <w:rsid w:val="00160029"/>
    <w:rsid w:val="00160347"/>
    <w:rsid w:val="00160B81"/>
    <w:rsid w:val="0016158A"/>
    <w:rsid w:val="00161AA0"/>
    <w:rsid w:val="001621A2"/>
    <w:rsid w:val="001622A6"/>
    <w:rsid w:val="00162372"/>
    <w:rsid w:val="0016247F"/>
    <w:rsid w:val="001625C8"/>
    <w:rsid w:val="0016280E"/>
    <w:rsid w:val="00162D52"/>
    <w:rsid w:val="00163AF2"/>
    <w:rsid w:val="00163C00"/>
    <w:rsid w:val="00163F8D"/>
    <w:rsid w:val="00164636"/>
    <w:rsid w:val="00164C12"/>
    <w:rsid w:val="0016511B"/>
    <w:rsid w:val="001654A8"/>
    <w:rsid w:val="001669BE"/>
    <w:rsid w:val="00166FFA"/>
    <w:rsid w:val="001701AE"/>
    <w:rsid w:val="001702B5"/>
    <w:rsid w:val="00170443"/>
    <w:rsid w:val="001706B7"/>
    <w:rsid w:val="00170B2B"/>
    <w:rsid w:val="00170F77"/>
    <w:rsid w:val="001710EC"/>
    <w:rsid w:val="0017236D"/>
    <w:rsid w:val="00172A80"/>
    <w:rsid w:val="0017314F"/>
    <w:rsid w:val="00173A27"/>
    <w:rsid w:val="00174D51"/>
    <w:rsid w:val="001760DB"/>
    <w:rsid w:val="001774AA"/>
    <w:rsid w:val="001804E1"/>
    <w:rsid w:val="00180711"/>
    <w:rsid w:val="00180CAB"/>
    <w:rsid w:val="0018118D"/>
    <w:rsid w:val="00181575"/>
    <w:rsid w:val="00182431"/>
    <w:rsid w:val="00182672"/>
    <w:rsid w:val="0018273F"/>
    <w:rsid w:val="001830EB"/>
    <w:rsid w:val="00183E1F"/>
    <w:rsid w:val="00183F16"/>
    <w:rsid w:val="00184102"/>
    <w:rsid w:val="00184561"/>
    <w:rsid w:val="0018464D"/>
    <w:rsid w:val="00184F75"/>
    <w:rsid w:val="0018508B"/>
    <w:rsid w:val="00185CE7"/>
    <w:rsid w:val="00185F7D"/>
    <w:rsid w:val="00186493"/>
    <w:rsid w:val="00186F2C"/>
    <w:rsid w:val="001879BE"/>
    <w:rsid w:val="00187E58"/>
    <w:rsid w:val="001903B9"/>
    <w:rsid w:val="001903BC"/>
    <w:rsid w:val="0019163C"/>
    <w:rsid w:val="00192091"/>
    <w:rsid w:val="0019242D"/>
    <w:rsid w:val="00193177"/>
    <w:rsid w:val="00193264"/>
    <w:rsid w:val="00193622"/>
    <w:rsid w:val="001936A6"/>
    <w:rsid w:val="001936AE"/>
    <w:rsid w:val="00193813"/>
    <w:rsid w:val="00194151"/>
    <w:rsid w:val="0019478A"/>
    <w:rsid w:val="00194A44"/>
    <w:rsid w:val="00194BE6"/>
    <w:rsid w:val="001957F6"/>
    <w:rsid w:val="001957FF"/>
    <w:rsid w:val="00195847"/>
    <w:rsid w:val="001959A2"/>
    <w:rsid w:val="00195C62"/>
    <w:rsid w:val="00196958"/>
    <w:rsid w:val="001969F7"/>
    <w:rsid w:val="00196F92"/>
    <w:rsid w:val="001976B0"/>
    <w:rsid w:val="001976DF"/>
    <w:rsid w:val="00197ACC"/>
    <w:rsid w:val="001A05EA"/>
    <w:rsid w:val="001A08F3"/>
    <w:rsid w:val="001A1041"/>
    <w:rsid w:val="001A1703"/>
    <w:rsid w:val="001A1851"/>
    <w:rsid w:val="001A1889"/>
    <w:rsid w:val="001A1DBB"/>
    <w:rsid w:val="001A1F45"/>
    <w:rsid w:val="001A2B29"/>
    <w:rsid w:val="001A32DE"/>
    <w:rsid w:val="001A34BA"/>
    <w:rsid w:val="001A37DB"/>
    <w:rsid w:val="001A3DD1"/>
    <w:rsid w:val="001A4442"/>
    <w:rsid w:val="001A4C0E"/>
    <w:rsid w:val="001A4EAD"/>
    <w:rsid w:val="001A5113"/>
    <w:rsid w:val="001A5593"/>
    <w:rsid w:val="001A671B"/>
    <w:rsid w:val="001A7387"/>
    <w:rsid w:val="001A739E"/>
    <w:rsid w:val="001A7890"/>
    <w:rsid w:val="001B02DF"/>
    <w:rsid w:val="001B0CA6"/>
    <w:rsid w:val="001B0F8C"/>
    <w:rsid w:val="001B1434"/>
    <w:rsid w:val="001B147A"/>
    <w:rsid w:val="001B2279"/>
    <w:rsid w:val="001B26FF"/>
    <w:rsid w:val="001B300C"/>
    <w:rsid w:val="001B3A30"/>
    <w:rsid w:val="001B41A7"/>
    <w:rsid w:val="001B4300"/>
    <w:rsid w:val="001B4F75"/>
    <w:rsid w:val="001B519E"/>
    <w:rsid w:val="001B51B8"/>
    <w:rsid w:val="001B54F2"/>
    <w:rsid w:val="001B5F36"/>
    <w:rsid w:val="001B6313"/>
    <w:rsid w:val="001B658D"/>
    <w:rsid w:val="001B6CCF"/>
    <w:rsid w:val="001B6DFF"/>
    <w:rsid w:val="001B7264"/>
    <w:rsid w:val="001B76B1"/>
    <w:rsid w:val="001B7D99"/>
    <w:rsid w:val="001C00B3"/>
    <w:rsid w:val="001C016D"/>
    <w:rsid w:val="001C0355"/>
    <w:rsid w:val="001C13E7"/>
    <w:rsid w:val="001C1857"/>
    <w:rsid w:val="001C1D8B"/>
    <w:rsid w:val="001C30BB"/>
    <w:rsid w:val="001C34D7"/>
    <w:rsid w:val="001C42A4"/>
    <w:rsid w:val="001C44EC"/>
    <w:rsid w:val="001C591E"/>
    <w:rsid w:val="001C5BD2"/>
    <w:rsid w:val="001C5DC6"/>
    <w:rsid w:val="001C7202"/>
    <w:rsid w:val="001C7C70"/>
    <w:rsid w:val="001D032F"/>
    <w:rsid w:val="001D0791"/>
    <w:rsid w:val="001D0903"/>
    <w:rsid w:val="001D123F"/>
    <w:rsid w:val="001D286E"/>
    <w:rsid w:val="001D2A4B"/>
    <w:rsid w:val="001D3157"/>
    <w:rsid w:val="001D4838"/>
    <w:rsid w:val="001D4BFB"/>
    <w:rsid w:val="001D4D82"/>
    <w:rsid w:val="001D4EB8"/>
    <w:rsid w:val="001D515A"/>
    <w:rsid w:val="001D5604"/>
    <w:rsid w:val="001D6FC2"/>
    <w:rsid w:val="001D763D"/>
    <w:rsid w:val="001D7DED"/>
    <w:rsid w:val="001E0291"/>
    <w:rsid w:val="001E0369"/>
    <w:rsid w:val="001E059E"/>
    <w:rsid w:val="001E05C7"/>
    <w:rsid w:val="001E0786"/>
    <w:rsid w:val="001E1003"/>
    <w:rsid w:val="001E16CD"/>
    <w:rsid w:val="001E1AFE"/>
    <w:rsid w:val="001E1E24"/>
    <w:rsid w:val="001E22F0"/>
    <w:rsid w:val="001E2DB2"/>
    <w:rsid w:val="001E32F6"/>
    <w:rsid w:val="001E3892"/>
    <w:rsid w:val="001E46D5"/>
    <w:rsid w:val="001E46F1"/>
    <w:rsid w:val="001E4BEF"/>
    <w:rsid w:val="001E66AF"/>
    <w:rsid w:val="001E6BA4"/>
    <w:rsid w:val="001E6E4A"/>
    <w:rsid w:val="001E6FEE"/>
    <w:rsid w:val="001E76B3"/>
    <w:rsid w:val="001F014E"/>
    <w:rsid w:val="001F05AD"/>
    <w:rsid w:val="001F0BE0"/>
    <w:rsid w:val="001F2208"/>
    <w:rsid w:val="001F24D2"/>
    <w:rsid w:val="001F388A"/>
    <w:rsid w:val="001F6A2E"/>
    <w:rsid w:val="001F6BC1"/>
    <w:rsid w:val="001F7D05"/>
    <w:rsid w:val="002000D6"/>
    <w:rsid w:val="00200356"/>
    <w:rsid w:val="00201008"/>
    <w:rsid w:val="0020161C"/>
    <w:rsid w:val="00201EE0"/>
    <w:rsid w:val="002023FE"/>
    <w:rsid w:val="00202B3F"/>
    <w:rsid w:val="002034E9"/>
    <w:rsid w:val="0020397A"/>
    <w:rsid w:val="00203DF0"/>
    <w:rsid w:val="00204A2E"/>
    <w:rsid w:val="00204FCF"/>
    <w:rsid w:val="002053E5"/>
    <w:rsid w:val="002053F9"/>
    <w:rsid w:val="00205774"/>
    <w:rsid w:val="0020593F"/>
    <w:rsid w:val="00205E06"/>
    <w:rsid w:val="002061A7"/>
    <w:rsid w:val="00207427"/>
    <w:rsid w:val="00207D3E"/>
    <w:rsid w:val="002101B4"/>
    <w:rsid w:val="00210C78"/>
    <w:rsid w:val="00211073"/>
    <w:rsid w:val="00211412"/>
    <w:rsid w:val="00211546"/>
    <w:rsid w:val="00211C0B"/>
    <w:rsid w:val="0021351D"/>
    <w:rsid w:val="00215972"/>
    <w:rsid w:val="00215D47"/>
    <w:rsid w:val="00215DBE"/>
    <w:rsid w:val="00216CD7"/>
    <w:rsid w:val="00217FD0"/>
    <w:rsid w:val="002203BF"/>
    <w:rsid w:val="00220828"/>
    <w:rsid w:val="00220E0D"/>
    <w:rsid w:val="00221C5D"/>
    <w:rsid w:val="0022203C"/>
    <w:rsid w:val="0022258A"/>
    <w:rsid w:val="002228B1"/>
    <w:rsid w:val="00222CE5"/>
    <w:rsid w:val="002239BB"/>
    <w:rsid w:val="00223C77"/>
    <w:rsid w:val="00223D4E"/>
    <w:rsid w:val="00223E65"/>
    <w:rsid w:val="00224200"/>
    <w:rsid w:val="00224402"/>
    <w:rsid w:val="002245DE"/>
    <w:rsid w:val="00225BB2"/>
    <w:rsid w:val="00226F6A"/>
    <w:rsid w:val="0022777E"/>
    <w:rsid w:val="00227E03"/>
    <w:rsid w:val="002330A6"/>
    <w:rsid w:val="0023314D"/>
    <w:rsid w:val="0023358D"/>
    <w:rsid w:val="002335F2"/>
    <w:rsid w:val="0023360E"/>
    <w:rsid w:val="0023439B"/>
    <w:rsid w:val="00234FCC"/>
    <w:rsid w:val="00235683"/>
    <w:rsid w:val="002356A3"/>
    <w:rsid w:val="0023576B"/>
    <w:rsid w:val="002359E5"/>
    <w:rsid w:val="00235A53"/>
    <w:rsid w:val="002368C7"/>
    <w:rsid w:val="00236A2D"/>
    <w:rsid w:val="00236DDB"/>
    <w:rsid w:val="00240E62"/>
    <w:rsid w:val="0024125E"/>
    <w:rsid w:val="00241733"/>
    <w:rsid w:val="00241F68"/>
    <w:rsid w:val="00242C0F"/>
    <w:rsid w:val="00242DF0"/>
    <w:rsid w:val="002433A8"/>
    <w:rsid w:val="00244D79"/>
    <w:rsid w:val="00244EBF"/>
    <w:rsid w:val="002450D5"/>
    <w:rsid w:val="002455F6"/>
    <w:rsid w:val="00245895"/>
    <w:rsid w:val="002459E5"/>
    <w:rsid w:val="0024636D"/>
    <w:rsid w:val="00246CBE"/>
    <w:rsid w:val="002476A6"/>
    <w:rsid w:val="002478CB"/>
    <w:rsid w:val="00250D36"/>
    <w:rsid w:val="00251048"/>
    <w:rsid w:val="0025177B"/>
    <w:rsid w:val="00251DD2"/>
    <w:rsid w:val="00252204"/>
    <w:rsid w:val="0025278C"/>
    <w:rsid w:val="00253DAB"/>
    <w:rsid w:val="0025433A"/>
    <w:rsid w:val="00254BC7"/>
    <w:rsid w:val="00254D53"/>
    <w:rsid w:val="00255198"/>
    <w:rsid w:val="0025652F"/>
    <w:rsid w:val="002565A3"/>
    <w:rsid w:val="002568E0"/>
    <w:rsid w:val="00256B2C"/>
    <w:rsid w:val="00256F11"/>
    <w:rsid w:val="002575E6"/>
    <w:rsid w:val="00260B57"/>
    <w:rsid w:val="00260C4B"/>
    <w:rsid w:val="00260CC4"/>
    <w:rsid w:val="002615E0"/>
    <w:rsid w:val="00261A50"/>
    <w:rsid w:val="00262091"/>
    <w:rsid w:val="00262160"/>
    <w:rsid w:val="00262674"/>
    <w:rsid w:val="0026290A"/>
    <w:rsid w:val="00263871"/>
    <w:rsid w:val="00264E35"/>
    <w:rsid w:val="002654DA"/>
    <w:rsid w:val="00266088"/>
    <w:rsid w:val="002660F5"/>
    <w:rsid w:val="00266431"/>
    <w:rsid w:val="00267904"/>
    <w:rsid w:val="00267C12"/>
    <w:rsid w:val="002700AB"/>
    <w:rsid w:val="00270C3B"/>
    <w:rsid w:val="0027161B"/>
    <w:rsid w:val="00271A04"/>
    <w:rsid w:val="002726D9"/>
    <w:rsid w:val="00272A0F"/>
    <w:rsid w:val="00273574"/>
    <w:rsid w:val="00273669"/>
    <w:rsid w:val="00274981"/>
    <w:rsid w:val="00274FFE"/>
    <w:rsid w:val="00275182"/>
    <w:rsid w:val="002758E8"/>
    <w:rsid w:val="0027629E"/>
    <w:rsid w:val="00276A29"/>
    <w:rsid w:val="00276B67"/>
    <w:rsid w:val="00276E17"/>
    <w:rsid w:val="00277053"/>
    <w:rsid w:val="002771FA"/>
    <w:rsid w:val="00277C53"/>
    <w:rsid w:val="00277CDD"/>
    <w:rsid w:val="00280175"/>
    <w:rsid w:val="002817F0"/>
    <w:rsid w:val="0028241B"/>
    <w:rsid w:val="00282C03"/>
    <w:rsid w:val="00282F17"/>
    <w:rsid w:val="00283A76"/>
    <w:rsid w:val="00283C8C"/>
    <w:rsid w:val="00283C90"/>
    <w:rsid w:val="00283D53"/>
    <w:rsid w:val="00284186"/>
    <w:rsid w:val="0028484D"/>
    <w:rsid w:val="00284CE6"/>
    <w:rsid w:val="002850DF"/>
    <w:rsid w:val="002850E7"/>
    <w:rsid w:val="0028522D"/>
    <w:rsid w:val="00285283"/>
    <w:rsid w:val="00285B04"/>
    <w:rsid w:val="002861CA"/>
    <w:rsid w:val="002868FA"/>
    <w:rsid w:val="0028792E"/>
    <w:rsid w:val="002914D8"/>
    <w:rsid w:val="0029195A"/>
    <w:rsid w:val="00291CA3"/>
    <w:rsid w:val="00291E63"/>
    <w:rsid w:val="00292152"/>
    <w:rsid w:val="002925BB"/>
    <w:rsid w:val="00292A7E"/>
    <w:rsid w:val="00293E0D"/>
    <w:rsid w:val="002942D8"/>
    <w:rsid w:val="002953E1"/>
    <w:rsid w:val="00295B8D"/>
    <w:rsid w:val="00295FFA"/>
    <w:rsid w:val="0029640C"/>
    <w:rsid w:val="00296DA3"/>
    <w:rsid w:val="00296DF4"/>
    <w:rsid w:val="00297311"/>
    <w:rsid w:val="0029741A"/>
    <w:rsid w:val="002A08F4"/>
    <w:rsid w:val="002A125A"/>
    <w:rsid w:val="002A1AF5"/>
    <w:rsid w:val="002A1B81"/>
    <w:rsid w:val="002A3B73"/>
    <w:rsid w:val="002A3C63"/>
    <w:rsid w:val="002A44F7"/>
    <w:rsid w:val="002A4627"/>
    <w:rsid w:val="002A488B"/>
    <w:rsid w:val="002A4C44"/>
    <w:rsid w:val="002A61D7"/>
    <w:rsid w:val="002A64B7"/>
    <w:rsid w:val="002A6CBD"/>
    <w:rsid w:val="002A6E9B"/>
    <w:rsid w:val="002A6EED"/>
    <w:rsid w:val="002A77E6"/>
    <w:rsid w:val="002A7E3C"/>
    <w:rsid w:val="002A7E65"/>
    <w:rsid w:val="002B04A9"/>
    <w:rsid w:val="002B1641"/>
    <w:rsid w:val="002B2F57"/>
    <w:rsid w:val="002B3479"/>
    <w:rsid w:val="002B46A5"/>
    <w:rsid w:val="002B4ECF"/>
    <w:rsid w:val="002B5BE6"/>
    <w:rsid w:val="002B61EB"/>
    <w:rsid w:val="002B69B3"/>
    <w:rsid w:val="002B6CC8"/>
    <w:rsid w:val="002B7251"/>
    <w:rsid w:val="002B7890"/>
    <w:rsid w:val="002C1708"/>
    <w:rsid w:val="002C1C6A"/>
    <w:rsid w:val="002C256B"/>
    <w:rsid w:val="002C2D40"/>
    <w:rsid w:val="002C37F8"/>
    <w:rsid w:val="002C412A"/>
    <w:rsid w:val="002C5267"/>
    <w:rsid w:val="002C53F8"/>
    <w:rsid w:val="002C5697"/>
    <w:rsid w:val="002C5ABB"/>
    <w:rsid w:val="002C6A07"/>
    <w:rsid w:val="002C6EE1"/>
    <w:rsid w:val="002C7277"/>
    <w:rsid w:val="002D04B1"/>
    <w:rsid w:val="002D0CB6"/>
    <w:rsid w:val="002D0EAE"/>
    <w:rsid w:val="002D1015"/>
    <w:rsid w:val="002D106C"/>
    <w:rsid w:val="002D1D66"/>
    <w:rsid w:val="002D1EC0"/>
    <w:rsid w:val="002D3ABA"/>
    <w:rsid w:val="002D4053"/>
    <w:rsid w:val="002D43A6"/>
    <w:rsid w:val="002D4CDE"/>
    <w:rsid w:val="002D57C9"/>
    <w:rsid w:val="002D64A0"/>
    <w:rsid w:val="002D67D0"/>
    <w:rsid w:val="002D7E64"/>
    <w:rsid w:val="002E02A0"/>
    <w:rsid w:val="002E03D4"/>
    <w:rsid w:val="002E0F39"/>
    <w:rsid w:val="002E1B20"/>
    <w:rsid w:val="002E1CB3"/>
    <w:rsid w:val="002E1E74"/>
    <w:rsid w:val="002E2F2E"/>
    <w:rsid w:val="002E2F31"/>
    <w:rsid w:val="002E346B"/>
    <w:rsid w:val="002E371C"/>
    <w:rsid w:val="002E37BB"/>
    <w:rsid w:val="002E41B1"/>
    <w:rsid w:val="002E4347"/>
    <w:rsid w:val="002E4377"/>
    <w:rsid w:val="002E4609"/>
    <w:rsid w:val="002E4D76"/>
    <w:rsid w:val="002E51A4"/>
    <w:rsid w:val="002E6E5C"/>
    <w:rsid w:val="002E75FB"/>
    <w:rsid w:val="002F03AD"/>
    <w:rsid w:val="002F07A5"/>
    <w:rsid w:val="002F0D5D"/>
    <w:rsid w:val="002F106A"/>
    <w:rsid w:val="002F12E8"/>
    <w:rsid w:val="002F18A5"/>
    <w:rsid w:val="002F1CAA"/>
    <w:rsid w:val="002F1CFD"/>
    <w:rsid w:val="002F2094"/>
    <w:rsid w:val="002F2CDE"/>
    <w:rsid w:val="002F3493"/>
    <w:rsid w:val="002F3831"/>
    <w:rsid w:val="002F3F99"/>
    <w:rsid w:val="002F401C"/>
    <w:rsid w:val="002F4DE6"/>
    <w:rsid w:val="002F594A"/>
    <w:rsid w:val="002F5EC3"/>
    <w:rsid w:val="002F66D9"/>
    <w:rsid w:val="002F6BC7"/>
    <w:rsid w:val="002F7D28"/>
    <w:rsid w:val="0030017E"/>
    <w:rsid w:val="0030042A"/>
    <w:rsid w:val="0030053B"/>
    <w:rsid w:val="003018A0"/>
    <w:rsid w:val="003020E5"/>
    <w:rsid w:val="003026F3"/>
    <w:rsid w:val="003036E9"/>
    <w:rsid w:val="00304BC2"/>
    <w:rsid w:val="00305389"/>
    <w:rsid w:val="00305A79"/>
    <w:rsid w:val="00305C1E"/>
    <w:rsid w:val="00305D18"/>
    <w:rsid w:val="0030646B"/>
    <w:rsid w:val="00306D5F"/>
    <w:rsid w:val="00306E07"/>
    <w:rsid w:val="003079D9"/>
    <w:rsid w:val="003101E0"/>
    <w:rsid w:val="00310359"/>
    <w:rsid w:val="003104A0"/>
    <w:rsid w:val="0031079C"/>
    <w:rsid w:val="003114B8"/>
    <w:rsid w:val="0031182B"/>
    <w:rsid w:val="00311CAB"/>
    <w:rsid w:val="003126FF"/>
    <w:rsid w:val="00312804"/>
    <w:rsid w:val="00313988"/>
    <w:rsid w:val="003148AA"/>
    <w:rsid w:val="003159A6"/>
    <w:rsid w:val="00315E6D"/>
    <w:rsid w:val="00315EB9"/>
    <w:rsid w:val="003162B9"/>
    <w:rsid w:val="0031691B"/>
    <w:rsid w:val="00316C73"/>
    <w:rsid w:val="003177FE"/>
    <w:rsid w:val="00320054"/>
    <w:rsid w:val="003202CE"/>
    <w:rsid w:val="00321B9C"/>
    <w:rsid w:val="003220A3"/>
    <w:rsid w:val="0032220E"/>
    <w:rsid w:val="00324508"/>
    <w:rsid w:val="0032457B"/>
    <w:rsid w:val="003248CD"/>
    <w:rsid w:val="00324C99"/>
    <w:rsid w:val="003253F6"/>
    <w:rsid w:val="0032603F"/>
    <w:rsid w:val="003268F4"/>
    <w:rsid w:val="003271D2"/>
    <w:rsid w:val="0032725C"/>
    <w:rsid w:val="00327554"/>
    <w:rsid w:val="00327A5A"/>
    <w:rsid w:val="00327D7E"/>
    <w:rsid w:val="00330447"/>
    <w:rsid w:val="003309D9"/>
    <w:rsid w:val="003313B4"/>
    <w:rsid w:val="0033229F"/>
    <w:rsid w:val="00332D20"/>
    <w:rsid w:val="0033305C"/>
    <w:rsid w:val="003336B4"/>
    <w:rsid w:val="00333CC8"/>
    <w:rsid w:val="00333D8E"/>
    <w:rsid w:val="00334508"/>
    <w:rsid w:val="003351A9"/>
    <w:rsid w:val="00335A3F"/>
    <w:rsid w:val="00335CFF"/>
    <w:rsid w:val="00337E1A"/>
    <w:rsid w:val="00340D39"/>
    <w:rsid w:val="003419D4"/>
    <w:rsid w:val="00341E04"/>
    <w:rsid w:val="0034278C"/>
    <w:rsid w:val="00342CF8"/>
    <w:rsid w:val="00343110"/>
    <w:rsid w:val="00343124"/>
    <w:rsid w:val="00344831"/>
    <w:rsid w:val="00344E9E"/>
    <w:rsid w:val="003452F4"/>
    <w:rsid w:val="003453CD"/>
    <w:rsid w:val="00345C91"/>
    <w:rsid w:val="00345CB0"/>
    <w:rsid w:val="0034605A"/>
    <w:rsid w:val="003469DC"/>
    <w:rsid w:val="00346B09"/>
    <w:rsid w:val="00346BEF"/>
    <w:rsid w:val="00347412"/>
    <w:rsid w:val="003475C4"/>
    <w:rsid w:val="003478CA"/>
    <w:rsid w:val="00347C08"/>
    <w:rsid w:val="00350155"/>
    <w:rsid w:val="00350728"/>
    <w:rsid w:val="00350D56"/>
    <w:rsid w:val="00351045"/>
    <w:rsid w:val="0035212F"/>
    <w:rsid w:val="00352B3C"/>
    <w:rsid w:val="0035346F"/>
    <w:rsid w:val="00353D41"/>
    <w:rsid w:val="00353F47"/>
    <w:rsid w:val="00354666"/>
    <w:rsid w:val="003561C2"/>
    <w:rsid w:val="00356372"/>
    <w:rsid w:val="00356ED4"/>
    <w:rsid w:val="00357006"/>
    <w:rsid w:val="0035772F"/>
    <w:rsid w:val="00357B15"/>
    <w:rsid w:val="00360480"/>
    <w:rsid w:val="00360BC0"/>
    <w:rsid w:val="00360C9A"/>
    <w:rsid w:val="00362B6C"/>
    <w:rsid w:val="00362C2F"/>
    <w:rsid w:val="00363054"/>
    <w:rsid w:val="00363B1A"/>
    <w:rsid w:val="0036523F"/>
    <w:rsid w:val="00365389"/>
    <w:rsid w:val="0036588C"/>
    <w:rsid w:val="00365ABE"/>
    <w:rsid w:val="0036606D"/>
    <w:rsid w:val="00366361"/>
    <w:rsid w:val="00366A9D"/>
    <w:rsid w:val="00366E06"/>
    <w:rsid w:val="00367608"/>
    <w:rsid w:val="00367756"/>
    <w:rsid w:val="0036795B"/>
    <w:rsid w:val="003708DE"/>
    <w:rsid w:val="00370D48"/>
    <w:rsid w:val="00370DDA"/>
    <w:rsid w:val="003710B1"/>
    <w:rsid w:val="0037127F"/>
    <w:rsid w:val="00371B57"/>
    <w:rsid w:val="00371FD3"/>
    <w:rsid w:val="00371FF0"/>
    <w:rsid w:val="00372131"/>
    <w:rsid w:val="0037307C"/>
    <w:rsid w:val="00373571"/>
    <w:rsid w:val="00373782"/>
    <w:rsid w:val="003742A5"/>
    <w:rsid w:val="00374377"/>
    <w:rsid w:val="00374B09"/>
    <w:rsid w:val="00374C70"/>
    <w:rsid w:val="003754F2"/>
    <w:rsid w:val="00375593"/>
    <w:rsid w:val="00375977"/>
    <w:rsid w:val="00375AC8"/>
    <w:rsid w:val="00376273"/>
    <w:rsid w:val="00376E2C"/>
    <w:rsid w:val="003772F2"/>
    <w:rsid w:val="00377DD1"/>
    <w:rsid w:val="00377E69"/>
    <w:rsid w:val="00383DFE"/>
    <w:rsid w:val="00383EE7"/>
    <w:rsid w:val="00383F28"/>
    <w:rsid w:val="00384011"/>
    <w:rsid w:val="003848E5"/>
    <w:rsid w:val="0038509E"/>
    <w:rsid w:val="003858EE"/>
    <w:rsid w:val="00385DE5"/>
    <w:rsid w:val="003861C7"/>
    <w:rsid w:val="0038728C"/>
    <w:rsid w:val="00390703"/>
    <w:rsid w:val="00391230"/>
    <w:rsid w:val="00391415"/>
    <w:rsid w:val="003914E6"/>
    <w:rsid w:val="00391A5C"/>
    <w:rsid w:val="003930F1"/>
    <w:rsid w:val="00393172"/>
    <w:rsid w:val="00393C37"/>
    <w:rsid w:val="00393DF8"/>
    <w:rsid w:val="00394239"/>
    <w:rsid w:val="003943D6"/>
    <w:rsid w:val="003947DE"/>
    <w:rsid w:val="00394A99"/>
    <w:rsid w:val="003954D3"/>
    <w:rsid w:val="0039610A"/>
    <w:rsid w:val="00396304"/>
    <w:rsid w:val="0039652A"/>
    <w:rsid w:val="003967C5"/>
    <w:rsid w:val="00397DAC"/>
    <w:rsid w:val="003A0F05"/>
    <w:rsid w:val="003A1927"/>
    <w:rsid w:val="003A1E98"/>
    <w:rsid w:val="003A22AD"/>
    <w:rsid w:val="003A3E0F"/>
    <w:rsid w:val="003A442B"/>
    <w:rsid w:val="003A48FE"/>
    <w:rsid w:val="003A4990"/>
    <w:rsid w:val="003A5430"/>
    <w:rsid w:val="003A55A3"/>
    <w:rsid w:val="003A57CE"/>
    <w:rsid w:val="003A5B34"/>
    <w:rsid w:val="003A682A"/>
    <w:rsid w:val="003A6AF0"/>
    <w:rsid w:val="003A6BE5"/>
    <w:rsid w:val="003A7408"/>
    <w:rsid w:val="003A7424"/>
    <w:rsid w:val="003A7CDF"/>
    <w:rsid w:val="003B0225"/>
    <w:rsid w:val="003B2F28"/>
    <w:rsid w:val="003B32E5"/>
    <w:rsid w:val="003B33B2"/>
    <w:rsid w:val="003B35E7"/>
    <w:rsid w:val="003B378E"/>
    <w:rsid w:val="003B386A"/>
    <w:rsid w:val="003B3C63"/>
    <w:rsid w:val="003B4128"/>
    <w:rsid w:val="003B421B"/>
    <w:rsid w:val="003B45A0"/>
    <w:rsid w:val="003B65BC"/>
    <w:rsid w:val="003B66DD"/>
    <w:rsid w:val="003B6A9F"/>
    <w:rsid w:val="003B6D37"/>
    <w:rsid w:val="003B7679"/>
    <w:rsid w:val="003B7864"/>
    <w:rsid w:val="003B7CD9"/>
    <w:rsid w:val="003B7ECF"/>
    <w:rsid w:val="003C0DDB"/>
    <w:rsid w:val="003C2791"/>
    <w:rsid w:val="003C2B32"/>
    <w:rsid w:val="003C2CD4"/>
    <w:rsid w:val="003C3288"/>
    <w:rsid w:val="003C33F6"/>
    <w:rsid w:val="003C529A"/>
    <w:rsid w:val="003C547F"/>
    <w:rsid w:val="003C5EC1"/>
    <w:rsid w:val="003C618F"/>
    <w:rsid w:val="003C6F14"/>
    <w:rsid w:val="003C6FDF"/>
    <w:rsid w:val="003C7808"/>
    <w:rsid w:val="003D04AD"/>
    <w:rsid w:val="003D12D9"/>
    <w:rsid w:val="003D13B1"/>
    <w:rsid w:val="003D164D"/>
    <w:rsid w:val="003D17E9"/>
    <w:rsid w:val="003D1F6D"/>
    <w:rsid w:val="003D2522"/>
    <w:rsid w:val="003D29E2"/>
    <w:rsid w:val="003D312E"/>
    <w:rsid w:val="003D3FEC"/>
    <w:rsid w:val="003D462E"/>
    <w:rsid w:val="003D4E9E"/>
    <w:rsid w:val="003D53E7"/>
    <w:rsid w:val="003D576B"/>
    <w:rsid w:val="003D630F"/>
    <w:rsid w:val="003D6371"/>
    <w:rsid w:val="003D6D69"/>
    <w:rsid w:val="003D70C9"/>
    <w:rsid w:val="003D713E"/>
    <w:rsid w:val="003D7AD5"/>
    <w:rsid w:val="003E1430"/>
    <w:rsid w:val="003E2A52"/>
    <w:rsid w:val="003E2EC7"/>
    <w:rsid w:val="003E2F6D"/>
    <w:rsid w:val="003E32A6"/>
    <w:rsid w:val="003E3B2D"/>
    <w:rsid w:val="003E3B49"/>
    <w:rsid w:val="003E3EE4"/>
    <w:rsid w:val="003E4B63"/>
    <w:rsid w:val="003E4DFF"/>
    <w:rsid w:val="003E52FA"/>
    <w:rsid w:val="003E57AF"/>
    <w:rsid w:val="003E5D76"/>
    <w:rsid w:val="003E6469"/>
    <w:rsid w:val="003E66B8"/>
    <w:rsid w:val="003E6891"/>
    <w:rsid w:val="003E6B5F"/>
    <w:rsid w:val="003E6C9F"/>
    <w:rsid w:val="003E6E7E"/>
    <w:rsid w:val="003E6E9B"/>
    <w:rsid w:val="003E7AB4"/>
    <w:rsid w:val="003E7BFA"/>
    <w:rsid w:val="003E7F61"/>
    <w:rsid w:val="003F0279"/>
    <w:rsid w:val="003F0532"/>
    <w:rsid w:val="003F05A4"/>
    <w:rsid w:val="003F1992"/>
    <w:rsid w:val="003F32DF"/>
    <w:rsid w:val="003F3329"/>
    <w:rsid w:val="003F3D0C"/>
    <w:rsid w:val="003F3DE0"/>
    <w:rsid w:val="003F40D0"/>
    <w:rsid w:val="003F47BD"/>
    <w:rsid w:val="003F48AC"/>
    <w:rsid w:val="003F4F8C"/>
    <w:rsid w:val="003F50E3"/>
    <w:rsid w:val="003F5163"/>
    <w:rsid w:val="003F5C7F"/>
    <w:rsid w:val="003F6115"/>
    <w:rsid w:val="003F631C"/>
    <w:rsid w:val="003F6394"/>
    <w:rsid w:val="003F6AE7"/>
    <w:rsid w:val="003F6FCD"/>
    <w:rsid w:val="003F72E6"/>
    <w:rsid w:val="003F7D12"/>
    <w:rsid w:val="003F7E72"/>
    <w:rsid w:val="00400940"/>
    <w:rsid w:val="00401A56"/>
    <w:rsid w:val="00401E2A"/>
    <w:rsid w:val="00402295"/>
    <w:rsid w:val="00402F2F"/>
    <w:rsid w:val="00402FD0"/>
    <w:rsid w:val="0040343D"/>
    <w:rsid w:val="00403517"/>
    <w:rsid w:val="00404383"/>
    <w:rsid w:val="0040443A"/>
    <w:rsid w:val="0040470B"/>
    <w:rsid w:val="00405283"/>
    <w:rsid w:val="0040671E"/>
    <w:rsid w:val="00406730"/>
    <w:rsid w:val="0040723F"/>
    <w:rsid w:val="00407F75"/>
    <w:rsid w:val="00410E5A"/>
    <w:rsid w:val="004115E0"/>
    <w:rsid w:val="00411A87"/>
    <w:rsid w:val="0041252D"/>
    <w:rsid w:val="00413E2E"/>
    <w:rsid w:val="004148EF"/>
    <w:rsid w:val="00414C38"/>
    <w:rsid w:val="00414EEC"/>
    <w:rsid w:val="00415B85"/>
    <w:rsid w:val="00415C05"/>
    <w:rsid w:val="00415FCC"/>
    <w:rsid w:val="00416AED"/>
    <w:rsid w:val="00417017"/>
    <w:rsid w:val="00417259"/>
    <w:rsid w:val="004175F5"/>
    <w:rsid w:val="00417BEC"/>
    <w:rsid w:val="00417D90"/>
    <w:rsid w:val="00420263"/>
    <w:rsid w:val="00420E70"/>
    <w:rsid w:val="00420EAA"/>
    <w:rsid w:val="004217A9"/>
    <w:rsid w:val="00422779"/>
    <w:rsid w:val="00422CBC"/>
    <w:rsid w:val="0042334B"/>
    <w:rsid w:val="004239B9"/>
    <w:rsid w:val="00425125"/>
    <w:rsid w:val="004252B4"/>
    <w:rsid w:val="0042574A"/>
    <w:rsid w:val="004266E2"/>
    <w:rsid w:val="00426D56"/>
    <w:rsid w:val="00426F7D"/>
    <w:rsid w:val="00427857"/>
    <w:rsid w:val="00427B2C"/>
    <w:rsid w:val="00427EC6"/>
    <w:rsid w:val="00430154"/>
    <w:rsid w:val="004313E9"/>
    <w:rsid w:val="0043212E"/>
    <w:rsid w:val="0043230D"/>
    <w:rsid w:val="00433700"/>
    <w:rsid w:val="00434151"/>
    <w:rsid w:val="00434D89"/>
    <w:rsid w:val="00434EDD"/>
    <w:rsid w:val="004351D0"/>
    <w:rsid w:val="00436A88"/>
    <w:rsid w:val="00436B7A"/>
    <w:rsid w:val="00436CE6"/>
    <w:rsid w:val="00436D7E"/>
    <w:rsid w:val="004373A5"/>
    <w:rsid w:val="0043753B"/>
    <w:rsid w:val="0043777C"/>
    <w:rsid w:val="004377B7"/>
    <w:rsid w:val="00437D5A"/>
    <w:rsid w:val="00437D7B"/>
    <w:rsid w:val="00437DB9"/>
    <w:rsid w:val="00440A66"/>
    <w:rsid w:val="00441643"/>
    <w:rsid w:val="00441ECC"/>
    <w:rsid w:val="00442F35"/>
    <w:rsid w:val="00444311"/>
    <w:rsid w:val="00444335"/>
    <w:rsid w:val="004446BE"/>
    <w:rsid w:val="0044475E"/>
    <w:rsid w:val="0044504B"/>
    <w:rsid w:val="0044576C"/>
    <w:rsid w:val="00445943"/>
    <w:rsid w:val="00445A23"/>
    <w:rsid w:val="00445F0D"/>
    <w:rsid w:val="0044643D"/>
    <w:rsid w:val="00446BEF"/>
    <w:rsid w:val="00446CFB"/>
    <w:rsid w:val="00446FAD"/>
    <w:rsid w:val="00447940"/>
    <w:rsid w:val="00447EE2"/>
    <w:rsid w:val="00447FBC"/>
    <w:rsid w:val="00447FD6"/>
    <w:rsid w:val="00450C91"/>
    <w:rsid w:val="0045184D"/>
    <w:rsid w:val="004520F8"/>
    <w:rsid w:val="004524C9"/>
    <w:rsid w:val="00452DC0"/>
    <w:rsid w:val="0045439D"/>
    <w:rsid w:val="0045478F"/>
    <w:rsid w:val="00455719"/>
    <w:rsid w:val="00455CE8"/>
    <w:rsid w:val="00456062"/>
    <w:rsid w:val="00456375"/>
    <w:rsid w:val="00457242"/>
    <w:rsid w:val="004572F8"/>
    <w:rsid w:val="004604A6"/>
    <w:rsid w:val="004605FD"/>
    <w:rsid w:val="00461658"/>
    <w:rsid w:val="004622B4"/>
    <w:rsid w:val="004625B6"/>
    <w:rsid w:val="00462673"/>
    <w:rsid w:val="004641FC"/>
    <w:rsid w:val="00465194"/>
    <w:rsid w:val="00465204"/>
    <w:rsid w:val="0046596A"/>
    <w:rsid w:val="00465F9D"/>
    <w:rsid w:val="00466479"/>
    <w:rsid w:val="00467FDD"/>
    <w:rsid w:val="00470764"/>
    <w:rsid w:val="00471341"/>
    <w:rsid w:val="0047152F"/>
    <w:rsid w:val="004719A6"/>
    <w:rsid w:val="00471B5B"/>
    <w:rsid w:val="00471BC7"/>
    <w:rsid w:val="00471D9C"/>
    <w:rsid w:val="00472A43"/>
    <w:rsid w:val="00472CF1"/>
    <w:rsid w:val="00472E2F"/>
    <w:rsid w:val="00473563"/>
    <w:rsid w:val="00473811"/>
    <w:rsid w:val="00473D50"/>
    <w:rsid w:val="00473DFA"/>
    <w:rsid w:val="00473E83"/>
    <w:rsid w:val="004740D2"/>
    <w:rsid w:val="00474604"/>
    <w:rsid w:val="00474E21"/>
    <w:rsid w:val="0047514D"/>
    <w:rsid w:val="004756D9"/>
    <w:rsid w:val="0047580F"/>
    <w:rsid w:val="004759D4"/>
    <w:rsid w:val="00475C48"/>
    <w:rsid w:val="00475E17"/>
    <w:rsid w:val="00475E79"/>
    <w:rsid w:val="004760EA"/>
    <w:rsid w:val="0047654F"/>
    <w:rsid w:val="00476BA9"/>
    <w:rsid w:val="0047769D"/>
    <w:rsid w:val="004779A7"/>
    <w:rsid w:val="00480FA6"/>
    <w:rsid w:val="00481464"/>
    <w:rsid w:val="00481B2F"/>
    <w:rsid w:val="00481D31"/>
    <w:rsid w:val="00481D69"/>
    <w:rsid w:val="0048212B"/>
    <w:rsid w:val="00482178"/>
    <w:rsid w:val="00482733"/>
    <w:rsid w:val="00482B9B"/>
    <w:rsid w:val="00482CC4"/>
    <w:rsid w:val="00484095"/>
    <w:rsid w:val="0048442F"/>
    <w:rsid w:val="00484A3F"/>
    <w:rsid w:val="00484F58"/>
    <w:rsid w:val="004855CA"/>
    <w:rsid w:val="00485C90"/>
    <w:rsid w:val="00486634"/>
    <w:rsid w:val="00486717"/>
    <w:rsid w:val="00487079"/>
    <w:rsid w:val="004872FE"/>
    <w:rsid w:val="004878BF"/>
    <w:rsid w:val="00490C58"/>
    <w:rsid w:val="00491B6B"/>
    <w:rsid w:val="00492128"/>
    <w:rsid w:val="00492F38"/>
    <w:rsid w:val="00492FFF"/>
    <w:rsid w:val="00493490"/>
    <w:rsid w:val="004939BB"/>
    <w:rsid w:val="004939C5"/>
    <w:rsid w:val="00494193"/>
    <w:rsid w:val="004945DA"/>
    <w:rsid w:val="0049462A"/>
    <w:rsid w:val="00494A79"/>
    <w:rsid w:val="00494C15"/>
    <w:rsid w:val="00494C83"/>
    <w:rsid w:val="00496253"/>
    <w:rsid w:val="00496EF8"/>
    <w:rsid w:val="004970C2"/>
    <w:rsid w:val="0049778F"/>
    <w:rsid w:val="004A05AC"/>
    <w:rsid w:val="004A08C9"/>
    <w:rsid w:val="004A0AEB"/>
    <w:rsid w:val="004A0BBD"/>
    <w:rsid w:val="004A1037"/>
    <w:rsid w:val="004A19A0"/>
    <w:rsid w:val="004A1FDB"/>
    <w:rsid w:val="004A2043"/>
    <w:rsid w:val="004A2E63"/>
    <w:rsid w:val="004A30CE"/>
    <w:rsid w:val="004A3668"/>
    <w:rsid w:val="004A3DFA"/>
    <w:rsid w:val="004A4733"/>
    <w:rsid w:val="004A4D88"/>
    <w:rsid w:val="004A5002"/>
    <w:rsid w:val="004A57F4"/>
    <w:rsid w:val="004A5CDC"/>
    <w:rsid w:val="004A7E77"/>
    <w:rsid w:val="004A7FF8"/>
    <w:rsid w:val="004B00A9"/>
    <w:rsid w:val="004B0116"/>
    <w:rsid w:val="004B04EE"/>
    <w:rsid w:val="004B0D8A"/>
    <w:rsid w:val="004B14F1"/>
    <w:rsid w:val="004B20B2"/>
    <w:rsid w:val="004B21F6"/>
    <w:rsid w:val="004B22A6"/>
    <w:rsid w:val="004B268A"/>
    <w:rsid w:val="004B2834"/>
    <w:rsid w:val="004B3093"/>
    <w:rsid w:val="004B31CC"/>
    <w:rsid w:val="004B3407"/>
    <w:rsid w:val="004B37F3"/>
    <w:rsid w:val="004B3A5D"/>
    <w:rsid w:val="004B4448"/>
    <w:rsid w:val="004B5300"/>
    <w:rsid w:val="004B53F8"/>
    <w:rsid w:val="004B654B"/>
    <w:rsid w:val="004B6F20"/>
    <w:rsid w:val="004B71D4"/>
    <w:rsid w:val="004B7A38"/>
    <w:rsid w:val="004C06D2"/>
    <w:rsid w:val="004C0D4C"/>
    <w:rsid w:val="004C201B"/>
    <w:rsid w:val="004C20B2"/>
    <w:rsid w:val="004C2185"/>
    <w:rsid w:val="004C26F4"/>
    <w:rsid w:val="004C5219"/>
    <w:rsid w:val="004C52CB"/>
    <w:rsid w:val="004C5AA5"/>
    <w:rsid w:val="004C5D58"/>
    <w:rsid w:val="004C619E"/>
    <w:rsid w:val="004C63C1"/>
    <w:rsid w:val="004C7ED8"/>
    <w:rsid w:val="004D0A1D"/>
    <w:rsid w:val="004D125E"/>
    <w:rsid w:val="004D17C4"/>
    <w:rsid w:val="004D1B2C"/>
    <w:rsid w:val="004D24E8"/>
    <w:rsid w:val="004D2691"/>
    <w:rsid w:val="004D3A34"/>
    <w:rsid w:val="004D3B83"/>
    <w:rsid w:val="004D4155"/>
    <w:rsid w:val="004D4411"/>
    <w:rsid w:val="004D4FC6"/>
    <w:rsid w:val="004D5146"/>
    <w:rsid w:val="004D5EDF"/>
    <w:rsid w:val="004D6137"/>
    <w:rsid w:val="004D6C2D"/>
    <w:rsid w:val="004E0013"/>
    <w:rsid w:val="004E1127"/>
    <w:rsid w:val="004E116E"/>
    <w:rsid w:val="004E1296"/>
    <w:rsid w:val="004E307E"/>
    <w:rsid w:val="004E3905"/>
    <w:rsid w:val="004E3AFB"/>
    <w:rsid w:val="004E3D75"/>
    <w:rsid w:val="004E40CD"/>
    <w:rsid w:val="004E42AF"/>
    <w:rsid w:val="004E4DCA"/>
    <w:rsid w:val="004E53EA"/>
    <w:rsid w:val="004E5945"/>
    <w:rsid w:val="004E6110"/>
    <w:rsid w:val="004E6347"/>
    <w:rsid w:val="004E6671"/>
    <w:rsid w:val="004E687B"/>
    <w:rsid w:val="004E6F82"/>
    <w:rsid w:val="004E7BF2"/>
    <w:rsid w:val="004F1131"/>
    <w:rsid w:val="004F287C"/>
    <w:rsid w:val="004F2F30"/>
    <w:rsid w:val="004F3F2A"/>
    <w:rsid w:val="004F4BC6"/>
    <w:rsid w:val="004F4EF3"/>
    <w:rsid w:val="004F4F4B"/>
    <w:rsid w:val="004F5907"/>
    <w:rsid w:val="004F6331"/>
    <w:rsid w:val="004F6C4B"/>
    <w:rsid w:val="004F72A3"/>
    <w:rsid w:val="004F7414"/>
    <w:rsid w:val="004F7839"/>
    <w:rsid w:val="004F786D"/>
    <w:rsid w:val="004F7A02"/>
    <w:rsid w:val="004F7EED"/>
    <w:rsid w:val="005011BE"/>
    <w:rsid w:val="00501638"/>
    <w:rsid w:val="00501913"/>
    <w:rsid w:val="00502CBC"/>
    <w:rsid w:val="00502D65"/>
    <w:rsid w:val="00504CA0"/>
    <w:rsid w:val="00505E21"/>
    <w:rsid w:val="005060B5"/>
    <w:rsid w:val="00507105"/>
    <w:rsid w:val="00507183"/>
    <w:rsid w:val="00507332"/>
    <w:rsid w:val="005078B4"/>
    <w:rsid w:val="00507CB7"/>
    <w:rsid w:val="00507F9F"/>
    <w:rsid w:val="005107F1"/>
    <w:rsid w:val="00510B94"/>
    <w:rsid w:val="00510EC3"/>
    <w:rsid w:val="0051130D"/>
    <w:rsid w:val="0051167E"/>
    <w:rsid w:val="00511BED"/>
    <w:rsid w:val="005122BB"/>
    <w:rsid w:val="005124E2"/>
    <w:rsid w:val="00512C75"/>
    <w:rsid w:val="005130DD"/>
    <w:rsid w:val="00513785"/>
    <w:rsid w:val="005140DF"/>
    <w:rsid w:val="0051455C"/>
    <w:rsid w:val="0051456D"/>
    <w:rsid w:val="00515876"/>
    <w:rsid w:val="00515D49"/>
    <w:rsid w:val="00516324"/>
    <w:rsid w:val="00517804"/>
    <w:rsid w:val="00520244"/>
    <w:rsid w:val="00520E8C"/>
    <w:rsid w:val="005213AC"/>
    <w:rsid w:val="00521CC8"/>
    <w:rsid w:val="00521DEA"/>
    <w:rsid w:val="00521FE7"/>
    <w:rsid w:val="005222F4"/>
    <w:rsid w:val="005223CF"/>
    <w:rsid w:val="00522804"/>
    <w:rsid w:val="0052297D"/>
    <w:rsid w:val="00522E02"/>
    <w:rsid w:val="00523136"/>
    <w:rsid w:val="005234FD"/>
    <w:rsid w:val="00523BE5"/>
    <w:rsid w:val="00523CD1"/>
    <w:rsid w:val="00524743"/>
    <w:rsid w:val="00524EE8"/>
    <w:rsid w:val="005254E3"/>
    <w:rsid w:val="005257B7"/>
    <w:rsid w:val="00525B46"/>
    <w:rsid w:val="00526486"/>
    <w:rsid w:val="00526D5D"/>
    <w:rsid w:val="005273C0"/>
    <w:rsid w:val="00527735"/>
    <w:rsid w:val="005279ED"/>
    <w:rsid w:val="0053025F"/>
    <w:rsid w:val="005304B8"/>
    <w:rsid w:val="00530C8C"/>
    <w:rsid w:val="00530DFD"/>
    <w:rsid w:val="005312E3"/>
    <w:rsid w:val="005313C0"/>
    <w:rsid w:val="00531A39"/>
    <w:rsid w:val="00531AF2"/>
    <w:rsid w:val="00531E02"/>
    <w:rsid w:val="0053298B"/>
    <w:rsid w:val="005329C3"/>
    <w:rsid w:val="00532C8F"/>
    <w:rsid w:val="0053322F"/>
    <w:rsid w:val="00533248"/>
    <w:rsid w:val="0053366F"/>
    <w:rsid w:val="00534269"/>
    <w:rsid w:val="005347B6"/>
    <w:rsid w:val="0053542D"/>
    <w:rsid w:val="005354DD"/>
    <w:rsid w:val="00536AFC"/>
    <w:rsid w:val="00537B76"/>
    <w:rsid w:val="005403C6"/>
    <w:rsid w:val="00540809"/>
    <w:rsid w:val="00540B9E"/>
    <w:rsid w:val="00541FC1"/>
    <w:rsid w:val="005421E2"/>
    <w:rsid w:val="00542766"/>
    <w:rsid w:val="00542886"/>
    <w:rsid w:val="00542B8E"/>
    <w:rsid w:val="00544491"/>
    <w:rsid w:val="00544947"/>
    <w:rsid w:val="00544B4C"/>
    <w:rsid w:val="00544FAE"/>
    <w:rsid w:val="00545247"/>
    <w:rsid w:val="005458CE"/>
    <w:rsid w:val="005459DF"/>
    <w:rsid w:val="00545CAD"/>
    <w:rsid w:val="005461CD"/>
    <w:rsid w:val="0054660A"/>
    <w:rsid w:val="005466EB"/>
    <w:rsid w:val="0054699C"/>
    <w:rsid w:val="00546A2B"/>
    <w:rsid w:val="00547D1F"/>
    <w:rsid w:val="00547EBC"/>
    <w:rsid w:val="0055292E"/>
    <w:rsid w:val="0055339B"/>
    <w:rsid w:val="00553BBB"/>
    <w:rsid w:val="00553FBB"/>
    <w:rsid w:val="005544F7"/>
    <w:rsid w:val="00554E0E"/>
    <w:rsid w:val="00555B2F"/>
    <w:rsid w:val="00555CBF"/>
    <w:rsid w:val="00556462"/>
    <w:rsid w:val="00556D0E"/>
    <w:rsid w:val="00557DB3"/>
    <w:rsid w:val="00560B96"/>
    <w:rsid w:val="00560C46"/>
    <w:rsid w:val="00560C6E"/>
    <w:rsid w:val="00560CCB"/>
    <w:rsid w:val="00560D7E"/>
    <w:rsid w:val="0056164F"/>
    <w:rsid w:val="00562E4F"/>
    <w:rsid w:val="005630BD"/>
    <w:rsid w:val="00563360"/>
    <w:rsid w:val="005633D5"/>
    <w:rsid w:val="00563B68"/>
    <w:rsid w:val="00563F30"/>
    <w:rsid w:val="00564359"/>
    <w:rsid w:val="00564478"/>
    <w:rsid w:val="00564969"/>
    <w:rsid w:val="00564A86"/>
    <w:rsid w:val="00564F62"/>
    <w:rsid w:val="00565B1B"/>
    <w:rsid w:val="00565F2F"/>
    <w:rsid w:val="00566653"/>
    <w:rsid w:val="0056756B"/>
    <w:rsid w:val="005679AF"/>
    <w:rsid w:val="00567FA8"/>
    <w:rsid w:val="005701B3"/>
    <w:rsid w:val="0057029F"/>
    <w:rsid w:val="0057039C"/>
    <w:rsid w:val="00570929"/>
    <w:rsid w:val="00571230"/>
    <w:rsid w:val="00571944"/>
    <w:rsid w:val="00571BD1"/>
    <w:rsid w:val="0057212C"/>
    <w:rsid w:val="00573A9C"/>
    <w:rsid w:val="00574180"/>
    <w:rsid w:val="00574514"/>
    <w:rsid w:val="005747D5"/>
    <w:rsid w:val="00574A4B"/>
    <w:rsid w:val="0057541C"/>
    <w:rsid w:val="0057566B"/>
    <w:rsid w:val="00575C61"/>
    <w:rsid w:val="005760AC"/>
    <w:rsid w:val="00576EE9"/>
    <w:rsid w:val="00577453"/>
    <w:rsid w:val="0058003A"/>
    <w:rsid w:val="00580397"/>
    <w:rsid w:val="005803C6"/>
    <w:rsid w:val="00580E00"/>
    <w:rsid w:val="00581CA2"/>
    <w:rsid w:val="005836A7"/>
    <w:rsid w:val="00583980"/>
    <w:rsid w:val="00583E2B"/>
    <w:rsid w:val="00584149"/>
    <w:rsid w:val="0058423B"/>
    <w:rsid w:val="005842A4"/>
    <w:rsid w:val="005844FE"/>
    <w:rsid w:val="00584625"/>
    <w:rsid w:val="00585106"/>
    <w:rsid w:val="00585EE5"/>
    <w:rsid w:val="00587273"/>
    <w:rsid w:val="005905DC"/>
    <w:rsid w:val="0059099F"/>
    <w:rsid w:val="00590E49"/>
    <w:rsid w:val="00592839"/>
    <w:rsid w:val="0059291D"/>
    <w:rsid w:val="0059298A"/>
    <w:rsid w:val="00592ADA"/>
    <w:rsid w:val="0059320F"/>
    <w:rsid w:val="0059364E"/>
    <w:rsid w:val="00593E0B"/>
    <w:rsid w:val="00594103"/>
    <w:rsid w:val="00594236"/>
    <w:rsid w:val="00594FB5"/>
    <w:rsid w:val="00595FC9"/>
    <w:rsid w:val="00596558"/>
    <w:rsid w:val="0059671E"/>
    <w:rsid w:val="00596AF7"/>
    <w:rsid w:val="005974B1"/>
    <w:rsid w:val="00597A03"/>
    <w:rsid w:val="00597B9D"/>
    <w:rsid w:val="00597CD2"/>
    <w:rsid w:val="005A0056"/>
    <w:rsid w:val="005A0248"/>
    <w:rsid w:val="005A1DB8"/>
    <w:rsid w:val="005A2FA6"/>
    <w:rsid w:val="005A377C"/>
    <w:rsid w:val="005A37E7"/>
    <w:rsid w:val="005A3A73"/>
    <w:rsid w:val="005A3B17"/>
    <w:rsid w:val="005A3F7B"/>
    <w:rsid w:val="005A404D"/>
    <w:rsid w:val="005A51A3"/>
    <w:rsid w:val="005A52EE"/>
    <w:rsid w:val="005A540C"/>
    <w:rsid w:val="005A5590"/>
    <w:rsid w:val="005A60D8"/>
    <w:rsid w:val="005A63BE"/>
    <w:rsid w:val="005A73E3"/>
    <w:rsid w:val="005A7AE8"/>
    <w:rsid w:val="005A7CA5"/>
    <w:rsid w:val="005A7CDD"/>
    <w:rsid w:val="005B0C48"/>
    <w:rsid w:val="005B0DC6"/>
    <w:rsid w:val="005B101E"/>
    <w:rsid w:val="005B10F1"/>
    <w:rsid w:val="005B110F"/>
    <w:rsid w:val="005B184A"/>
    <w:rsid w:val="005B1B76"/>
    <w:rsid w:val="005B1BE9"/>
    <w:rsid w:val="005B1FAF"/>
    <w:rsid w:val="005B2ABD"/>
    <w:rsid w:val="005B32AD"/>
    <w:rsid w:val="005B475D"/>
    <w:rsid w:val="005B5523"/>
    <w:rsid w:val="005B562C"/>
    <w:rsid w:val="005B5747"/>
    <w:rsid w:val="005B5ADC"/>
    <w:rsid w:val="005B606E"/>
    <w:rsid w:val="005B61B4"/>
    <w:rsid w:val="005B65FA"/>
    <w:rsid w:val="005B663F"/>
    <w:rsid w:val="005B6ECB"/>
    <w:rsid w:val="005B7D27"/>
    <w:rsid w:val="005C0137"/>
    <w:rsid w:val="005C029B"/>
    <w:rsid w:val="005C28C3"/>
    <w:rsid w:val="005C4EFE"/>
    <w:rsid w:val="005C558B"/>
    <w:rsid w:val="005C6C26"/>
    <w:rsid w:val="005C7923"/>
    <w:rsid w:val="005D002D"/>
    <w:rsid w:val="005D015B"/>
    <w:rsid w:val="005D0391"/>
    <w:rsid w:val="005D039B"/>
    <w:rsid w:val="005D04D6"/>
    <w:rsid w:val="005D0553"/>
    <w:rsid w:val="005D1B3F"/>
    <w:rsid w:val="005D1E27"/>
    <w:rsid w:val="005D2650"/>
    <w:rsid w:val="005D3233"/>
    <w:rsid w:val="005D33C8"/>
    <w:rsid w:val="005D3E81"/>
    <w:rsid w:val="005D3F29"/>
    <w:rsid w:val="005D42B5"/>
    <w:rsid w:val="005D4927"/>
    <w:rsid w:val="005D498B"/>
    <w:rsid w:val="005D4B4E"/>
    <w:rsid w:val="005D5844"/>
    <w:rsid w:val="005D5A51"/>
    <w:rsid w:val="005D5F3D"/>
    <w:rsid w:val="005D60C6"/>
    <w:rsid w:val="005D6177"/>
    <w:rsid w:val="005D6272"/>
    <w:rsid w:val="005D6415"/>
    <w:rsid w:val="005D646B"/>
    <w:rsid w:val="005D6698"/>
    <w:rsid w:val="005D73C0"/>
    <w:rsid w:val="005D7566"/>
    <w:rsid w:val="005D7F2C"/>
    <w:rsid w:val="005E02AD"/>
    <w:rsid w:val="005E0D42"/>
    <w:rsid w:val="005E0D4E"/>
    <w:rsid w:val="005E134A"/>
    <w:rsid w:val="005E154D"/>
    <w:rsid w:val="005E1803"/>
    <w:rsid w:val="005E1897"/>
    <w:rsid w:val="005E1D5A"/>
    <w:rsid w:val="005E276A"/>
    <w:rsid w:val="005E2CB1"/>
    <w:rsid w:val="005E3196"/>
    <w:rsid w:val="005E3EB8"/>
    <w:rsid w:val="005E4864"/>
    <w:rsid w:val="005E4F66"/>
    <w:rsid w:val="005E588D"/>
    <w:rsid w:val="005E58FB"/>
    <w:rsid w:val="005E60C4"/>
    <w:rsid w:val="005E6CFC"/>
    <w:rsid w:val="005E7941"/>
    <w:rsid w:val="005F05A7"/>
    <w:rsid w:val="005F09F4"/>
    <w:rsid w:val="005F0C0A"/>
    <w:rsid w:val="005F1BF1"/>
    <w:rsid w:val="005F1BF2"/>
    <w:rsid w:val="005F2159"/>
    <w:rsid w:val="005F2258"/>
    <w:rsid w:val="005F2B07"/>
    <w:rsid w:val="005F3C3C"/>
    <w:rsid w:val="005F3F11"/>
    <w:rsid w:val="005F4150"/>
    <w:rsid w:val="005F41B7"/>
    <w:rsid w:val="005F576C"/>
    <w:rsid w:val="005F64CD"/>
    <w:rsid w:val="005F6F9F"/>
    <w:rsid w:val="005F727F"/>
    <w:rsid w:val="005F7C99"/>
    <w:rsid w:val="00600055"/>
    <w:rsid w:val="0060071B"/>
    <w:rsid w:val="00600E7C"/>
    <w:rsid w:val="00600E89"/>
    <w:rsid w:val="00602612"/>
    <w:rsid w:val="0060389B"/>
    <w:rsid w:val="0060396C"/>
    <w:rsid w:val="00603CF9"/>
    <w:rsid w:val="00604062"/>
    <w:rsid w:val="00605B49"/>
    <w:rsid w:val="006063F7"/>
    <w:rsid w:val="0060651C"/>
    <w:rsid w:val="0060719F"/>
    <w:rsid w:val="00607378"/>
    <w:rsid w:val="0060763A"/>
    <w:rsid w:val="006077D4"/>
    <w:rsid w:val="006077F3"/>
    <w:rsid w:val="0060797C"/>
    <w:rsid w:val="00607A23"/>
    <w:rsid w:val="00607BE3"/>
    <w:rsid w:val="00607C2E"/>
    <w:rsid w:val="00610221"/>
    <w:rsid w:val="006104A2"/>
    <w:rsid w:val="0061053D"/>
    <w:rsid w:val="00610880"/>
    <w:rsid w:val="00610C31"/>
    <w:rsid w:val="00610EDF"/>
    <w:rsid w:val="00611C74"/>
    <w:rsid w:val="00611DF0"/>
    <w:rsid w:val="00611FAF"/>
    <w:rsid w:val="00612047"/>
    <w:rsid w:val="00612C70"/>
    <w:rsid w:val="00612F47"/>
    <w:rsid w:val="006137CF"/>
    <w:rsid w:val="006139BD"/>
    <w:rsid w:val="00613B8F"/>
    <w:rsid w:val="00613DAA"/>
    <w:rsid w:val="00613EF0"/>
    <w:rsid w:val="00614B37"/>
    <w:rsid w:val="00615453"/>
    <w:rsid w:val="006159CF"/>
    <w:rsid w:val="00616A92"/>
    <w:rsid w:val="00616D16"/>
    <w:rsid w:val="00617387"/>
    <w:rsid w:val="00617400"/>
    <w:rsid w:val="00617EF6"/>
    <w:rsid w:val="00620358"/>
    <w:rsid w:val="006206B8"/>
    <w:rsid w:val="00620960"/>
    <w:rsid w:val="006209D2"/>
    <w:rsid w:val="00621BE4"/>
    <w:rsid w:val="0062227F"/>
    <w:rsid w:val="0062273F"/>
    <w:rsid w:val="00624109"/>
    <w:rsid w:val="00625697"/>
    <w:rsid w:val="006264D0"/>
    <w:rsid w:val="006275BC"/>
    <w:rsid w:val="00627C01"/>
    <w:rsid w:val="00630BFC"/>
    <w:rsid w:val="00630C23"/>
    <w:rsid w:val="00631D4E"/>
    <w:rsid w:val="006324D4"/>
    <w:rsid w:val="00632A0C"/>
    <w:rsid w:val="00632AC0"/>
    <w:rsid w:val="00632CDB"/>
    <w:rsid w:val="006333EE"/>
    <w:rsid w:val="00633AFC"/>
    <w:rsid w:val="00633ECC"/>
    <w:rsid w:val="00633F9D"/>
    <w:rsid w:val="00634A64"/>
    <w:rsid w:val="00634D38"/>
    <w:rsid w:val="0063525C"/>
    <w:rsid w:val="00636128"/>
    <w:rsid w:val="0063719B"/>
    <w:rsid w:val="006372EF"/>
    <w:rsid w:val="006374B7"/>
    <w:rsid w:val="006378A0"/>
    <w:rsid w:val="006379FD"/>
    <w:rsid w:val="00637C20"/>
    <w:rsid w:val="00640C21"/>
    <w:rsid w:val="00640D8C"/>
    <w:rsid w:val="00641128"/>
    <w:rsid w:val="00641693"/>
    <w:rsid w:val="006419F0"/>
    <w:rsid w:val="00641A04"/>
    <w:rsid w:val="00641BB3"/>
    <w:rsid w:val="00641E41"/>
    <w:rsid w:val="00642002"/>
    <w:rsid w:val="00642FA7"/>
    <w:rsid w:val="00643500"/>
    <w:rsid w:val="0064373D"/>
    <w:rsid w:val="00643C8E"/>
    <w:rsid w:val="00644091"/>
    <w:rsid w:val="00645369"/>
    <w:rsid w:val="00646610"/>
    <w:rsid w:val="00646A7E"/>
    <w:rsid w:val="00646C55"/>
    <w:rsid w:val="00646C92"/>
    <w:rsid w:val="00647A1F"/>
    <w:rsid w:val="006509BE"/>
    <w:rsid w:val="00650B08"/>
    <w:rsid w:val="00651652"/>
    <w:rsid w:val="00652A62"/>
    <w:rsid w:val="00653049"/>
    <w:rsid w:val="006531E0"/>
    <w:rsid w:val="006534B4"/>
    <w:rsid w:val="00653B44"/>
    <w:rsid w:val="00653B7D"/>
    <w:rsid w:val="00654520"/>
    <w:rsid w:val="00654998"/>
    <w:rsid w:val="00654C06"/>
    <w:rsid w:val="006558C5"/>
    <w:rsid w:val="006565FC"/>
    <w:rsid w:val="0065688A"/>
    <w:rsid w:val="006569AE"/>
    <w:rsid w:val="00656A5C"/>
    <w:rsid w:val="00656F06"/>
    <w:rsid w:val="00657587"/>
    <w:rsid w:val="0065767F"/>
    <w:rsid w:val="0066049B"/>
    <w:rsid w:val="006604A6"/>
    <w:rsid w:val="006604CA"/>
    <w:rsid w:val="00660BAC"/>
    <w:rsid w:val="00660F1C"/>
    <w:rsid w:val="00660FEF"/>
    <w:rsid w:val="00662D03"/>
    <w:rsid w:val="00662D1E"/>
    <w:rsid w:val="0066303D"/>
    <w:rsid w:val="00663A6F"/>
    <w:rsid w:val="00664D8B"/>
    <w:rsid w:val="006654EB"/>
    <w:rsid w:val="0066573C"/>
    <w:rsid w:val="00666353"/>
    <w:rsid w:val="00666389"/>
    <w:rsid w:val="0066674A"/>
    <w:rsid w:val="00666908"/>
    <w:rsid w:val="0066706C"/>
    <w:rsid w:val="00667080"/>
    <w:rsid w:val="00670D82"/>
    <w:rsid w:val="00670F9D"/>
    <w:rsid w:val="00671C57"/>
    <w:rsid w:val="0067223A"/>
    <w:rsid w:val="00672389"/>
    <w:rsid w:val="00672691"/>
    <w:rsid w:val="006727DB"/>
    <w:rsid w:val="00672F42"/>
    <w:rsid w:val="00673161"/>
    <w:rsid w:val="0067328A"/>
    <w:rsid w:val="0067344E"/>
    <w:rsid w:val="006737E7"/>
    <w:rsid w:val="00673D50"/>
    <w:rsid w:val="006740C5"/>
    <w:rsid w:val="00674169"/>
    <w:rsid w:val="006749BD"/>
    <w:rsid w:val="00674D6C"/>
    <w:rsid w:val="00676092"/>
    <w:rsid w:val="006760B1"/>
    <w:rsid w:val="0067616A"/>
    <w:rsid w:val="006764E1"/>
    <w:rsid w:val="0067657C"/>
    <w:rsid w:val="00676613"/>
    <w:rsid w:val="00676DC3"/>
    <w:rsid w:val="006776B4"/>
    <w:rsid w:val="006776EE"/>
    <w:rsid w:val="00677A42"/>
    <w:rsid w:val="00677FAC"/>
    <w:rsid w:val="00680FB4"/>
    <w:rsid w:val="00681015"/>
    <w:rsid w:val="0068134A"/>
    <w:rsid w:val="00681613"/>
    <w:rsid w:val="00681ED9"/>
    <w:rsid w:val="006821D0"/>
    <w:rsid w:val="006830A4"/>
    <w:rsid w:val="00683985"/>
    <w:rsid w:val="006840AD"/>
    <w:rsid w:val="006846CA"/>
    <w:rsid w:val="0068495D"/>
    <w:rsid w:val="00685265"/>
    <w:rsid w:val="00685751"/>
    <w:rsid w:val="00686212"/>
    <w:rsid w:val="00686EC7"/>
    <w:rsid w:val="006878BC"/>
    <w:rsid w:val="00687EF1"/>
    <w:rsid w:val="00690187"/>
    <w:rsid w:val="006904B0"/>
    <w:rsid w:val="00691513"/>
    <w:rsid w:val="006927BC"/>
    <w:rsid w:val="006929C0"/>
    <w:rsid w:val="00693075"/>
    <w:rsid w:val="00693684"/>
    <w:rsid w:val="0069380E"/>
    <w:rsid w:val="00693D76"/>
    <w:rsid w:val="006940F2"/>
    <w:rsid w:val="006942A7"/>
    <w:rsid w:val="00695CD2"/>
    <w:rsid w:val="006961F6"/>
    <w:rsid w:val="0069637B"/>
    <w:rsid w:val="00696766"/>
    <w:rsid w:val="00697CDE"/>
    <w:rsid w:val="00697EE9"/>
    <w:rsid w:val="006A0A17"/>
    <w:rsid w:val="006A0B2D"/>
    <w:rsid w:val="006A0BDF"/>
    <w:rsid w:val="006A1AB9"/>
    <w:rsid w:val="006A1B3A"/>
    <w:rsid w:val="006A1B92"/>
    <w:rsid w:val="006A1D26"/>
    <w:rsid w:val="006A2C01"/>
    <w:rsid w:val="006A420D"/>
    <w:rsid w:val="006A4950"/>
    <w:rsid w:val="006A4958"/>
    <w:rsid w:val="006A5017"/>
    <w:rsid w:val="006A5276"/>
    <w:rsid w:val="006A5669"/>
    <w:rsid w:val="006A599D"/>
    <w:rsid w:val="006A6E43"/>
    <w:rsid w:val="006A778B"/>
    <w:rsid w:val="006A7D52"/>
    <w:rsid w:val="006A7D6B"/>
    <w:rsid w:val="006B035A"/>
    <w:rsid w:val="006B044E"/>
    <w:rsid w:val="006B0DE8"/>
    <w:rsid w:val="006B2E24"/>
    <w:rsid w:val="006B2EED"/>
    <w:rsid w:val="006B31E9"/>
    <w:rsid w:val="006B34D7"/>
    <w:rsid w:val="006B47AB"/>
    <w:rsid w:val="006B5A1E"/>
    <w:rsid w:val="006B68CC"/>
    <w:rsid w:val="006B7871"/>
    <w:rsid w:val="006B79EB"/>
    <w:rsid w:val="006C019E"/>
    <w:rsid w:val="006C01C1"/>
    <w:rsid w:val="006C048A"/>
    <w:rsid w:val="006C0F52"/>
    <w:rsid w:val="006C15ED"/>
    <w:rsid w:val="006C16BA"/>
    <w:rsid w:val="006C173D"/>
    <w:rsid w:val="006C2178"/>
    <w:rsid w:val="006C25DF"/>
    <w:rsid w:val="006C2892"/>
    <w:rsid w:val="006C3B20"/>
    <w:rsid w:val="006C3BFD"/>
    <w:rsid w:val="006C3FF0"/>
    <w:rsid w:val="006C41BB"/>
    <w:rsid w:val="006C4377"/>
    <w:rsid w:val="006C44C1"/>
    <w:rsid w:val="006C47F0"/>
    <w:rsid w:val="006C4991"/>
    <w:rsid w:val="006C4D38"/>
    <w:rsid w:val="006C55FC"/>
    <w:rsid w:val="006C664D"/>
    <w:rsid w:val="006C744A"/>
    <w:rsid w:val="006C7479"/>
    <w:rsid w:val="006C7817"/>
    <w:rsid w:val="006C7E80"/>
    <w:rsid w:val="006D02B0"/>
    <w:rsid w:val="006D12FD"/>
    <w:rsid w:val="006D1491"/>
    <w:rsid w:val="006D1E05"/>
    <w:rsid w:val="006D2246"/>
    <w:rsid w:val="006D22B0"/>
    <w:rsid w:val="006D2888"/>
    <w:rsid w:val="006D2983"/>
    <w:rsid w:val="006D2DE2"/>
    <w:rsid w:val="006D2EC4"/>
    <w:rsid w:val="006D3B86"/>
    <w:rsid w:val="006D40EA"/>
    <w:rsid w:val="006D4252"/>
    <w:rsid w:val="006D4C20"/>
    <w:rsid w:val="006D5745"/>
    <w:rsid w:val="006D598C"/>
    <w:rsid w:val="006D5BD2"/>
    <w:rsid w:val="006D716E"/>
    <w:rsid w:val="006D73AC"/>
    <w:rsid w:val="006D7618"/>
    <w:rsid w:val="006E0284"/>
    <w:rsid w:val="006E0710"/>
    <w:rsid w:val="006E079C"/>
    <w:rsid w:val="006E085C"/>
    <w:rsid w:val="006E0E0E"/>
    <w:rsid w:val="006E112A"/>
    <w:rsid w:val="006E119D"/>
    <w:rsid w:val="006E237F"/>
    <w:rsid w:val="006E25D3"/>
    <w:rsid w:val="006E2C85"/>
    <w:rsid w:val="006E2F27"/>
    <w:rsid w:val="006E34AE"/>
    <w:rsid w:val="006E395F"/>
    <w:rsid w:val="006E3B35"/>
    <w:rsid w:val="006E4D48"/>
    <w:rsid w:val="006E5039"/>
    <w:rsid w:val="006E5660"/>
    <w:rsid w:val="006E5C82"/>
    <w:rsid w:val="006E61C2"/>
    <w:rsid w:val="006E6257"/>
    <w:rsid w:val="006E7E8D"/>
    <w:rsid w:val="006E7FAB"/>
    <w:rsid w:val="006F0769"/>
    <w:rsid w:val="006F12A9"/>
    <w:rsid w:val="006F15AB"/>
    <w:rsid w:val="006F169F"/>
    <w:rsid w:val="006F16EB"/>
    <w:rsid w:val="006F1AAD"/>
    <w:rsid w:val="006F1FE3"/>
    <w:rsid w:val="006F268C"/>
    <w:rsid w:val="006F338B"/>
    <w:rsid w:val="006F3430"/>
    <w:rsid w:val="006F397C"/>
    <w:rsid w:val="006F39FE"/>
    <w:rsid w:val="006F3C43"/>
    <w:rsid w:val="006F3E6D"/>
    <w:rsid w:val="006F3F73"/>
    <w:rsid w:val="006F41F5"/>
    <w:rsid w:val="006F4F0B"/>
    <w:rsid w:val="006F5195"/>
    <w:rsid w:val="006F5D8B"/>
    <w:rsid w:val="006F69A3"/>
    <w:rsid w:val="006F6B75"/>
    <w:rsid w:val="006F6DD3"/>
    <w:rsid w:val="006F70B6"/>
    <w:rsid w:val="006F7904"/>
    <w:rsid w:val="006F79FA"/>
    <w:rsid w:val="006F7A20"/>
    <w:rsid w:val="007000BE"/>
    <w:rsid w:val="00701002"/>
    <w:rsid w:val="00701240"/>
    <w:rsid w:val="00702580"/>
    <w:rsid w:val="00702608"/>
    <w:rsid w:val="00702F30"/>
    <w:rsid w:val="00703445"/>
    <w:rsid w:val="00703F5B"/>
    <w:rsid w:val="00704486"/>
    <w:rsid w:val="007045CD"/>
    <w:rsid w:val="00704720"/>
    <w:rsid w:val="007050FF"/>
    <w:rsid w:val="00705627"/>
    <w:rsid w:val="00705F0A"/>
    <w:rsid w:val="007061EC"/>
    <w:rsid w:val="007068E2"/>
    <w:rsid w:val="00706C6A"/>
    <w:rsid w:val="0070714D"/>
    <w:rsid w:val="0070729F"/>
    <w:rsid w:val="007075A4"/>
    <w:rsid w:val="00707624"/>
    <w:rsid w:val="0070772E"/>
    <w:rsid w:val="00707917"/>
    <w:rsid w:val="00707C0F"/>
    <w:rsid w:val="007101D2"/>
    <w:rsid w:val="007117E1"/>
    <w:rsid w:val="00711A27"/>
    <w:rsid w:val="00711D44"/>
    <w:rsid w:val="00712584"/>
    <w:rsid w:val="00712D7B"/>
    <w:rsid w:val="00712F6F"/>
    <w:rsid w:val="007136A3"/>
    <w:rsid w:val="00713721"/>
    <w:rsid w:val="00713980"/>
    <w:rsid w:val="00713C92"/>
    <w:rsid w:val="00714FE2"/>
    <w:rsid w:val="0071519C"/>
    <w:rsid w:val="007155DA"/>
    <w:rsid w:val="0071569F"/>
    <w:rsid w:val="007158C8"/>
    <w:rsid w:val="00715D32"/>
    <w:rsid w:val="007179E6"/>
    <w:rsid w:val="0072004E"/>
    <w:rsid w:val="007202AF"/>
    <w:rsid w:val="00720FA5"/>
    <w:rsid w:val="0072130E"/>
    <w:rsid w:val="00722987"/>
    <w:rsid w:val="00722DD2"/>
    <w:rsid w:val="007234A6"/>
    <w:rsid w:val="007238DB"/>
    <w:rsid w:val="00723B38"/>
    <w:rsid w:val="007252EB"/>
    <w:rsid w:val="007253BC"/>
    <w:rsid w:val="0072578F"/>
    <w:rsid w:val="00725B51"/>
    <w:rsid w:val="00725B99"/>
    <w:rsid w:val="00725F17"/>
    <w:rsid w:val="007262FF"/>
    <w:rsid w:val="0072655C"/>
    <w:rsid w:val="00726963"/>
    <w:rsid w:val="00726B84"/>
    <w:rsid w:val="007271F8"/>
    <w:rsid w:val="0072744F"/>
    <w:rsid w:val="00727536"/>
    <w:rsid w:val="00727968"/>
    <w:rsid w:val="00730EED"/>
    <w:rsid w:val="00731130"/>
    <w:rsid w:val="00731455"/>
    <w:rsid w:val="007316C8"/>
    <w:rsid w:val="00732279"/>
    <w:rsid w:val="00732590"/>
    <w:rsid w:val="00732D4C"/>
    <w:rsid w:val="00733014"/>
    <w:rsid w:val="00733246"/>
    <w:rsid w:val="00733821"/>
    <w:rsid w:val="00733F44"/>
    <w:rsid w:val="0073400E"/>
    <w:rsid w:val="0073499E"/>
    <w:rsid w:val="00734A49"/>
    <w:rsid w:val="0073522A"/>
    <w:rsid w:val="0073537C"/>
    <w:rsid w:val="007354A4"/>
    <w:rsid w:val="00735B7E"/>
    <w:rsid w:val="00736484"/>
    <w:rsid w:val="00736CCD"/>
    <w:rsid w:val="00737BC7"/>
    <w:rsid w:val="00740341"/>
    <w:rsid w:val="007410CA"/>
    <w:rsid w:val="0074124E"/>
    <w:rsid w:val="007427B7"/>
    <w:rsid w:val="00743511"/>
    <w:rsid w:val="00743A25"/>
    <w:rsid w:val="00743A9F"/>
    <w:rsid w:val="00744DE4"/>
    <w:rsid w:val="007453BC"/>
    <w:rsid w:val="007457CC"/>
    <w:rsid w:val="007461FB"/>
    <w:rsid w:val="0074633C"/>
    <w:rsid w:val="0074676C"/>
    <w:rsid w:val="00747256"/>
    <w:rsid w:val="0074772C"/>
    <w:rsid w:val="00747786"/>
    <w:rsid w:val="00750D10"/>
    <w:rsid w:val="00750F5D"/>
    <w:rsid w:val="007512B9"/>
    <w:rsid w:val="00751974"/>
    <w:rsid w:val="007520D4"/>
    <w:rsid w:val="0075217B"/>
    <w:rsid w:val="00752329"/>
    <w:rsid w:val="00752544"/>
    <w:rsid w:val="007538A6"/>
    <w:rsid w:val="00754017"/>
    <w:rsid w:val="007541BF"/>
    <w:rsid w:val="007543A2"/>
    <w:rsid w:val="00755005"/>
    <w:rsid w:val="0075619B"/>
    <w:rsid w:val="00756484"/>
    <w:rsid w:val="00756669"/>
    <w:rsid w:val="00756721"/>
    <w:rsid w:val="00756A16"/>
    <w:rsid w:val="00757333"/>
    <w:rsid w:val="00757471"/>
    <w:rsid w:val="00757657"/>
    <w:rsid w:val="00757B9C"/>
    <w:rsid w:val="00757F44"/>
    <w:rsid w:val="00760D40"/>
    <w:rsid w:val="00762D4A"/>
    <w:rsid w:val="007630F6"/>
    <w:rsid w:val="00764689"/>
    <w:rsid w:val="00765708"/>
    <w:rsid w:val="00765D6C"/>
    <w:rsid w:val="007660DC"/>
    <w:rsid w:val="00766183"/>
    <w:rsid w:val="00767BF1"/>
    <w:rsid w:val="00770138"/>
    <w:rsid w:val="00770E31"/>
    <w:rsid w:val="007716BE"/>
    <w:rsid w:val="007725E5"/>
    <w:rsid w:val="00772EE5"/>
    <w:rsid w:val="00774A74"/>
    <w:rsid w:val="0077654E"/>
    <w:rsid w:val="00776A14"/>
    <w:rsid w:val="00776CFE"/>
    <w:rsid w:val="00776D57"/>
    <w:rsid w:val="00777047"/>
    <w:rsid w:val="00777397"/>
    <w:rsid w:val="00777729"/>
    <w:rsid w:val="00777AF7"/>
    <w:rsid w:val="00777D44"/>
    <w:rsid w:val="007806E8"/>
    <w:rsid w:val="007810FB"/>
    <w:rsid w:val="007816F9"/>
    <w:rsid w:val="007821E4"/>
    <w:rsid w:val="00782FF7"/>
    <w:rsid w:val="007830E8"/>
    <w:rsid w:val="0078352E"/>
    <w:rsid w:val="007836C6"/>
    <w:rsid w:val="00784274"/>
    <w:rsid w:val="00784300"/>
    <w:rsid w:val="00784643"/>
    <w:rsid w:val="007849CB"/>
    <w:rsid w:val="007856DB"/>
    <w:rsid w:val="00785A8E"/>
    <w:rsid w:val="00790BF1"/>
    <w:rsid w:val="007912A0"/>
    <w:rsid w:val="007912C4"/>
    <w:rsid w:val="007918D5"/>
    <w:rsid w:val="007924D5"/>
    <w:rsid w:val="00792659"/>
    <w:rsid w:val="00792911"/>
    <w:rsid w:val="00792BAD"/>
    <w:rsid w:val="00792F4F"/>
    <w:rsid w:val="007931F4"/>
    <w:rsid w:val="00793B3E"/>
    <w:rsid w:val="00793D08"/>
    <w:rsid w:val="00794115"/>
    <w:rsid w:val="00794548"/>
    <w:rsid w:val="0079555D"/>
    <w:rsid w:val="0079653C"/>
    <w:rsid w:val="007974CA"/>
    <w:rsid w:val="00797F22"/>
    <w:rsid w:val="007A0794"/>
    <w:rsid w:val="007A0829"/>
    <w:rsid w:val="007A14FD"/>
    <w:rsid w:val="007A1714"/>
    <w:rsid w:val="007A19EF"/>
    <w:rsid w:val="007A211F"/>
    <w:rsid w:val="007A3154"/>
    <w:rsid w:val="007A3B01"/>
    <w:rsid w:val="007A47BF"/>
    <w:rsid w:val="007A50D8"/>
    <w:rsid w:val="007A5533"/>
    <w:rsid w:val="007A5AA7"/>
    <w:rsid w:val="007A5D92"/>
    <w:rsid w:val="007A65BC"/>
    <w:rsid w:val="007A66AE"/>
    <w:rsid w:val="007A6B50"/>
    <w:rsid w:val="007A74C8"/>
    <w:rsid w:val="007A7B8E"/>
    <w:rsid w:val="007A7E10"/>
    <w:rsid w:val="007A7E24"/>
    <w:rsid w:val="007B0838"/>
    <w:rsid w:val="007B0882"/>
    <w:rsid w:val="007B11D1"/>
    <w:rsid w:val="007B1939"/>
    <w:rsid w:val="007B2420"/>
    <w:rsid w:val="007B2EEE"/>
    <w:rsid w:val="007B389D"/>
    <w:rsid w:val="007B3D87"/>
    <w:rsid w:val="007B3EE1"/>
    <w:rsid w:val="007B45B7"/>
    <w:rsid w:val="007B51C5"/>
    <w:rsid w:val="007B539D"/>
    <w:rsid w:val="007B58D2"/>
    <w:rsid w:val="007B5994"/>
    <w:rsid w:val="007B59A8"/>
    <w:rsid w:val="007B5CB3"/>
    <w:rsid w:val="007B5E79"/>
    <w:rsid w:val="007B5FC1"/>
    <w:rsid w:val="007B62AB"/>
    <w:rsid w:val="007B65DF"/>
    <w:rsid w:val="007B710D"/>
    <w:rsid w:val="007B7138"/>
    <w:rsid w:val="007B78A7"/>
    <w:rsid w:val="007B7AB3"/>
    <w:rsid w:val="007C0813"/>
    <w:rsid w:val="007C1161"/>
    <w:rsid w:val="007C24CD"/>
    <w:rsid w:val="007C2FCA"/>
    <w:rsid w:val="007C3554"/>
    <w:rsid w:val="007C3C78"/>
    <w:rsid w:val="007C3DEA"/>
    <w:rsid w:val="007C4195"/>
    <w:rsid w:val="007C44C7"/>
    <w:rsid w:val="007C5466"/>
    <w:rsid w:val="007C577C"/>
    <w:rsid w:val="007C5995"/>
    <w:rsid w:val="007C61B7"/>
    <w:rsid w:val="007C627A"/>
    <w:rsid w:val="007C6292"/>
    <w:rsid w:val="007C7336"/>
    <w:rsid w:val="007C7516"/>
    <w:rsid w:val="007C7A3F"/>
    <w:rsid w:val="007C7C8B"/>
    <w:rsid w:val="007C7D7C"/>
    <w:rsid w:val="007D04E1"/>
    <w:rsid w:val="007D09E7"/>
    <w:rsid w:val="007D0DBB"/>
    <w:rsid w:val="007D16F9"/>
    <w:rsid w:val="007D17B2"/>
    <w:rsid w:val="007D299C"/>
    <w:rsid w:val="007D35EA"/>
    <w:rsid w:val="007D4130"/>
    <w:rsid w:val="007D49FE"/>
    <w:rsid w:val="007D4ADF"/>
    <w:rsid w:val="007D4EA8"/>
    <w:rsid w:val="007D57A2"/>
    <w:rsid w:val="007D5E7D"/>
    <w:rsid w:val="007D5F80"/>
    <w:rsid w:val="007D65DE"/>
    <w:rsid w:val="007D67D8"/>
    <w:rsid w:val="007D691D"/>
    <w:rsid w:val="007D6B6E"/>
    <w:rsid w:val="007D6CCB"/>
    <w:rsid w:val="007D74C0"/>
    <w:rsid w:val="007D77BF"/>
    <w:rsid w:val="007D7FE7"/>
    <w:rsid w:val="007E02AA"/>
    <w:rsid w:val="007E04B5"/>
    <w:rsid w:val="007E16B9"/>
    <w:rsid w:val="007E187D"/>
    <w:rsid w:val="007E3123"/>
    <w:rsid w:val="007E36D9"/>
    <w:rsid w:val="007E3818"/>
    <w:rsid w:val="007E4E77"/>
    <w:rsid w:val="007E5545"/>
    <w:rsid w:val="007E5643"/>
    <w:rsid w:val="007E56CC"/>
    <w:rsid w:val="007E678D"/>
    <w:rsid w:val="007E6A39"/>
    <w:rsid w:val="007E724B"/>
    <w:rsid w:val="007E76EE"/>
    <w:rsid w:val="007E7A20"/>
    <w:rsid w:val="007E7A8C"/>
    <w:rsid w:val="007E7AFA"/>
    <w:rsid w:val="007F00C3"/>
    <w:rsid w:val="007F1C2B"/>
    <w:rsid w:val="007F2151"/>
    <w:rsid w:val="007F2428"/>
    <w:rsid w:val="007F2A8B"/>
    <w:rsid w:val="007F2D0B"/>
    <w:rsid w:val="007F33D0"/>
    <w:rsid w:val="007F3EEE"/>
    <w:rsid w:val="007F41A9"/>
    <w:rsid w:val="007F484B"/>
    <w:rsid w:val="007F51E5"/>
    <w:rsid w:val="007F56FD"/>
    <w:rsid w:val="007F57F3"/>
    <w:rsid w:val="007F5AE7"/>
    <w:rsid w:val="007F5B5B"/>
    <w:rsid w:val="007F6297"/>
    <w:rsid w:val="007F660F"/>
    <w:rsid w:val="007F6D3D"/>
    <w:rsid w:val="007F6E21"/>
    <w:rsid w:val="00800885"/>
    <w:rsid w:val="00800F91"/>
    <w:rsid w:val="00802079"/>
    <w:rsid w:val="00802DC2"/>
    <w:rsid w:val="00802EAF"/>
    <w:rsid w:val="00803C92"/>
    <w:rsid w:val="00803F8A"/>
    <w:rsid w:val="008043D9"/>
    <w:rsid w:val="00804B52"/>
    <w:rsid w:val="00805451"/>
    <w:rsid w:val="00805B0D"/>
    <w:rsid w:val="00806C5A"/>
    <w:rsid w:val="008074F9"/>
    <w:rsid w:val="008075A9"/>
    <w:rsid w:val="00807A28"/>
    <w:rsid w:val="00810167"/>
    <w:rsid w:val="00810421"/>
    <w:rsid w:val="00811318"/>
    <w:rsid w:val="008117D9"/>
    <w:rsid w:val="00812158"/>
    <w:rsid w:val="00812178"/>
    <w:rsid w:val="00812D7C"/>
    <w:rsid w:val="008139F7"/>
    <w:rsid w:val="00813E46"/>
    <w:rsid w:val="00814F4F"/>
    <w:rsid w:val="0081502A"/>
    <w:rsid w:val="00815280"/>
    <w:rsid w:val="00815592"/>
    <w:rsid w:val="008156B8"/>
    <w:rsid w:val="00815B4B"/>
    <w:rsid w:val="00816A0F"/>
    <w:rsid w:val="00816D1C"/>
    <w:rsid w:val="00816D8D"/>
    <w:rsid w:val="00817890"/>
    <w:rsid w:val="00817B34"/>
    <w:rsid w:val="0082058D"/>
    <w:rsid w:val="00820C49"/>
    <w:rsid w:val="00820CA0"/>
    <w:rsid w:val="00820E52"/>
    <w:rsid w:val="00821295"/>
    <w:rsid w:val="008215C0"/>
    <w:rsid w:val="008215D9"/>
    <w:rsid w:val="00822099"/>
    <w:rsid w:val="00822187"/>
    <w:rsid w:val="0082263F"/>
    <w:rsid w:val="008233D2"/>
    <w:rsid w:val="00823A39"/>
    <w:rsid w:val="00825220"/>
    <w:rsid w:val="00825FCD"/>
    <w:rsid w:val="00826106"/>
    <w:rsid w:val="00826820"/>
    <w:rsid w:val="0082685B"/>
    <w:rsid w:val="0082718D"/>
    <w:rsid w:val="00827422"/>
    <w:rsid w:val="0082789A"/>
    <w:rsid w:val="008309BA"/>
    <w:rsid w:val="008313F7"/>
    <w:rsid w:val="008322EA"/>
    <w:rsid w:val="00832435"/>
    <w:rsid w:val="008329A2"/>
    <w:rsid w:val="008329C9"/>
    <w:rsid w:val="00832E11"/>
    <w:rsid w:val="008334BE"/>
    <w:rsid w:val="00833EEA"/>
    <w:rsid w:val="00834840"/>
    <w:rsid w:val="00835382"/>
    <w:rsid w:val="0083553C"/>
    <w:rsid w:val="00836235"/>
    <w:rsid w:val="008362CE"/>
    <w:rsid w:val="0083678F"/>
    <w:rsid w:val="008373CA"/>
    <w:rsid w:val="00837460"/>
    <w:rsid w:val="008376BB"/>
    <w:rsid w:val="008378E3"/>
    <w:rsid w:val="00837B8A"/>
    <w:rsid w:val="00840230"/>
    <w:rsid w:val="0084037D"/>
    <w:rsid w:val="0084051B"/>
    <w:rsid w:val="00840B89"/>
    <w:rsid w:val="00841042"/>
    <w:rsid w:val="00842506"/>
    <w:rsid w:val="00844C79"/>
    <w:rsid w:val="00845BF3"/>
    <w:rsid w:val="00845EB5"/>
    <w:rsid w:val="00846163"/>
    <w:rsid w:val="00846BEE"/>
    <w:rsid w:val="00847843"/>
    <w:rsid w:val="00847894"/>
    <w:rsid w:val="00847A1B"/>
    <w:rsid w:val="00847D28"/>
    <w:rsid w:val="008504E1"/>
    <w:rsid w:val="00851035"/>
    <w:rsid w:val="0085108E"/>
    <w:rsid w:val="008517E5"/>
    <w:rsid w:val="00851F63"/>
    <w:rsid w:val="008523C4"/>
    <w:rsid w:val="0085240A"/>
    <w:rsid w:val="00852DAF"/>
    <w:rsid w:val="00853B4F"/>
    <w:rsid w:val="008554E1"/>
    <w:rsid w:val="008558A3"/>
    <w:rsid w:val="00856897"/>
    <w:rsid w:val="00856BEC"/>
    <w:rsid w:val="00857413"/>
    <w:rsid w:val="00857706"/>
    <w:rsid w:val="00857D5A"/>
    <w:rsid w:val="00860E9A"/>
    <w:rsid w:val="00861492"/>
    <w:rsid w:val="00861DF9"/>
    <w:rsid w:val="00861F32"/>
    <w:rsid w:val="00861FD0"/>
    <w:rsid w:val="00862B34"/>
    <w:rsid w:val="00863506"/>
    <w:rsid w:val="00863842"/>
    <w:rsid w:val="00863C40"/>
    <w:rsid w:val="00863CCD"/>
    <w:rsid w:val="0086471F"/>
    <w:rsid w:val="00864D8E"/>
    <w:rsid w:val="00865382"/>
    <w:rsid w:val="00866509"/>
    <w:rsid w:val="0086664F"/>
    <w:rsid w:val="00866FC4"/>
    <w:rsid w:val="00870158"/>
    <w:rsid w:val="00870AD7"/>
    <w:rsid w:val="0087171B"/>
    <w:rsid w:val="00871BFF"/>
    <w:rsid w:val="0087208E"/>
    <w:rsid w:val="00872955"/>
    <w:rsid w:val="008733E9"/>
    <w:rsid w:val="00873407"/>
    <w:rsid w:val="008740BC"/>
    <w:rsid w:val="008742C9"/>
    <w:rsid w:val="008748C7"/>
    <w:rsid w:val="00875620"/>
    <w:rsid w:val="00875848"/>
    <w:rsid w:val="0087590E"/>
    <w:rsid w:val="00876228"/>
    <w:rsid w:val="00876415"/>
    <w:rsid w:val="00876DAF"/>
    <w:rsid w:val="0087754E"/>
    <w:rsid w:val="008776BC"/>
    <w:rsid w:val="0087771B"/>
    <w:rsid w:val="00880400"/>
    <w:rsid w:val="008806EF"/>
    <w:rsid w:val="00880B95"/>
    <w:rsid w:val="0088106F"/>
    <w:rsid w:val="0088110A"/>
    <w:rsid w:val="008813A7"/>
    <w:rsid w:val="00881C3F"/>
    <w:rsid w:val="00881E63"/>
    <w:rsid w:val="008822A2"/>
    <w:rsid w:val="00882F29"/>
    <w:rsid w:val="00883535"/>
    <w:rsid w:val="00883591"/>
    <w:rsid w:val="00883CCD"/>
    <w:rsid w:val="00883ED6"/>
    <w:rsid w:val="008840FD"/>
    <w:rsid w:val="008842F7"/>
    <w:rsid w:val="008869C1"/>
    <w:rsid w:val="008871DF"/>
    <w:rsid w:val="0088735D"/>
    <w:rsid w:val="0088739F"/>
    <w:rsid w:val="00887AB4"/>
    <w:rsid w:val="00887E00"/>
    <w:rsid w:val="00887E3C"/>
    <w:rsid w:val="008902F8"/>
    <w:rsid w:val="00890392"/>
    <w:rsid w:val="0089055B"/>
    <w:rsid w:val="0089081B"/>
    <w:rsid w:val="008926BB"/>
    <w:rsid w:val="00892726"/>
    <w:rsid w:val="0089359A"/>
    <w:rsid w:val="00893759"/>
    <w:rsid w:val="00893A35"/>
    <w:rsid w:val="00893E31"/>
    <w:rsid w:val="008954DA"/>
    <w:rsid w:val="0089563A"/>
    <w:rsid w:val="0089595A"/>
    <w:rsid w:val="00896914"/>
    <w:rsid w:val="00896B50"/>
    <w:rsid w:val="00896D9F"/>
    <w:rsid w:val="008A0007"/>
    <w:rsid w:val="008A159C"/>
    <w:rsid w:val="008A15B6"/>
    <w:rsid w:val="008A1D07"/>
    <w:rsid w:val="008A1D4E"/>
    <w:rsid w:val="008A27B3"/>
    <w:rsid w:val="008A3D6A"/>
    <w:rsid w:val="008A4039"/>
    <w:rsid w:val="008A4D21"/>
    <w:rsid w:val="008A5290"/>
    <w:rsid w:val="008A60C7"/>
    <w:rsid w:val="008A6100"/>
    <w:rsid w:val="008A6114"/>
    <w:rsid w:val="008A640A"/>
    <w:rsid w:val="008A6915"/>
    <w:rsid w:val="008A7170"/>
    <w:rsid w:val="008A72DC"/>
    <w:rsid w:val="008A7B4D"/>
    <w:rsid w:val="008A7BAB"/>
    <w:rsid w:val="008B0385"/>
    <w:rsid w:val="008B06A6"/>
    <w:rsid w:val="008B0DDC"/>
    <w:rsid w:val="008B0EC6"/>
    <w:rsid w:val="008B12A5"/>
    <w:rsid w:val="008B1C1C"/>
    <w:rsid w:val="008B1CC1"/>
    <w:rsid w:val="008B235A"/>
    <w:rsid w:val="008B30BF"/>
    <w:rsid w:val="008B3539"/>
    <w:rsid w:val="008B37CA"/>
    <w:rsid w:val="008B3D99"/>
    <w:rsid w:val="008B3DCC"/>
    <w:rsid w:val="008B3DD7"/>
    <w:rsid w:val="008B427A"/>
    <w:rsid w:val="008B4F75"/>
    <w:rsid w:val="008B5126"/>
    <w:rsid w:val="008B5191"/>
    <w:rsid w:val="008B61AC"/>
    <w:rsid w:val="008B6EA7"/>
    <w:rsid w:val="008B72FC"/>
    <w:rsid w:val="008C0185"/>
    <w:rsid w:val="008C0D70"/>
    <w:rsid w:val="008C137E"/>
    <w:rsid w:val="008C13A7"/>
    <w:rsid w:val="008C16E9"/>
    <w:rsid w:val="008C236B"/>
    <w:rsid w:val="008C37BE"/>
    <w:rsid w:val="008C37F9"/>
    <w:rsid w:val="008C3A76"/>
    <w:rsid w:val="008C4043"/>
    <w:rsid w:val="008C48DC"/>
    <w:rsid w:val="008C48E8"/>
    <w:rsid w:val="008C4C31"/>
    <w:rsid w:val="008C5CC3"/>
    <w:rsid w:val="008C6556"/>
    <w:rsid w:val="008C65DE"/>
    <w:rsid w:val="008C6A9C"/>
    <w:rsid w:val="008C791A"/>
    <w:rsid w:val="008D0396"/>
    <w:rsid w:val="008D056D"/>
    <w:rsid w:val="008D0C6D"/>
    <w:rsid w:val="008D0DA8"/>
    <w:rsid w:val="008D18B8"/>
    <w:rsid w:val="008D2F48"/>
    <w:rsid w:val="008D33B0"/>
    <w:rsid w:val="008D3B33"/>
    <w:rsid w:val="008D41E2"/>
    <w:rsid w:val="008D459C"/>
    <w:rsid w:val="008D45CF"/>
    <w:rsid w:val="008D4747"/>
    <w:rsid w:val="008D5B51"/>
    <w:rsid w:val="008D61B4"/>
    <w:rsid w:val="008D6285"/>
    <w:rsid w:val="008E08E8"/>
    <w:rsid w:val="008E0A50"/>
    <w:rsid w:val="008E0C12"/>
    <w:rsid w:val="008E1377"/>
    <w:rsid w:val="008E18C2"/>
    <w:rsid w:val="008E1EC7"/>
    <w:rsid w:val="008E21AC"/>
    <w:rsid w:val="008E255C"/>
    <w:rsid w:val="008E341D"/>
    <w:rsid w:val="008E3784"/>
    <w:rsid w:val="008E3AE1"/>
    <w:rsid w:val="008E3C49"/>
    <w:rsid w:val="008E50BB"/>
    <w:rsid w:val="008E59AF"/>
    <w:rsid w:val="008E5C53"/>
    <w:rsid w:val="008E63A4"/>
    <w:rsid w:val="008E6D73"/>
    <w:rsid w:val="008E71D5"/>
    <w:rsid w:val="008E7471"/>
    <w:rsid w:val="008F0148"/>
    <w:rsid w:val="008F06A0"/>
    <w:rsid w:val="008F0D5B"/>
    <w:rsid w:val="008F1AD5"/>
    <w:rsid w:val="008F1F2E"/>
    <w:rsid w:val="008F20A8"/>
    <w:rsid w:val="008F2C12"/>
    <w:rsid w:val="008F2D0F"/>
    <w:rsid w:val="008F2D7B"/>
    <w:rsid w:val="008F588A"/>
    <w:rsid w:val="008F5D76"/>
    <w:rsid w:val="008F625C"/>
    <w:rsid w:val="008F631E"/>
    <w:rsid w:val="008F6B6D"/>
    <w:rsid w:val="008F7716"/>
    <w:rsid w:val="008F7888"/>
    <w:rsid w:val="00900148"/>
    <w:rsid w:val="00900ABC"/>
    <w:rsid w:val="00900B0D"/>
    <w:rsid w:val="0090185B"/>
    <w:rsid w:val="00901BD4"/>
    <w:rsid w:val="00901F4E"/>
    <w:rsid w:val="0090231A"/>
    <w:rsid w:val="0090312C"/>
    <w:rsid w:val="009038CD"/>
    <w:rsid w:val="00904C8B"/>
    <w:rsid w:val="009061F9"/>
    <w:rsid w:val="0090679D"/>
    <w:rsid w:val="00906EDC"/>
    <w:rsid w:val="0090716B"/>
    <w:rsid w:val="00910F49"/>
    <w:rsid w:val="0091119C"/>
    <w:rsid w:val="00911350"/>
    <w:rsid w:val="00911B0D"/>
    <w:rsid w:val="00912A71"/>
    <w:rsid w:val="00912B61"/>
    <w:rsid w:val="00912FB0"/>
    <w:rsid w:val="00913885"/>
    <w:rsid w:val="00913D3D"/>
    <w:rsid w:val="009141F1"/>
    <w:rsid w:val="00915FAB"/>
    <w:rsid w:val="009160EF"/>
    <w:rsid w:val="00917921"/>
    <w:rsid w:val="00917EDC"/>
    <w:rsid w:val="009209B2"/>
    <w:rsid w:val="009209C3"/>
    <w:rsid w:val="00920CED"/>
    <w:rsid w:val="00921764"/>
    <w:rsid w:val="00921F5B"/>
    <w:rsid w:val="009220A7"/>
    <w:rsid w:val="00922219"/>
    <w:rsid w:val="009223BF"/>
    <w:rsid w:val="00922EE0"/>
    <w:rsid w:val="0092347F"/>
    <w:rsid w:val="00923BA5"/>
    <w:rsid w:val="00923BE9"/>
    <w:rsid w:val="00924491"/>
    <w:rsid w:val="00924ADE"/>
    <w:rsid w:val="00924F6D"/>
    <w:rsid w:val="0092501F"/>
    <w:rsid w:val="0092639E"/>
    <w:rsid w:val="00926758"/>
    <w:rsid w:val="00926B4B"/>
    <w:rsid w:val="00926B6F"/>
    <w:rsid w:val="00926C85"/>
    <w:rsid w:val="00927381"/>
    <w:rsid w:val="009274BC"/>
    <w:rsid w:val="009276BF"/>
    <w:rsid w:val="009279F9"/>
    <w:rsid w:val="00927CD4"/>
    <w:rsid w:val="00930167"/>
    <w:rsid w:val="009303A3"/>
    <w:rsid w:val="00930D20"/>
    <w:rsid w:val="009311CD"/>
    <w:rsid w:val="00931612"/>
    <w:rsid w:val="0093184D"/>
    <w:rsid w:val="00932191"/>
    <w:rsid w:val="00932A8E"/>
    <w:rsid w:val="0093583F"/>
    <w:rsid w:val="00935D9C"/>
    <w:rsid w:val="00936C5E"/>
    <w:rsid w:val="00936D86"/>
    <w:rsid w:val="009370CB"/>
    <w:rsid w:val="00937959"/>
    <w:rsid w:val="00937F7E"/>
    <w:rsid w:val="009402BF"/>
    <w:rsid w:val="00940661"/>
    <w:rsid w:val="00940F44"/>
    <w:rsid w:val="00942830"/>
    <w:rsid w:val="00942F43"/>
    <w:rsid w:val="009438C8"/>
    <w:rsid w:val="009447A9"/>
    <w:rsid w:val="00944987"/>
    <w:rsid w:val="00944D9B"/>
    <w:rsid w:val="00945984"/>
    <w:rsid w:val="00945E36"/>
    <w:rsid w:val="009460F4"/>
    <w:rsid w:val="009461CA"/>
    <w:rsid w:val="0094679E"/>
    <w:rsid w:val="009479E7"/>
    <w:rsid w:val="00947C10"/>
    <w:rsid w:val="00947EFC"/>
    <w:rsid w:val="00950260"/>
    <w:rsid w:val="00950762"/>
    <w:rsid w:val="00950FF6"/>
    <w:rsid w:val="00951549"/>
    <w:rsid w:val="00951718"/>
    <w:rsid w:val="00952A9F"/>
    <w:rsid w:val="0095332E"/>
    <w:rsid w:val="009533D5"/>
    <w:rsid w:val="009534E7"/>
    <w:rsid w:val="00953A0B"/>
    <w:rsid w:val="00954A2A"/>
    <w:rsid w:val="00954B19"/>
    <w:rsid w:val="00954E52"/>
    <w:rsid w:val="00955C40"/>
    <w:rsid w:val="00956638"/>
    <w:rsid w:val="0095702F"/>
    <w:rsid w:val="0095778A"/>
    <w:rsid w:val="009602B2"/>
    <w:rsid w:val="009604EB"/>
    <w:rsid w:val="00961641"/>
    <w:rsid w:val="00962910"/>
    <w:rsid w:val="00962E70"/>
    <w:rsid w:val="00964C51"/>
    <w:rsid w:val="00964D2B"/>
    <w:rsid w:val="00965B80"/>
    <w:rsid w:val="0096604F"/>
    <w:rsid w:val="00966112"/>
    <w:rsid w:val="009666EB"/>
    <w:rsid w:val="00966998"/>
    <w:rsid w:val="009706E8"/>
    <w:rsid w:val="00970956"/>
    <w:rsid w:val="00970A1D"/>
    <w:rsid w:val="00970ADD"/>
    <w:rsid w:val="0097196B"/>
    <w:rsid w:val="00971DB6"/>
    <w:rsid w:val="009722CB"/>
    <w:rsid w:val="00972870"/>
    <w:rsid w:val="0097325D"/>
    <w:rsid w:val="00973438"/>
    <w:rsid w:val="009746F6"/>
    <w:rsid w:val="00974B04"/>
    <w:rsid w:val="00974C23"/>
    <w:rsid w:val="009760E4"/>
    <w:rsid w:val="00976496"/>
    <w:rsid w:val="00976EF4"/>
    <w:rsid w:val="00977232"/>
    <w:rsid w:val="00977537"/>
    <w:rsid w:val="009776C8"/>
    <w:rsid w:val="00977BE7"/>
    <w:rsid w:val="009815A2"/>
    <w:rsid w:val="009815C5"/>
    <w:rsid w:val="009816F3"/>
    <w:rsid w:val="00981A60"/>
    <w:rsid w:val="009820FE"/>
    <w:rsid w:val="009839A0"/>
    <w:rsid w:val="00983BC7"/>
    <w:rsid w:val="00983EDC"/>
    <w:rsid w:val="00984597"/>
    <w:rsid w:val="00984681"/>
    <w:rsid w:val="00984BB5"/>
    <w:rsid w:val="0098504E"/>
    <w:rsid w:val="00985200"/>
    <w:rsid w:val="00985389"/>
    <w:rsid w:val="0098547C"/>
    <w:rsid w:val="0098550C"/>
    <w:rsid w:val="00985693"/>
    <w:rsid w:val="00985FB3"/>
    <w:rsid w:val="00986575"/>
    <w:rsid w:val="00987150"/>
    <w:rsid w:val="009876B2"/>
    <w:rsid w:val="00990C5C"/>
    <w:rsid w:val="009916F6"/>
    <w:rsid w:val="00991A08"/>
    <w:rsid w:val="00992170"/>
    <w:rsid w:val="0099276F"/>
    <w:rsid w:val="00992847"/>
    <w:rsid w:val="00992E7C"/>
    <w:rsid w:val="00993998"/>
    <w:rsid w:val="0099456B"/>
    <w:rsid w:val="00994983"/>
    <w:rsid w:val="00994A8D"/>
    <w:rsid w:val="0099508A"/>
    <w:rsid w:val="009951C1"/>
    <w:rsid w:val="0099527B"/>
    <w:rsid w:val="00996F96"/>
    <w:rsid w:val="00996FB2"/>
    <w:rsid w:val="00997282"/>
    <w:rsid w:val="00997BB5"/>
    <w:rsid w:val="00997CBE"/>
    <w:rsid w:val="009A0199"/>
    <w:rsid w:val="009A067C"/>
    <w:rsid w:val="009A06DC"/>
    <w:rsid w:val="009A0C50"/>
    <w:rsid w:val="009A1107"/>
    <w:rsid w:val="009A36F6"/>
    <w:rsid w:val="009A3A7C"/>
    <w:rsid w:val="009A3BA3"/>
    <w:rsid w:val="009A4207"/>
    <w:rsid w:val="009A52A1"/>
    <w:rsid w:val="009A596A"/>
    <w:rsid w:val="009A5AD6"/>
    <w:rsid w:val="009A5E5F"/>
    <w:rsid w:val="009A6577"/>
    <w:rsid w:val="009A6714"/>
    <w:rsid w:val="009A6BA8"/>
    <w:rsid w:val="009A7C33"/>
    <w:rsid w:val="009A7CAD"/>
    <w:rsid w:val="009A7CED"/>
    <w:rsid w:val="009B027C"/>
    <w:rsid w:val="009B0A5C"/>
    <w:rsid w:val="009B128E"/>
    <w:rsid w:val="009B1E52"/>
    <w:rsid w:val="009B22FA"/>
    <w:rsid w:val="009B2F72"/>
    <w:rsid w:val="009B4AB9"/>
    <w:rsid w:val="009B53AF"/>
    <w:rsid w:val="009B5A83"/>
    <w:rsid w:val="009B5F78"/>
    <w:rsid w:val="009B618B"/>
    <w:rsid w:val="009B6424"/>
    <w:rsid w:val="009B64BA"/>
    <w:rsid w:val="009B6716"/>
    <w:rsid w:val="009B76F1"/>
    <w:rsid w:val="009C17C4"/>
    <w:rsid w:val="009C198C"/>
    <w:rsid w:val="009C1A3F"/>
    <w:rsid w:val="009C1F30"/>
    <w:rsid w:val="009C2407"/>
    <w:rsid w:val="009C330C"/>
    <w:rsid w:val="009C4214"/>
    <w:rsid w:val="009C473D"/>
    <w:rsid w:val="009C4834"/>
    <w:rsid w:val="009C58DB"/>
    <w:rsid w:val="009C5BC5"/>
    <w:rsid w:val="009C683B"/>
    <w:rsid w:val="009C6CE6"/>
    <w:rsid w:val="009C7DE5"/>
    <w:rsid w:val="009D005F"/>
    <w:rsid w:val="009D012C"/>
    <w:rsid w:val="009D0149"/>
    <w:rsid w:val="009D06CA"/>
    <w:rsid w:val="009D06D2"/>
    <w:rsid w:val="009D1806"/>
    <w:rsid w:val="009D1A05"/>
    <w:rsid w:val="009D2118"/>
    <w:rsid w:val="009D2198"/>
    <w:rsid w:val="009D23DB"/>
    <w:rsid w:val="009D2AAD"/>
    <w:rsid w:val="009D39A1"/>
    <w:rsid w:val="009D3A85"/>
    <w:rsid w:val="009D44B7"/>
    <w:rsid w:val="009D48AF"/>
    <w:rsid w:val="009D4B63"/>
    <w:rsid w:val="009D531A"/>
    <w:rsid w:val="009D68F3"/>
    <w:rsid w:val="009D6B57"/>
    <w:rsid w:val="009D724C"/>
    <w:rsid w:val="009D7353"/>
    <w:rsid w:val="009D7696"/>
    <w:rsid w:val="009D7766"/>
    <w:rsid w:val="009D7910"/>
    <w:rsid w:val="009D794D"/>
    <w:rsid w:val="009D7B34"/>
    <w:rsid w:val="009D7FA8"/>
    <w:rsid w:val="009E11BE"/>
    <w:rsid w:val="009E129F"/>
    <w:rsid w:val="009E28C5"/>
    <w:rsid w:val="009E2AAF"/>
    <w:rsid w:val="009E2C27"/>
    <w:rsid w:val="009E2E73"/>
    <w:rsid w:val="009E30FC"/>
    <w:rsid w:val="009E312F"/>
    <w:rsid w:val="009E356B"/>
    <w:rsid w:val="009E3838"/>
    <w:rsid w:val="009E3FC6"/>
    <w:rsid w:val="009E40CF"/>
    <w:rsid w:val="009E4278"/>
    <w:rsid w:val="009E4647"/>
    <w:rsid w:val="009E46FB"/>
    <w:rsid w:val="009E561C"/>
    <w:rsid w:val="009E5C10"/>
    <w:rsid w:val="009E5FD9"/>
    <w:rsid w:val="009E6248"/>
    <w:rsid w:val="009E6DB6"/>
    <w:rsid w:val="009E75B9"/>
    <w:rsid w:val="009E761B"/>
    <w:rsid w:val="009E7806"/>
    <w:rsid w:val="009E7982"/>
    <w:rsid w:val="009E7A93"/>
    <w:rsid w:val="009F0081"/>
    <w:rsid w:val="009F02F5"/>
    <w:rsid w:val="009F0C35"/>
    <w:rsid w:val="009F0D03"/>
    <w:rsid w:val="009F15E3"/>
    <w:rsid w:val="009F16B4"/>
    <w:rsid w:val="009F170D"/>
    <w:rsid w:val="009F1C3A"/>
    <w:rsid w:val="009F1CC4"/>
    <w:rsid w:val="009F1D8C"/>
    <w:rsid w:val="009F20A9"/>
    <w:rsid w:val="009F2299"/>
    <w:rsid w:val="009F2763"/>
    <w:rsid w:val="009F2CBA"/>
    <w:rsid w:val="009F3273"/>
    <w:rsid w:val="009F3754"/>
    <w:rsid w:val="009F3B3A"/>
    <w:rsid w:val="009F3F4A"/>
    <w:rsid w:val="009F4917"/>
    <w:rsid w:val="009F57E0"/>
    <w:rsid w:val="009F5ED9"/>
    <w:rsid w:val="009F6490"/>
    <w:rsid w:val="009F67F1"/>
    <w:rsid w:val="009F6931"/>
    <w:rsid w:val="009F7DF8"/>
    <w:rsid w:val="00A0079F"/>
    <w:rsid w:val="00A0191A"/>
    <w:rsid w:val="00A01E57"/>
    <w:rsid w:val="00A01F30"/>
    <w:rsid w:val="00A0267A"/>
    <w:rsid w:val="00A02AA6"/>
    <w:rsid w:val="00A02B13"/>
    <w:rsid w:val="00A0367D"/>
    <w:rsid w:val="00A040D4"/>
    <w:rsid w:val="00A04172"/>
    <w:rsid w:val="00A04CB9"/>
    <w:rsid w:val="00A061C9"/>
    <w:rsid w:val="00A061E5"/>
    <w:rsid w:val="00A065E0"/>
    <w:rsid w:val="00A06856"/>
    <w:rsid w:val="00A06867"/>
    <w:rsid w:val="00A07341"/>
    <w:rsid w:val="00A0773F"/>
    <w:rsid w:val="00A107EF"/>
    <w:rsid w:val="00A110B0"/>
    <w:rsid w:val="00A11572"/>
    <w:rsid w:val="00A118B3"/>
    <w:rsid w:val="00A12C40"/>
    <w:rsid w:val="00A13149"/>
    <w:rsid w:val="00A135B0"/>
    <w:rsid w:val="00A13B95"/>
    <w:rsid w:val="00A14108"/>
    <w:rsid w:val="00A15866"/>
    <w:rsid w:val="00A158DC"/>
    <w:rsid w:val="00A15FA1"/>
    <w:rsid w:val="00A160BC"/>
    <w:rsid w:val="00A16E92"/>
    <w:rsid w:val="00A1734A"/>
    <w:rsid w:val="00A201B3"/>
    <w:rsid w:val="00A20373"/>
    <w:rsid w:val="00A20592"/>
    <w:rsid w:val="00A20A59"/>
    <w:rsid w:val="00A21E73"/>
    <w:rsid w:val="00A221F2"/>
    <w:rsid w:val="00A22318"/>
    <w:rsid w:val="00A22E9E"/>
    <w:rsid w:val="00A23FBE"/>
    <w:rsid w:val="00A2474F"/>
    <w:rsid w:val="00A2491D"/>
    <w:rsid w:val="00A24ACD"/>
    <w:rsid w:val="00A24AF5"/>
    <w:rsid w:val="00A24C9E"/>
    <w:rsid w:val="00A24CEE"/>
    <w:rsid w:val="00A25108"/>
    <w:rsid w:val="00A258B0"/>
    <w:rsid w:val="00A260E3"/>
    <w:rsid w:val="00A26115"/>
    <w:rsid w:val="00A26765"/>
    <w:rsid w:val="00A26FE2"/>
    <w:rsid w:val="00A26FFB"/>
    <w:rsid w:val="00A2719B"/>
    <w:rsid w:val="00A27F3E"/>
    <w:rsid w:val="00A3036B"/>
    <w:rsid w:val="00A31E31"/>
    <w:rsid w:val="00A32390"/>
    <w:rsid w:val="00A32E9C"/>
    <w:rsid w:val="00A33C01"/>
    <w:rsid w:val="00A34883"/>
    <w:rsid w:val="00A34C23"/>
    <w:rsid w:val="00A34EB0"/>
    <w:rsid w:val="00A35E99"/>
    <w:rsid w:val="00A36112"/>
    <w:rsid w:val="00A36696"/>
    <w:rsid w:val="00A376DA"/>
    <w:rsid w:val="00A37B1F"/>
    <w:rsid w:val="00A40164"/>
    <w:rsid w:val="00A4090C"/>
    <w:rsid w:val="00A41205"/>
    <w:rsid w:val="00A41AFE"/>
    <w:rsid w:val="00A429A8"/>
    <w:rsid w:val="00A43382"/>
    <w:rsid w:val="00A437DF"/>
    <w:rsid w:val="00A43B27"/>
    <w:rsid w:val="00A4440C"/>
    <w:rsid w:val="00A445CD"/>
    <w:rsid w:val="00A44679"/>
    <w:rsid w:val="00A44C4D"/>
    <w:rsid w:val="00A4595C"/>
    <w:rsid w:val="00A464F3"/>
    <w:rsid w:val="00A46585"/>
    <w:rsid w:val="00A469DD"/>
    <w:rsid w:val="00A46B7C"/>
    <w:rsid w:val="00A46D8C"/>
    <w:rsid w:val="00A46FB6"/>
    <w:rsid w:val="00A47A02"/>
    <w:rsid w:val="00A5007D"/>
    <w:rsid w:val="00A50814"/>
    <w:rsid w:val="00A50C45"/>
    <w:rsid w:val="00A51D12"/>
    <w:rsid w:val="00A51F2D"/>
    <w:rsid w:val="00A52241"/>
    <w:rsid w:val="00A528F3"/>
    <w:rsid w:val="00A52D6B"/>
    <w:rsid w:val="00A536FE"/>
    <w:rsid w:val="00A53F87"/>
    <w:rsid w:val="00A542AA"/>
    <w:rsid w:val="00A54F1B"/>
    <w:rsid w:val="00A5530A"/>
    <w:rsid w:val="00A555ED"/>
    <w:rsid w:val="00A55E89"/>
    <w:rsid w:val="00A56F97"/>
    <w:rsid w:val="00A57F9B"/>
    <w:rsid w:val="00A6029B"/>
    <w:rsid w:val="00A60D1E"/>
    <w:rsid w:val="00A60D48"/>
    <w:rsid w:val="00A60E7D"/>
    <w:rsid w:val="00A612FD"/>
    <w:rsid w:val="00A61576"/>
    <w:rsid w:val="00A61622"/>
    <w:rsid w:val="00A6288A"/>
    <w:rsid w:val="00A62D12"/>
    <w:rsid w:val="00A648D9"/>
    <w:rsid w:val="00A64BCB"/>
    <w:rsid w:val="00A6525D"/>
    <w:rsid w:val="00A653A8"/>
    <w:rsid w:val="00A65ACB"/>
    <w:rsid w:val="00A6616D"/>
    <w:rsid w:val="00A66B84"/>
    <w:rsid w:val="00A66D5A"/>
    <w:rsid w:val="00A67292"/>
    <w:rsid w:val="00A70743"/>
    <w:rsid w:val="00A7160F"/>
    <w:rsid w:val="00A71778"/>
    <w:rsid w:val="00A72A59"/>
    <w:rsid w:val="00A72A7B"/>
    <w:rsid w:val="00A733ED"/>
    <w:rsid w:val="00A73AA2"/>
    <w:rsid w:val="00A74564"/>
    <w:rsid w:val="00A74F34"/>
    <w:rsid w:val="00A75513"/>
    <w:rsid w:val="00A75524"/>
    <w:rsid w:val="00A75848"/>
    <w:rsid w:val="00A7589D"/>
    <w:rsid w:val="00A75B55"/>
    <w:rsid w:val="00A75D66"/>
    <w:rsid w:val="00A7655D"/>
    <w:rsid w:val="00A7682B"/>
    <w:rsid w:val="00A8040C"/>
    <w:rsid w:val="00A804D1"/>
    <w:rsid w:val="00A80B04"/>
    <w:rsid w:val="00A8119A"/>
    <w:rsid w:val="00A81FF9"/>
    <w:rsid w:val="00A827AC"/>
    <w:rsid w:val="00A829FB"/>
    <w:rsid w:val="00A82DF5"/>
    <w:rsid w:val="00A83C4C"/>
    <w:rsid w:val="00A844FE"/>
    <w:rsid w:val="00A84760"/>
    <w:rsid w:val="00A84AC6"/>
    <w:rsid w:val="00A84B38"/>
    <w:rsid w:val="00A85FC4"/>
    <w:rsid w:val="00A86007"/>
    <w:rsid w:val="00A86A1D"/>
    <w:rsid w:val="00A86F73"/>
    <w:rsid w:val="00A90297"/>
    <w:rsid w:val="00A90619"/>
    <w:rsid w:val="00A914B2"/>
    <w:rsid w:val="00A916EE"/>
    <w:rsid w:val="00A93180"/>
    <w:rsid w:val="00A93941"/>
    <w:rsid w:val="00A93E28"/>
    <w:rsid w:val="00A93FD2"/>
    <w:rsid w:val="00A944FC"/>
    <w:rsid w:val="00A95896"/>
    <w:rsid w:val="00A95960"/>
    <w:rsid w:val="00A95A0B"/>
    <w:rsid w:val="00A95A21"/>
    <w:rsid w:val="00A95C0B"/>
    <w:rsid w:val="00A95C4C"/>
    <w:rsid w:val="00A95CE9"/>
    <w:rsid w:val="00A95DD2"/>
    <w:rsid w:val="00A964AB"/>
    <w:rsid w:val="00A97D01"/>
    <w:rsid w:val="00A97F96"/>
    <w:rsid w:val="00AA09DE"/>
    <w:rsid w:val="00AA0E4E"/>
    <w:rsid w:val="00AA1193"/>
    <w:rsid w:val="00AA16FF"/>
    <w:rsid w:val="00AA1E86"/>
    <w:rsid w:val="00AA21CD"/>
    <w:rsid w:val="00AA25E3"/>
    <w:rsid w:val="00AA28B0"/>
    <w:rsid w:val="00AA2F75"/>
    <w:rsid w:val="00AA3C45"/>
    <w:rsid w:val="00AA425F"/>
    <w:rsid w:val="00AA4585"/>
    <w:rsid w:val="00AA5280"/>
    <w:rsid w:val="00AA5609"/>
    <w:rsid w:val="00AA5741"/>
    <w:rsid w:val="00AA5948"/>
    <w:rsid w:val="00AA7A0F"/>
    <w:rsid w:val="00AA7B71"/>
    <w:rsid w:val="00AB0343"/>
    <w:rsid w:val="00AB03A5"/>
    <w:rsid w:val="00AB0816"/>
    <w:rsid w:val="00AB0A40"/>
    <w:rsid w:val="00AB1027"/>
    <w:rsid w:val="00AB106B"/>
    <w:rsid w:val="00AB12CC"/>
    <w:rsid w:val="00AB158A"/>
    <w:rsid w:val="00AB1FA8"/>
    <w:rsid w:val="00AB2807"/>
    <w:rsid w:val="00AB2ACC"/>
    <w:rsid w:val="00AB32F4"/>
    <w:rsid w:val="00AB49A2"/>
    <w:rsid w:val="00AB6398"/>
    <w:rsid w:val="00AB692D"/>
    <w:rsid w:val="00AB6A4D"/>
    <w:rsid w:val="00AB6D86"/>
    <w:rsid w:val="00AB75E2"/>
    <w:rsid w:val="00AC2FD8"/>
    <w:rsid w:val="00AC34B8"/>
    <w:rsid w:val="00AC46DD"/>
    <w:rsid w:val="00AC4B7C"/>
    <w:rsid w:val="00AC58B4"/>
    <w:rsid w:val="00AC5E7D"/>
    <w:rsid w:val="00AC60EC"/>
    <w:rsid w:val="00AC6185"/>
    <w:rsid w:val="00AC6385"/>
    <w:rsid w:val="00AC6E43"/>
    <w:rsid w:val="00AC77E4"/>
    <w:rsid w:val="00AC7896"/>
    <w:rsid w:val="00AC7A94"/>
    <w:rsid w:val="00AD01B2"/>
    <w:rsid w:val="00AD02D3"/>
    <w:rsid w:val="00AD18E4"/>
    <w:rsid w:val="00AD3330"/>
    <w:rsid w:val="00AD33AB"/>
    <w:rsid w:val="00AD3411"/>
    <w:rsid w:val="00AD46AA"/>
    <w:rsid w:val="00AD4839"/>
    <w:rsid w:val="00AD53DC"/>
    <w:rsid w:val="00AD5627"/>
    <w:rsid w:val="00AD6DE5"/>
    <w:rsid w:val="00AD754C"/>
    <w:rsid w:val="00AE0607"/>
    <w:rsid w:val="00AE1206"/>
    <w:rsid w:val="00AE324B"/>
    <w:rsid w:val="00AE3714"/>
    <w:rsid w:val="00AE418A"/>
    <w:rsid w:val="00AE43BD"/>
    <w:rsid w:val="00AE45CE"/>
    <w:rsid w:val="00AE489F"/>
    <w:rsid w:val="00AE4DA2"/>
    <w:rsid w:val="00AE55C7"/>
    <w:rsid w:val="00AE5F58"/>
    <w:rsid w:val="00AE5FCE"/>
    <w:rsid w:val="00AF0028"/>
    <w:rsid w:val="00AF090B"/>
    <w:rsid w:val="00AF11B1"/>
    <w:rsid w:val="00AF22A8"/>
    <w:rsid w:val="00AF34FF"/>
    <w:rsid w:val="00AF39F7"/>
    <w:rsid w:val="00AF3D15"/>
    <w:rsid w:val="00AF4E94"/>
    <w:rsid w:val="00AF5D58"/>
    <w:rsid w:val="00AF7543"/>
    <w:rsid w:val="00AF758B"/>
    <w:rsid w:val="00AF7996"/>
    <w:rsid w:val="00B00B87"/>
    <w:rsid w:val="00B00F23"/>
    <w:rsid w:val="00B011C5"/>
    <w:rsid w:val="00B01CED"/>
    <w:rsid w:val="00B01DF9"/>
    <w:rsid w:val="00B02796"/>
    <w:rsid w:val="00B02EDE"/>
    <w:rsid w:val="00B02FF0"/>
    <w:rsid w:val="00B03B1F"/>
    <w:rsid w:val="00B03C74"/>
    <w:rsid w:val="00B042EF"/>
    <w:rsid w:val="00B0463E"/>
    <w:rsid w:val="00B047FE"/>
    <w:rsid w:val="00B048DD"/>
    <w:rsid w:val="00B04D9A"/>
    <w:rsid w:val="00B04EAF"/>
    <w:rsid w:val="00B05016"/>
    <w:rsid w:val="00B0693E"/>
    <w:rsid w:val="00B0697A"/>
    <w:rsid w:val="00B072A1"/>
    <w:rsid w:val="00B072C5"/>
    <w:rsid w:val="00B0739E"/>
    <w:rsid w:val="00B07A9B"/>
    <w:rsid w:val="00B07F26"/>
    <w:rsid w:val="00B10384"/>
    <w:rsid w:val="00B10A0D"/>
    <w:rsid w:val="00B10F08"/>
    <w:rsid w:val="00B11535"/>
    <w:rsid w:val="00B1171F"/>
    <w:rsid w:val="00B11F30"/>
    <w:rsid w:val="00B11FA3"/>
    <w:rsid w:val="00B125F4"/>
    <w:rsid w:val="00B12B07"/>
    <w:rsid w:val="00B13032"/>
    <w:rsid w:val="00B1311F"/>
    <w:rsid w:val="00B1332C"/>
    <w:rsid w:val="00B13542"/>
    <w:rsid w:val="00B14508"/>
    <w:rsid w:val="00B14815"/>
    <w:rsid w:val="00B150DA"/>
    <w:rsid w:val="00B157D6"/>
    <w:rsid w:val="00B15997"/>
    <w:rsid w:val="00B160B7"/>
    <w:rsid w:val="00B1683C"/>
    <w:rsid w:val="00B16EA6"/>
    <w:rsid w:val="00B174D8"/>
    <w:rsid w:val="00B17573"/>
    <w:rsid w:val="00B17C58"/>
    <w:rsid w:val="00B17CFC"/>
    <w:rsid w:val="00B17E58"/>
    <w:rsid w:val="00B2009E"/>
    <w:rsid w:val="00B202D9"/>
    <w:rsid w:val="00B20B7C"/>
    <w:rsid w:val="00B20CEA"/>
    <w:rsid w:val="00B211FD"/>
    <w:rsid w:val="00B21F33"/>
    <w:rsid w:val="00B21FFC"/>
    <w:rsid w:val="00B225D0"/>
    <w:rsid w:val="00B22DA7"/>
    <w:rsid w:val="00B22F13"/>
    <w:rsid w:val="00B22FE9"/>
    <w:rsid w:val="00B2374C"/>
    <w:rsid w:val="00B237C2"/>
    <w:rsid w:val="00B23DD4"/>
    <w:rsid w:val="00B25484"/>
    <w:rsid w:val="00B26015"/>
    <w:rsid w:val="00B26809"/>
    <w:rsid w:val="00B26FC5"/>
    <w:rsid w:val="00B27511"/>
    <w:rsid w:val="00B27AA9"/>
    <w:rsid w:val="00B30809"/>
    <w:rsid w:val="00B3094D"/>
    <w:rsid w:val="00B31992"/>
    <w:rsid w:val="00B32336"/>
    <w:rsid w:val="00B33B96"/>
    <w:rsid w:val="00B3401D"/>
    <w:rsid w:val="00B34D77"/>
    <w:rsid w:val="00B3572C"/>
    <w:rsid w:val="00B35753"/>
    <w:rsid w:val="00B36218"/>
    <w:rsid w:val="00B36736"/>
    <w:rsid w:val="00B36B04"/>
    <w:rsid w:val="00B3716D"/>
    <w:rsid w:val="00B406AA"/>
    <w:rsid w:val="00B406ED"/>
    <w:rsid w:val="00B408F5"/>
    <w:rsid w:val="00B40C9F"/>
    <w:rsid w:val="00B41938"/>
    <w:rsid w:val="00B42604"/>
    <w:rsid w:val="00B44A2E"/>
    <w:rsid w:val="00B46BB9"/>
    <w:rsid w:val="00B47083"/>
    <w:rsid w:val="00B470B7"/>
    <w:rsid w:val="00B4731E"/>
    <w:rsid w:val="00B47FD6"/>
    <w:rsid w:val="00B47FF0"/>
    <w:rsid w:val="00B5016C"/>
    <w:rsid w:val="00B504BF"/>
    <w:rsid w:val="00B51087"/>
    <w:rsid w:val="00B5144F"/>
    <w:rsid w:val="00B5163A"/>
    <w:rsid w:val="00B5237A"/>
    <w:rsid w:val="00B52AC6"/>
    <w:rsid w:val="00B52BFA"/>
    <w:rsid w:val="00B534FF"/>
    <w:rsid w:val="00B53E73"/>
    <w:rsid w:val="00B548CF"/>
    <w:rsid w:val="00B54C04"/>
    <w:rsid w:val="00B54FF0"/>
    <w:rsid w:val="00B5535F"/>
    <w:rsid w:val="00B559E0"/>
    <w:rsid w:val="00B55A17"/>
    <w:rsid w:val="00B563C9"/>
    <w:rsid w:val="00B56696"/>
    <w:rsid w:val="00B56918"/>
    <w:rsid w:val="00B56C13"/>
    <w:rsid w:val="00B56D1C"/>
    <w:rsid w:val="00B578F0"/>
    <w:rsid w:val="00B60922"/>
    <w:rsid w:val="00B61630"/>
    <w:rsid w:val="00B61636"/>
    <w:rsid w:val="00B6227D"/>
    <w:rsid w:val="00B62292"/>
    <w:rsid w:val="00B62E65"/>
    <w:rsid w:val="00B63793"/>
    <w:rsid w:val="00B639B7"/>
    <w:rsid w:val="00B63DC2"/>
    <w:rsid w:val="00B64D38"/>
    <w:rsid w:val="00B65ADD"/>
    <w:rsid w:val="00B66044"/>
    <w:rsid w:val="00B66218"/>
    <w:rsid w:val="00B66B90"/>
    <w:rsid w:val="00B7025E"/>
    <w:rsid w:val="00B7026B"/>
    <w:rsid w:val="00B703EF"/>
    <w:rsid w:val="00B70D56"/>
    <w:rsid w:val="00B70D6D"/>
    <w:rsid w:val="00B70E71"/>
    <w:rsid w:val="00B70E7D"/>
    <w:rsid w:val="00B71625"/>
    <w:rsid w:val="00B71984"/>
    <w:rsid w:val="00B725D6"/>
    <w:rsid w:val="00B729D1"/>
    <w:rsid w:val="00B729D9"/>
    <w:rsid w:val="00B730B3"/>
    <w:rsid w:val="00B73A02"/>
    <w:rsid w:val="00B73F58"/>
    <w:rsid w:val="00B7409B"/>
    <w:rsid w:val="00B756D5"/>
    <w:rsid w:val="00B75D60"/>
    <w:rsid w:val="00B75D74"/>
    <w:rsid w:val="00B77205"/>
    <w:rsid w:val="00B77CA5"/>
    <w:rsid w:val="00B807B7"/>
    <w:rsid w:val="00B808ED"/>
    <w:rsid w:val="00B81D9F"/>
    <w:rsid w:val="00B8268C"/>
    <w:rsid w:val="00B831A7"/>
    <w:rsid w:val="00B83644"/>
    <w:rsid w:val="00B85E31"/>
    <w:rsid w:val="00B867E6"/>
    <w:rsid w:val="00B878DD"/>
    <w:rsid w:val="00B90988"/>
    <w:rsid w:val="00B9184B"/>
    <w:rsid w:val="00B91EAA"/>
    <w:rsid w:val="00B92C72"/>
    <w:rsid w:val="00B93605"/>
    <w:rsid w:val="00B93649"/>
    <w:rsid w:val="00B93C0A"/>
    <w:rsid w:val="00B946FC"/>
    <w:rsid w:val="00B952DE"/>
    <w:rsid w:val="00B956A9"/>
    <w:rsid w:val="00B95CCA"/>
    <w:rsid w:val="00B96A24"/>
    <w:rsid w:val="00B9714B"/>
    <w:rsid w:val="00B977BF"/>
    <w:rsid w:val="00B97B27"/>
    <w:rsid w:val="00B97DE1"/>
    <w:rsid w:val="00B97EFE"/>
    <w:rsid w:val="00BA0320"/>
    <w:rsid w:val="00BA0767"/>
    <w:rsid w:val="00BA1BCC"/>
    <w:rsid w:val="00BA1CA4"/>
    <w:rsid w:val="00BA1FA4"/>
    <w:rsid w:val="00BA267C"/>
    <w:rsid w:val="00BA3DA2"/>
    <w:rsid w:val="00BA4CE7"/>
    <w:rsid w:val="00BA56A9"/>
    <w:rsid w:val="00BA5829"/>
    <w:rsid w:val="00BA6069"/>
    <w:rsid w:val="00BA6AFC"/>
    <w:rsid w:val="00BA6B0B"/>
    <w:rsid w:val="00BA6E21"/>
    <w:rsid w:val="00BA6ECD"/>
    <w:rsid w:val="00BB10DD"/>
    <w:rsid w:val="00BB14B9"/>
    <w:rsid w:val="00BB1545"/>
    <w:rsid w:val="00BB15C8"/>
    <w:rsid w:val="00BB189B"/>
    <w:rsid w:val="00BB1DC6"/>
    <w:rsid w:val="00BB3435"/>
    <w:rsid w:val="00BB36FB"/>
    <w:rsid w:val="00BB3790"/>
    <w:rsid w:val="00BB38CD"/>
    <w:rsid w:val="00BB4708"/>
    <w:rsid w:val="00BB47E1"/>
    <w:rsid w:val="00BB5B43"/>
    <w:rsid w:val="00BB759C"/>
    <w:rsid w:val="00BB7FA2"/>
    <w:rsid w:val="00BC0E49"/>
    <w:rsid w:val="00BC12B4"/>
    <w:rsid w:val="00BC148F"/>
    <w:rsid w:val="00BC1844"/>
    <w:rsid w:val="00BC292F"/>
    <w:rsid w:val="00BC2D6F"/>
    <w:rsid w:val="00BC2D92"/>
    <w:rsid w:val="00BC3097"/>
    <w:rsid w:val="00BC3142"/>
    <w:rsid w:val="00BC3F4C"/>
    <w:rsid w:val="00BC471F"/>
    <w:rsid w:val="00BC4A66"/>
    <w:rsid w:val="00BC4B40"/>
    <w:rsid w:val="00BC5073"/>
    <w:rsid w:val="00BC5207"/>
    <w:rsid w:val="00BC55BE"/>
    <w:rsid w:val="00BC5F2D"/>
    <w:rsid w:val="00BC6B56"/>
    <w:rsid w:val="00BC7A6F"/>
    <w:rsid w:val="00BD0D69"/>
    <w:rsid w:val="00BD1205"/>
    <w:rsid w:val="00BD129E"/>
    <w:rsid w:val="00BD1AD0"/>
    <w:rsid w:val="00BD2550"/>
    <w:rsid w:val="00BD26D2"/>
    <w:rsid w:val="00BD2950"/>
    <w:rsid w:val="00BD2A51"/>
    <w:rsid w:val="00BD37EE"/>
    <w:rsid w:val="00BD4603"/>
    <w:rsid w:val="00BD4969"/>
    <w:rsid w:val="00BD547B"/>
    <w:rsid w:val="00BD57AA"/>
    <w:rsid w:val="00BD5924"/>
    <w:rsid w:val="00BD5B4E"/>
    <w:rsid w:val="00BE0086"/>
    <w:rsid w:val="00BE0203"/>
    <w:rsid w:val="00BE0937"/>
    <w:rsid w:val="00BE0B5A"/>
    <w:rsid w:val="00BE14DC"/>
    <w:rsid w:val="00BE17D9"/>
    <w:rsid w:val="00BE1E44"/>
    <w:rsid w:val="00BE1EAD"/>
    <w:rsid w:val="00BE2896"/>
    <w:rsid w:val="00BE2ED0"/>
    <w:rsid w:val="00BE4B30"/>
    <w:rsid w:val="00BE4D07"/>
    <w:rsid w:val="00BE577A"/>
    <w:rsid w:val="00BE5977"/>
    <w:rsid w:val="00BE5DCF"/>
    <w:rsid w:val="00BE5E55"/>
    <w:rsid w:val="00BE6ECE"/>
    <w:rsid w:val="00BE7E22"/>
    <w:rsid w:val="00BF0180"/>
    <w:rsid w:val="00BF0ED0"/>
    <w:rsid w:val="00BF1B10"/>
    <w:rsid w:val="00BF1FD9"/>
    <w:rsid w:val="00BF20AE"/>
    <w:rsid w:val="00BF3DDA"/>
    <w:rsid w:val="00BF41A8"/>
    <w:rsid w:val="00BF441C"/>
    <w:rsid w:val="00BF4AC2"/>
    <w:rsid w:val="00BF4CD2"/>
    <w:rsid w:val="00BF54CA"/>
    <w:rsid w:val="00BF5697"/>
    <w:rsid w:val="00BF59A8"/>
    <w:rsid w:val="00BF6720"/>
    <w:rsid w:val="00BF6A53"/>
    <w:rsid w:val="00BF6D52"/>
    <w:rsid w:val="00C00A43"/>
    <w:rsid w:val="00C01D1A"/>
    <w:rsid w:val="00C022DC"/>
    <w:rsid w:val="00C0235D"/>
    <w:rsid w:val="00C02B58"/>
    <w:rsid w:val="00C03256"/>
    <w:rsid w:val="00C03320"/>
    <w:rsid w:val="00C03855"/>
    <w:rsid w:val="00C03F14"/>
    <w:rsid w:val="00C044A7"/>
    <w:rsid w:val="00C050CC"/>
    <w:rsid w:val="00C051A0"/>
    <w:rsid w:val="00C05530"/>
    <w:rsid w:val="00C063AC"/>
    <w:rsid w:val="00C06492"/>
    <w:rsid w:val="00C067E8"/>
    <w:rsid w:val="00C06860"/>
    <w:rsid w:val="00C07943"/>
    <w:rsid w:val="00C07F26"/>
    <w:rsid w:val="00C10CDD"/>
    <w:rsid w:val="00C1100B"/>
    <w:rsid w:val="00C113BC"/>
    <w:rsid w:val="00C11981"/>
    <w:rsid w:val="00C12247"/>
    <w:rsid w:val="00C12F1D"/>
    <w:rsid w:val="00C1334E"/>
    <w:rsid w:val="00C13637"/>
    <w:rsid w:val="00C13D5F"/>
    <w:rsid w:val="00C14062"/>
    <w:rsid w:val="00C14229"/>
    <w:rsid w:val="00C14713"/>
    <w:rsid w:val="00C1499E"/>
    <w:rsid w:val="00C14B16"/>
    <w:rsid w:val="00C15B9A"/>
    <w:rsid w:val="00C15D14"/>
    <w:rsid w:val="00C162C9"/>
    <w:rsid w:val="00C16747"/>
    <w:rsid w:val="00C16AA4"/>
    <w:rsid w:val="00C205A2"/>
    <w:rsid w:val="00C21034"/>
    <w:rsid w:val="00C21623"/>
    <w:rsid w:val="00C2196A"/>
    <w:rsid w:val="00C21E8B"/>
    <w:rsid w:val="00C22A62"/>
    <w:rsid w:val="00C23299"/>
    <w:rsid w:val="00C232C7"/>
    <w:rsid w:val="00C23409"/>
    <w:rsid w:val="00C2400A"/>
    <w:rsid w:val="00C241B8"/>
    <w:rsid w:val="00C24FC9"/>
    <w:rsid w:val="00C2515E"/>
    <w:rsid w:val="00C25A16"/>
    <w:rsid w:val="00C27660"/>
    <w:rsid w:val="00C31BEC"/>
    <w:rsid w:val="00C32D92"/>
    <w:rsid w:val="00C330E8"/>
    <w:rsid w:val="00C33300"/>
    <w:rsid w:val="00C33927"/>
    <w:rsid w:val="00C33B4C"/>
    <w:rsid w:val="00C33EBF"/>
    <w:rsid w:val="00C341AE"/>
    <w:rsid w:val="00C3459C"/>
    <w:rsid w:val="00C370F5"/>
    <w:rsid w:val="00C37346"/>
    <w:rsid w:val="00C40251"/>
    <w:rsid w:val="00C404EB"/>
    <w:rsid w:val="00C40E75"/>
    <w:rsid w:val="00C4113C"/>
    <w:rsid w:val="00C42482"/>
    <w:rsid w:val="00C4253F"/>
    <w:rsid w:val="00C428D2"/>
    <w:rsid w:val="00C42A16"/>
    <w:rsid w:val="00C42D42"/>
    <w:rsid w:val="00C42E47"/>
    <w:rsid w:val="00C43A5C"/>
    <w:rsid w:val="00C442BE"/>
    <w:rsid w:val="00C4463C"/>
    <w:rsid w:val="00C44E11"/>
    <w:rsid w:val="00C44F77"/>
    <w:rsid w:val="00C451FB"/>
    <w:rsid w:val="00C45264"/>
    <w:rsid w:val="00C45FCC"/>
    <w:rsid w:val="00C461B7"/>
    <w:rsid w:val="00C465E2"/>
    <w:rsid w:val="00C46A6B"/>
    <w:rsid w:val="00C4726B"/>
    <w:rsid w:val="00C475DE"/>
    <w:rsid w:val="00C477EE"/>
    <w:rsid w:val="00C47CD7"/>
    <w:rsid w:val="00C47D92"/>
    <w:rsid w:val="00C5022F"/>
    <w:rsid w:val="00C503DA"/>
    <w:rsid w:val="00C51F3E"/>
    <w:rsid w:val="00C52481"/>
    <w:rsid w:val="00C52E78"/>
    <w:rsid w:val="00C533E0"/>
    <w:rsid w:val="00C539C0"/>
    <w:rsid w:val="00C54115"/>
    <w:rsid w:val="00C5427A"/>
    <w:rsid w:val="00C5433A"/>
    <w:rsid w:val="00C55458"/>
    <w:rsid w:val="00C55742"/>
    <w:rsid w:val="00C569E8"/>
    <w:rsid w:val="00C5781A"/>
    <w:rsid w:val="00C578FE"/>
    <w:rsid w:val="00C57B50"/>
    <w:rsid w:val="00C6055F"/>
    <w:rsid w:val="00C6083E"/>
    <w:rsid w:val="00C60938"/>
    <w:rsid w:val="00C60F9D"/>
    <w:rsid w:val="00C61038"/>
    <w:rsid w:val="00C6196C"/>
    <w:rsid w:val="00C61F0E"/>
    <w:rsid w:val="00C62140"/>
    <w:rsid w:val="00C62CB9"/>
    <w:rsid w:val="00C6313A"/>
    <w:rsid w:val="00C63515"/>
    <w:rsid w:val="00C637D3"/>
    <w:rsid w:val="00C638D4"/>
    <w:rsid w:val="00C64A6F"/>
    <w:rsid w:val="00C64E0E"/>
    <w:rsid w:val="00C6511D"/>
    <w:rsid w:val="00C667D7"/>
    <w:rsid w:val="00C66B05"/>
    <w:rsid w:val="00C66BA8"/>
    <w:rsid w:val="00C66E0E"/>
    <w:rsid w:val="00C708FA"/>
    <w:rsid w:val="00C7127D"/>
    <w:rsid w:val="00C7165F"/>
    <w:rsid w:val="00C719AF"/>
    <w:rsid w:val="00C72243"/>
    <w:rsid w:val="00C729B7"/>
    <w:rsid w:val="00C72BBF"/>
    <w:rsid w:val="00C72E32"/>
    <w:rsid w:val="00C7386C"/>
    <w:rsid w:val="00C73DBD"/>
    <w:rsid w:val="00C73E7F"/>
    <w:rsid w:val="00C748B0"/>
    <w:rsid w:val="00C74934"/>
    <w:rsid w:val="00C74ADF"/>
    <w:rsid w:val="00C74FB3"/>
    <w:rsid w:val="00C750AA"/>
    <w:rsid w:val="00C75B6B"/>
    <w:rsid w:val="00C7787B"/>
    <w:rsid w:val="00C77B13"/>
    <w:rsid w:val="00C80658"/>
    <w:rsid w:val="00C80845"/>
    <w:rsid w:val="00C80C14"/>
    <w:rsid w:val="00C80D76"/>
    <w:rsid w:val="00C811F3"/>
    <w:rsid w:val="00C82353"/>
    <w:rsid w:val="00C824BD"/>
    <w:rsid w:val="00C82E8C"/>
    <w:rsid w:val="00C839FA"/>
    <w:rsid w:val="00C83C13"/>
    <w:rsid w:val="00C846D3"/>
    <w:rsid w:val="00C84CF6"/>
    <w:rsid w:val="00C851FB"/>
    <w:rsid w:val="00C85262"/>
    <w:rsid w:val="00C854C0"/>
    <w:rsid w:val="00C8618A"/>
    <w:rsid w:val="00C86195"/>
    <w:rsid w:val="00C865F1"/>
    <w:rsid w:val="00C86CBB"/>
    <w:rsid w:val="00C91425"/>
    <w:rsid w:val="00C91CB1"/>
    <w:rsid w:val="00C922B1"/>
    <w:rsid w:val="00C926F9"/>
    <w:rsid w:val="00C929F0"/>
    <w:rsid w:val="00C955B1"/>
    <w:rsid w:val="00C957CC"/>
    <w:rsid w:val="00C96231"/>
    <w:rsid w:val="00C96847"/>
    <w:rsid w:val="00CA079D"/>
    <w:rsid w:val="00CA10D9"/>
    <w:rsid w:val="00CA17AC"/>
    <w:rsid w:val="00CA19F4"/>
    <w:rsid w:val="00CA2C8F"/>
    <w:rsid w:val="00CA2C94"/>
    <w:rsid w:val="00CA393F"/>
    <w:rsid w:val="00CA3EE5"/>
    <w:rsid w:val="00CA5813"/>
    <w:rsid w:val="00CA6180"/>
    <w:rsid w:val="00CA6821"/>
    <w:rsid w:val="00CA6AB2"/>
    <w:rsid w:val="00CA734A"/>
    <w:rsid w:val="00CA78A2"/>
    <w:rsid w:val="00CA79B0"/>
    <w:rsid w:val="00CB045A"/>
    <w:rsid w:val="00CB1203"/>
    <w:rsid w:val="00CB1490"/>
    <w:rsid w:val="00CB1953"/>
    <w:rsid w:val="00CB1DA3"/>
    <w:rsid w:val="00CB2285"/>
    <w:rsid w:val="00CB2A06"/>
    <w:rsid w:val="00CB2B61"/>
    <w:rsid w:val="00CB2D60"/>
    <w:rsid w:val="00CB3015"/>
    <w:rsid w:val="00CB352B"/>
    <w:rsid w:val="00CB3FF3"/>
    <w:rsid w:val="00CB45B9"/>
    <w:rsid w:val="00CB5D3F"/>
    <w:rsid w:val="00CB5E68"/>
    <w:rsid w:val="00CB6EBA"/>
    <w:rsid w:val="00CB7295"/>
    <w:rsid w:val="00CB7A71"/>
    <w:rsid w:val="00CC0A07"/>
    <w:rsid w:val="00CC0F51"/>
    <w:rsid w:val="00CC12B4"/>
    <w:rsid w:val="00CC17D6"/>
    <w:rsid w:val="00CC18A6"/>
    <w:rsid w:val="00CC21A0"/>
    <w:rsid w:val="00CC273D"/>
    <w:rsid w:val="00CC2CD9"/>
    <w:rsid w:val="00CC3820"/>
    <w:rsid w:val="00CC3AC8"/>
    <w:rsid w:val="00CC43B7"/>
    <w:rsid w:val="00CC44F8"/>
    <w:rsid w:val="00CC47B5"/>
    <w:rsid w:val="00CC4E71"/>
    <w:rsid w:val="00CC5308"/>
    <w:rsid w:val="00CC5615"/>
    <w:rsid w:val="00CC5EEB"/>
    <w:rsid w:val="00CC67E1"/>
    <w:rsid w:val="00CC6BD7"/>
    <w:rsid w:val="00CC720B"/>
    <w:rsid w:val="00CD0CCE"/>
    <w:rsid w:val="00CD12A1"/>
    <w:rsid w:val="00CD1AF4"/>
    <w:rsid w:val="00CD1C45"/>
    <w:rsid w:val="00CD1E1B"/>
    <w:rsid w:val="00CD2598"/>
    <w:rsid w:val="00CD2B69"/>
    <w:rsid w:val="00CD46F3"/>
    <w:rsid w:val="00CD49F7"/>
    <w:rsid w:val="00CD4CB7"/>
    <w:rsid w:val="00CD4F7B"/>
    <w:rsid w:val="00CD55A0"/>
    <w:rsid w:val="00CD599D"/>
    <w:rsid w:val="00CD5AB6"/>
    <w:rsid w:val="00CD5E37"/>
    <w:rsid w:val="00CD75B6"/>
    <w:rsid w:val="00CD7816"/>
    <w:rsid w:val="00CD7C0C"/>
    <w:rsid w:val="00CD7F46"/>
    <w:rsid w:val="00CE0130"/>
    <w:rsid w:val="00CE08B8"/>
    <w:rsid w:val="00CE0E40"/>
    <w:rsid w:val="00CE1224"/>
    <w:rsid w:val="00CE1771"/>
    <w:rsid w:val="00CE1B54"/>
    <w:rsid w:val="00CE1BAA"/>
    <w:rsid w:val="00CE366F"/>
    <w:rsid w:val="00CE3789"/>
    <w:rsid w:val="00CE3B67"/>
    <w:rsid w:val="00CE4209"/>
    <w:rsid w:val="00CE4462"/>
    <w:rsid w:val="00CE46E3"/>
    <w:rsid w:val="00CE48EB"/>
    <w:rsid w:val="00CE4DEF"/>
    <w:rsid w:val="00CE4F4A"/>
    <w:rsid w:val="00CE5693"/>
    <w:rsid w:val="00CE59A9"/>
    <w:rsid w:val="00CE65F2"/>
    <w:rsid w:val="00CE690F"/>
    <w:rsid w:val="00CE6B91"/>
    <w:rsid w:val="00CE6D15"/>
    <w:rsid w:val="00CE7722"/>
    <w:rsid w:val="00CF103F"/>
    <w:rsid w:val="00CF1493"/>
    <w:rsid w:val="00CF1B4E"/>
    <w:rsid w:val="00CF1DCF"/>
    <w:rsid w:val="00CF22BC"/>
    <w:rsid w:val="00CF24E7"/>
    <w:rsid w:val="00CF2F5B"/>
    <w:rsid w:val="00CF34D0"/>
    <w:rsid w:val="00CF443D"/>
    <w:rsid w:val="00CF4CBE"/>
    <w:rsid w:val="00CF51D3"/>
    <w:rsid w:val="00CF5BF4"/>
    <w:rsid w:val="00CF5C3C"/>
    <w:rsid w:val="00CF5CC1"/>
    <w:rsid w:val="00CF5FCB"/>
    <w:rsid w:val="00CF6F18"/>
    <w:rsid w:val="00CF7AE9"/>
    <w:rsid w:val="00D0095C"/>
    <w:rsid w:val="00D00E41"/>
    <w:rsid w:val="00D0128E"/>
    <w:rsid w:val="00D021C7"/>
    <w:rsid w:val="00D0275C"/>
    <w:rsid w:val="00D028C3"/>
    <w:rsid w:val="00D02BCA"/>
    <w:rsid w:val="00D03A23"/>
    <w:rsid w:val="00D03C6F"/>
    <w:rsid w:val="00D03EDB"/>
    <w:rsid w:val="00D041BA"/>
    <w:rsid w:val="00D04335"/>
    <w:rsid w:val="00D051CC"/>
    <w:rsid w:val="00D051F9"/>
    <w:rsid w:val="00D05222"/>
    <w:rsid w:val="00D05875"/>
    <w:rsid w:val="00D05916"/>
    <w:rsid w:val="00D05B63"/>
    <w:rsid w:val="00D065BF"/>
    <w:rsid w:val="00D06E88"/>
    <w:rsid w:val="00D0779E"/>
    <w:rsid w:val="00D078FC"/>
    <w:rsid w:val="00D07B0B"/>
    <w:rsid w:val="00D07C21"/>
    <w:rsid w:val="00D10439"/>
    <w:rsid w:val="00D10588"/>
    <w:rsid w:val="00D10758"/>
    <w:rsid w:val="00D10948"/>
    <w:rsid w:val="00D10E57"/>
    <w:rsid w:val="00D10F3F"/>
    <w:rsid w:val="00D10F4A"/>
    <w:rsid w:val="00D11421"/>
    <w:rsid w:val="00D114EC"/>
    <w:rsid w:val="00D11A58"/>
    <w:rsid w:val="00D11E5D"/>
    <w:rsid w:val="00D12F14"/>
    <w:rsid w:val="00D13063"/>
    <w:rsid w:val="00D1382A"/>
    <w:rsid w:val="00D13ECD"/>
    <w:rsid w:val="00D14FA4"/>
    <w:rsid w:val="00D159AA"/>
    <w:rsid w:val="00D15B20"/>
    <w:rsid w:val="00D1624A"/>
    <w:rsid w:val="00D163EE"/>
    <w:rsid w:val="00D16418"/>
    <w:rsid w:val="00D16E89"/>
    <w:rsid w:val="00D17C55"/>
    <w:rsid w:val="00D203A1"/>
    <w:rsid w:val="00D20598"/>
    <w:rsid w:val="00D205D1"/>
    <w:rsid w:val="00D20C1F"/>
    <w:rsid w:val="00D21156"/>
    <w:rsid w:val="00D2118D"/>
    <w:rsid w:val="00D21408"/>
    <w:rsid w:val="00D2309B"/>
    <w:rsid w:val="00D238D2"/>
    <w:rsid w:val="00D23E86"/>
    <w:rsid w:val="00D24B66"/>
    <w:rsid w:val="00D25012"/>
    <w:rsid w:val="00D250F2"/>
    <w:rsid w:val="00D2591E"/>
    <w:rsid w:val="00D25AB3"/>
    <w:rsid w:val="00D25B43"/>
    <w:rsid w:val="00D26323"/>
    <w:rsid w:val="00D265E5"/>
    <w:rsid w:val="00D26D75"/>
    <w:rsid w:val="00D27AC4"/>
    <w:rsid w:val="00D30733"/>
    <w:rsid w:val="00D309AF"/>
    <w:rsid w:val="00D31131"/>
    <w:rsid w:val="00D320CC"/>
    <w:rsid w:val="00D3272A"/>
    <w:rsid w:val="00D32AA2"/>
    <w:rsid w:val="00D32D33"/>
    <w:rsid w:val="00D33D00"/>
    <w:rsid w:val="00D3411C"/>
    <w:rsid w:val="00D34738"/>
    <w:rsid w:val="00D34CC2"/>
    <w:rsid w:val="00D34CDF"/>
    <w:rsid w:val="00D353BB"/>
    <w:rsid w:val="00D35428"/>
    <w:rsid w:val="00D3582D"/>
    <w:rsid w:val="00D36023"/>
    <w:rsid w:val="00D36788"/>
    <w:rsid w:val="00D36C08"/>
    <w:rsid w:val="00D37000"/>
    <w:rsid w:val="00D37224"/>
    <w:rsid w:val="00D400CA"/>
    <w:rsid w:val="00D40E37"/>
    <w:rsid w:val="00D416BF"/>
    <w:rsid w:val="00D426C4"/>
    <w:rsid w:val="00D43DB1"/>
    <w:rsid w:val="00D441D5"/>
    <w:rsid w:val="00D441F9"/>
    <w:rsid w:val="00D44515"/>
    <w:rsid w:val="00D449A5"/>
    <w:rsid w:val="00D45354"/>
    <w:rsid w:val="00D45733"/>
    <w:rsid w:val="00D47074"/>
    <w:rsid w:val="00D474FE"/>
    <w:rsid w:val="00D479ED"/>
    <w:rsid w:val="00D50370"/>
    <w:rsid w:val="00D52511"/>
    <w:rsid w:val="00D5259A"/>
    <w:rsid w:val="00D525E0"/>
    <w:rsid w:val="00D52AB8"/>
    <w:rsid w:val="00D5313E"/>
    <w:rsid w:val="00D53162"/>
    <w:rsid w:val="00D53C87"/>
    <w:rsid w:val="00D5446E"/>
    <w:rsid w:val="00D5585E"/>
    <w:rsid w:val="00D566E6"/>
    <w:rsid w:val="00D567FD"/>
    <w:rsid w:val="00D572C3"/>
    <w:rsid w:val="00D60340"/>
    <w:rsid w:val="00D6043B"/>
    <w:rsid w:val="00D60A74"/>
    <w:rsid w:val="00D6355A"/>
    <w:rsid w:val="00D638CE"/>
    <w:rsid w:val="00D63D32"/>
    <w:rsid w:val="00D645B8"/>
    <w:rsid w:val="00D649E8"/>
    <w:rsid w:val="00D65F42"/>
    <w:rsid w:val="00D67E8E"/>
    <w:rsid w:val="00D70628"/>
    <w:rsid w:val="00D707D2"/>
    <w:rsid w:val="00D709FE"/>
    <w:rsid w:val="00D71231"/>
    <w:rsid w:val="00D71593"/>
    <w:rsid w:val="00D71DB3"/>
    <w:rsid w:val="00D721C4"/>
    <w:rsid w:val="00D72407"/>
    <w:rsid w:val="00D73203"/>
    <w:rsid w:val="00D7333B"/>
    <w:rsid w:val="00D73506"/>
    <w:rsid w:val="00D737B0"/>
    <w:rsid w:val="00D7428C"/>
    <w:rsid w:val="00D74E67"/>
    <w:rsid w:val="00D75917"/>
    <w:rsid w:val="00D75960"/>
    <w:rsid w:val="00D75F2F"/>
    <w:rsid w:val="00D75FF7"/>
    <w:rsid w:val="00D76316"/>
    <w:rsid w:val="00D76878"/>
    <w:rsid w:val="00D768A4"/>
    <w:rsid w:val="00D775FC"/>
    <w:rsid w:val="00D803EA"/>
    <w:rsid w:val="00D805F6"/>
    <w:rsid w:val="00D82884"/>
    <w:rsid w:val="00D82CB6"/>
    <w:rsid w:val="00D8364E"/>
    <w:rsid w:val="00D8371B"/>
    <w:rsid w:val="00D83ECD"/>
    <w:rsid w:val="00D84063"/>
    <w:rsid w:val="00D84EF7"/>
    <w:rsid w:val="00D8658A"/>
    <w:rsid w:val="00D86BE0"/>
    <w:rsid w:val="00D86BFE"/>
    <w:rsid w:val="00D87347"/>
    <w:rsid w:val="00D8748C"/>
    <w:rsid w:val="00D87662"/>
    <w:rsid w:val="00D901DE"/>
    <w:rsid w:val="00D90B79"/>
    <w:rsid w:val="00D90CAF"/>
    <w:rsid w:val="00D911A9"/>
    <w:rsid w:val="00D91EE8"/>
    <w:rsid w:val="00D92641"/>
    <w:rsid w:val="00D928DC"/>
    <w:rsid w:val="00D93A42"/>
    <w:rsid w:val="00D93B68"/>
    <w:rsid w:val="00D93D7A"/>
    <w:rsid w:val="00D94FDD"/>
    <w:rsid w:val="00D951A4"/>
    <w:rsid w:val="00D95228"/>
    <w:rsid w:val="00D962C5"/>
    <w:rsid w:val="00D9717F"/>
    <w:rsid w:val="00D979BE"/>
    <w:rsid w:val="00D97A17"/>
    <w:rsid w:val="00D97BF2"/>
    <w:rsid w:val="00DA0057"/>
    <w:rsid w:val="00DA02B9"/>
    <w:rsid w:val="00DA25A2"/>
    <w:rsid w:val="00DA3189"/>
    <w:rsid w:val="00DA4390"/>
    <w:rsid w:val="00DA50DC"/>
    <w:rsid w:val="00DA55F8"/>
    <w:rsid w:val="00DA5EF2"/>
    <w:rsid w:val="00DA788F"/>
    <w:rsid w:val="00DA7B05"/>
    <w:rsid w:val="00DA7D1D"/>
    <w:rsid w:val="00DA7DA9"/>
    <w:rsid w:val="00DB066E"/>
    <w:rsid w:val="00DB07DC"/>
    <w:rsid w:val="00DB0907"/>
    <w:rsid w:val="00DB0DED"/>
    <w:rsid w:val="00DB1205"/>
    <w:rsid w:val="00DB1409"/>
    <w:rsid w:val="00DB18E0"/>
    <w:rsid w:val="00DB1A88"/>
    <w:rsid w:val="00DB2866"/>
    <w:rsid w:val="00DB2FBA"/>
    <w:rsid w:val="00DB2FF1"/>
    <w:rsid w:val="00DB3E9D"/>
    <w:rsid w:val="00DB4CDD"/>
    <w:rsid w:val="00DB4F0A"/>
    <w:rsid w:val="00DB4FFB"/>
    <w:rsid w:val="00DB5A0A"/>
    <w:rsid w:val="00DB5BFD"/>
    <w:rsid w:val="00DB5FBC"/>
    <w:rsid w:val="00DB6DC8"/>
    <w:rsid w:val="00DB7134"/>
    <w:rsid w:val="00DB7352"/>
    <w:rsid w:val="00DB7ED7"/>
    <w:rsid w:val="00DC0D37"/>
    <w:rsid w:val="00DC114B"/>
    <w:rsid w:val="00DC12A1"/>
    <w:rsid w:val="00DC1CC7"/>
    <w:rsid w:val="00DC2E36"/>
    <w:rsid w:val="00DC3129"/>
    <w:rsid w:val="00DC3B73"/>
    <w:rsid w:val="00DC3F64"/>
    <w:rsid w:val="00DC485F"/>
    <w:rsid w:val="00DC500F"/>
    <w:rsid w:val="00DC511A"/>
    <w:rsid w:val="00DC5492"/>
    <w:rsid w:val="00DC5BAF"/>
    <w:rsid w:val="00DC6B55"/>
    <w:rsid w:val="00DC757D"/>
    <w:rsid w:val="00DC7CDB"/>
    <w:rsid w:val="00DD0129"/>
    <w:rsid w:val="00DD083C"/>
    <w:rsid w:val="00DD0FCD"/>
    <w:rsid w:val="00DD1724"/>
    <w:rsid w:val="00DD1B66"/>
    <w:rsid w:val="00DD1FBC"/>
    <w:rsid w:val="00DD20CA"/>
    <w:rsid w:val="00DD2E9C"/>
    <w:rsid w:val="00DD2FB2"/>
    <w:rsid w:val="00DD3238"/>
    <w:rsid w:val="00DD3FEF"/>
    <w:rsid w:val="00DD4610"/>
    <w:rsid w:val="00DD4DC2"/>
    <w:rsid w:val="00DD5748"/>
    <w:rsid w:val="00DD612F"/>
    <w:rsid w:val="00DD683F"/>
    <w:rsid w:val="00DD6EEF"/>
    <w:rsid w:val="00DD74A1"/>
    <w:rsid w:val="00DE0335"/>
    <w:rsid w:val="00DE0CA1"/>
    <w:rsid w:val="00DE0E84"/>
    <w:rsid w:val="00DE0EA0"/>
    <w:rsid w:val="00DE114D"/>
    <w:rsid w:val="00DE1398"/>
    <w:rsid w:val="00DE1614"/>
    <w:rsid w:val="00DE1CDA"/>
    <w:rsid w:val="00DE1E3D"/>
    <w:rsid w:val="00DE3B1F"/>
    <w:rsid w:val="00DE3EC8"/>
    <w:rsid w:val="00DE4754"/>
    <w:rsid w:val="00DE4C3B"/>
    <w:rsid w:val="00DE51AC"/>
    <w:rsid w:val="00DE54D2"/>
    <w:rsid w:val="00DE6002"/>
    <w:rsid w:val="00DE6539"/>
    <w:rsid w:val="00DE6BDF"/>
    <w:rsid w:val="00DE6C03"/>
    <w:rsid w:val="00DE7194"/>
    <w:rsid w:val="00DF19C8"/>
    <w:rsid w:val="00DF1B88"/>
    <w:rsid w:val="00DF2628"/>
    <w:rsid w:val="00DF30AB"/>
    <w:rsid w:val="00DF327E"/>
    <w:rsid w:val="00DF3A48"/>
    <w:rsid w:val="00DF3A92"/>
    <w:rsid w:val="00DF42BF"/>
    <w:rsid w:val="00DF5C96"/>
    <w:rsid w:val="00DF691F"/>
    <w:rsid w:val="00DF6C01"/>
    <w:rsid w:val="00DF76CA"/>
    <w:rsid w:val="00DF7881"/>
    <w:rsid w:val="00DF78A0"/>
    <w:rsid w:val="00E00111"/>
    <w:rsid w:val="00E01496"/>
    <w:rsid w:val="00E0177B"/>
    <w:rsid w:val="00E0192B"/>
    <w:rsid w:val="00E01955"/>
    <w:rsid w:val="00E024BC"/>
    <w:rsid w:val="00E026DB"/>
    <w:rsid w:val="00E02DC2"/>
    <w:rsid w:val="00E042A9"/>
    <w:rsid w:val="00E049AA"/>
    <w:rsid w:val="00E049D6"/>
    <w:rsid w:val="00E05502"/>
    <w:rsid w:val="00E05F54"/>
    <w:rsid w:val="00E06DE4"/>
    <w:rsid w:val="00E06EB6"/>
    <w:rsid w:val="00E06F7B"/>
    <w:rsid w:val="00E07A25"/>
    <w:rsid w:val="00E07C84"/>
    <w:rsid w:val="00E10457"/>
    <w:rsid w:val="00E1147E"/>
    <w:rsid w:val="00E117D9"/>
    <w:rsid w:val="00E11B78"/>
    <w:rsid w:val="00E11E3C"/>
    <w:rsid w:val="00E12755"/>
    <w:rsid w:val="00E12AC8"/>
    <w:rsid w:val="00E12DC3"/>
    <w:rsid w:val="00E13618"/>
    <w:rsid w:val="00E13D30"/>
    <w:rsid w:val="00E14D4D"/>
    <w:rsid w:val="00E15A09"/>
    <w:rsid w:val="00E15B2F"/>
    <w:rsid w:val="00E16325"/>
    <w:rsid w:val="00E16B01"/>
    <w:rsid w:val="00E177C7"/>
    <w:rsid w:val="00E20ECE"/>
    <w:rsid w:val="00E21CA2"/>
    <w:rsid w:val="00E223F9"/>
    <w:rsid w:val="00E22B36"/>
    <w:rsid w:val="00E22FE4"/>
    <w:rsid w:val="00E234B8"/>
    <w:rsid w:val="00E2374D"/>
    <w:rsid w:val="00E2376F"/>
    <w:rsid w:val="00E24340"/>
    <w:rsid w:val="00E246E3"/>
    <w:rsid w:val="00E24C87"/>
    <w:rsid w:val="00E25503"/>
    <w:rsid w:val="00E25655"/>
    <w:rsid w:val="00E260E1"/>
    <w:rsid w:val="00E26114"/>
    <w:rsid w:val="00E261ED"/>
    <w:rsid w:val="00E26703"/>
    <w:rsid w:val="00E26881"/>
    <w:rsid w:val="00E26D0E"/>
    <w:rsid w:val="00E26E5D"/>
    <w:rsid w:val="00E2772F"/>
    <w:rsid w:val="00E3005C"/>
    <w:rsid w:val="00E30403"/>
    <w:rsid w:val="00E30586"/>
    <w:rsid w:val="00E3068E"/>
    <w:rsid w:val="00E312B7"/>
    <w:rsid w:val="00E31B30"/>
    <w:rsid w:val="00E31BBD"/>
    <w:rsid w:val="00E328A1"/>
    <w:rsid w:val="00E32DD8"/>
    <w:rsid w:val="00E33AD6"/>
    <w:rsid w:val="00E34ACB"/>
    <w:rsid w:val="00E34C1F"/>
    <w:rsid w:val="00E35734"/>
    <w:rsid w:val="00E35C71"/>
    <w:rsid w:val="00E36824"/>
    <w:rsid w:val="00E36D0D"/>
    <w:rsid w:val="00E374C4"/>
    <w:rsid w:val="00E37805"/>
    <w:rsid w:val="00E37D0B"/>
    <w:rsid w:val="00E404C7"/>
    <w:rsid w:val="00E405DE"/>
    <w:rsid w:val="00E422C2"/>
    <w:rsid w:val="00E4281F"/>
    <w:rsid w:val="00E433D5"/>
    <w:rsid w:val="00E43709"/>
    <w:rsid w:val="00E44464"/>
    <w:rsid w:val="00E4487B"/>
    <w:rsid w:val="00E449EE"/>
    <w:rsid w:val="00E455E3"/>
    <w:rsid w:val="00E45F09"/>
    <w:rsid w:val="00E463F6"/>
    <w:rsid w:val="00E47226"/>
    <w:rsid w:val="00E50919"/>
    <w:rsid w:val="00E515CE"/>
    <w:rsid w:val="00E51A7E"/>
    <w:rsid w:val="00E51C2F"/>
    <w:rsid w:val="00E52E50"/>
    <w:rsid w:val="00E5468A"/>
    <w:rsid w:val="00E54C50"/>
    <w:rsid w:val="00E557BD"/>
    <w:rsid w:val="00E55967"/>
    <w:rsid w:val="00E56529"/>
    <w:rsid w:val="00E60796"/>
    <w:rsid w:val="00E607CA"/>
    <w:rsid w:val="00E610BC"/>
    <w:rsid w:val="00E61234"/>
    <w:rsid w:val="00E6346F"/>
    <w:rsid w:val="00E6384E"/>
    <w:rsid w:val="00E64625"/>
    <w:rsid w:val="00E64869"/>
    <w:rsid w:val="00E64DCD"/>
    <w:rsid w:val="00E651AE"/>
    <w:rsid w:val="00E65286"/>
    <w:rsid w:val="00E65C2B"/>
    <w:rsid w:val="00E65C68"/>
    <w:rsid w:val="00E666ED"/>
    <w:rsid w:val="00E66B4D"/>
    <w:rsid w:val="00E67255"/>
    <w:rsid w:val="00E675EB"/>
    <w:rsid w:val="00E67618"/>
    <w:rsid w:val="00E67799"/>
    <w:rsid w:val="00E679C7"/>
    <w:rsid w:val="00E70130"/>
    <w:rsid w:val="00E70292"/>
    <w:rsid w:val="00E712B2"/>
    <w:rsid w:val="00E71A52"/>
    <w:rsid w:val="00E71AE6"/>
    <w:rsid w:val="00E72269"/>
    <w:rsid w:val="00E72558"/>
    <w:rsid w:val="00E731E1"/>
    <w:rsid w:val="00E733F5"/>
    <w:rsid w:val="00E739E4"/>
    <w:rsid w:val="00E73AB5"/>
    <w:rsid w:val="00E73E08"/>
    <w:rsid w:val="00E74828"/>
    <w:rsid w:val="00E754C3"/>
    <w:rsid w:val="00E75592"/>
    <w:rsid w:val="00E75835"/>
    <w:rsid w:val="00E759D8"/>
    <w:rsid w:val="00E75A87"/>
    <w:rsid w:val="00E760CB"/>
    <w:rsid w:val="00E763D4"/>
    <w:rsid w:val="00E764BF"/>
    <w:rsid w:val="00E7661E"/>
    <w:rsid w:val="00E76B68"/>
    <w:rsid w:val="00E76B9F"/>
    <w:rsid w:val="00E770AD"/>
    <w:rsid w:val="00E77DAE"/>
    <w:rsid w:val="00E80029"/>
    <w:rsid w:val="00E8012E"/>
    <w:rsid w:val="00E80197"/>
    <w:rsid w:val="00E80922"/>
    <w:rsid w:val="00E81D41"/>
    <w:rsid w:val="00E8240D"/>
    <w:rsid w:val="00E826A8"/>
    <w:rsid w:val="00E82B65"/>
    <w:rsid w:val="00E82FDC"/>
    <w:rsid w:val="00E830F3"/>
    <w:rsid w:val="00E83367"/>
    <w:rsid w:val="00E83A20"/>
    <w:rsid w:val="00E848C2"/>
    <w:rsid w:val="00E84FE8"/>
    <w:rsid w:val="00E861D6"/>
    <w:rsid w:val="00E865EB"/>
    <w:rsid w:val="00E8759C"/>
    <w:rsid w:val="00E877D2"/>
    <w:rsid w:val="00E87EC4"/>
    <w:rsid w:val="00E9090E"/>
    <w:rsid w:val="00E91644"/>
    <w:rsid w:val="00E92390"/>
    <w:rsid w:val="00E92EC3"/>
    <w:rsid w:val="00E9300F"/>
    <w:rsid w:val="00E930D0"/>
    <w:rsid w:val="00E9315B"/>
    <w:rsid w:val="00E932DE"/>
    <w:rsid w:val="00E932FE"/>
    <w:rsid w:val="00E935A9"/>
    <w:rsid w:val="00E93975"/>
    <w:rsid w:val="00E94613"/>
    <w:rsid w:val="00E94879"/>
    <w:rsid w:val="00E94C47"/>
    <w:rsid w:val="00E95923"/>
    <w:rsid w:val="00E961F3"/>
    <w:rsid w:val="00E963E2"/>
    <w:rsid w:val="00E96CD3"/>
    <w:rsid w:val="00E9720F"/>
    <w:rsid w:val="00EA010A"/>
    <w:rsid w:val="00EA075F"/>
    <w:rsid w:val="00EA2147"/>
    <w:rsid w:val="00EA2481"/>
    <w:rsid w:val="00EA2624"/>
    <w:rsid w:val="00EA45F8"/>
    <w:rsid w:val="00EA4A91"/>
    <w:rsid w:val="00EA4BCD"/>
    <w:rsid w:val="00EA54A7"/>
    <w:rsid w:val="00EA573C"/>
    <w:rsid w:val="00EA5A7E"/>
    <w:rsid w:val="00EA5C03"/>
    <w:rsid w:val="00EA5D09"/>
    <w:rsid w:val="00EA6862"/>
    <w:rsid w:val="00EA7115"/>
    <w:rsid w:val="00EA7661"/>
    <w:rsid w:val="00EA77DB"/>
    <w:rsid w:val="00EA7B56"/>
    <w:rsid w:val="00EB037B"/>
    <w:rsid w:val="00EB05EC"/>
    <w:rsid w:val="00EB085D"/>
    <w:rsid w:val="00EB0AA9"/>
    <w:rsid w:val="00EB14DD"/>
    <w:rsid w:val="00EB1AA7"/>
    <w:rsid w:val="00EB2DC6"/>
    <w:rsid w:val="00EB3607"/>
    <w:rsid w:val="00EB37A9"/>
    <w:rsid w:val="00EB4156"/>
    <w:rsid w:val="00EB45BC"/>
    <w:rsid w:val="00EB4FDD"/>
    <w:rsid w:val="00EB5EB8"/>
    <w:rsid w:val="00EB6662"/>
    <w:rsid w:val="00EB6EF7"/>
    <w:rsid w:val="00EB709D"/>
    <w:rsid w:val="00EB7657"/>
    <w:rsid w:val="00EC031A"/>
    <w:rsid w:val="00EC034A"/>
    <w:rsid w:val="00EC0A5A"/>
    <w:rsid w:val="00EC109B"/>
    <w:rsid w:val="00EC2182"/>
    <w:rsid w:val="00EC2741"/>
    <w:rsid w:val="00EC2FA2"/>
    <w:rsid w:val="00EC3671"/>
    <w:rsid w:val="00EC37BA"/>
    <w:rsid w:val="00EC4D4F"/>
    <w:rsid w:val="00EC5240"/>
    <w:rsid w:val="00EC6BE1"/>
    <w:rsid w:val="00EC6CCA"/>
    <w:rsid w:val="00EC6D28"/>
    <w:rsid w:val="00EC6F53"/>
    <w:rsid w:val="00ED0190"/>
    <w:rsid w:val="00ED051B"/>
    <w:rsid w:val="00ED17BF"/>
    <w:rsid w:val="00ED17CF"/>
    <w:rsid w:val="00ED1BE2"/>
    <w:rsid w:val="00ED31B9"/>
    <w:rsid w:val="00ED40F6"/>
    <w:rsid w:val="00ED4159"/>
    <w:rsid w:val="00ED43B0"/>
    <w:rsid w:val="00ED452A"/>
    <w:rsid w:val="00ED45DF"/>
    <w:rsid w:val="00ED4AE0"/>
    <w:rsid w:val="00ED4C0A"/>
    <w:rsid w:val="00ED50ED"/>
    <w:rsid w:val="00ED556B"/>
    <w:rsid w:val="00ED5980"/>
    <w:rsid w:val="00ED62F6"/>
    <w:rsid w:val="00ED6C24"/>
    <w:rsid w:val="00ED762F"/>
    <w:rsid w:val="00ED7D5C"/>
    <w:rsid w:val="00EE03B2"/>
    <w:rsid w:val="00EE058F"/>
    <w:rsid w:val="00EE0F4E"/>
    <w:rsid w:val="00EE1C55"/>
    <w:rsid w:val="00EE2283"/>
    <w:rsid w:val="00EE26AC"/>
    <w:rsid w:val="00EE273E"/>
    <w:rsid w:val="00EE2CDD"/>
    <w:rsid w:val="00EE32A6"/>
    <w:rsid w:val="00EE35AE"/>
    <w:rsid w:val="00EE3662"/>
    <w:rsid w:val="00EE387C"/>
    <w:rsid w:val="00EE38FD"/>
    <w:rsid w:val="00EE3E45"/>
    <w:rsid w:val="00EE3F8F"/>
    <w:rsid w:val="00EE4B93"/>
    <w:rsid w:val="00EE4DFA"/>
    <w:rsid w:val="00EE5186"/>
    <w:rsid w:val="00EE571F"/>
    <w:rsid w:val="00EE5979"/>
    <w:rsid w:val="00EE61BE"/>
    <w:rsid w:val="00EE69B6"/>
    <w:rsid w:val="00EE6CCA"/>
    <w:rsid w:val="00EE73FC"/>
    <w:rsid w:val="00EE7C6F"/>
    <w:rsid w:val="00EF03DD"/>
    <w:rsid w:val="00EF10AE"/>
    <w:rsid w:val="00EF128B"/>
    <w:rsid w:val="00EF1B67"/>
    <w:rsid w:val="00EF1C91"/>
    <w:rsid w:val="00EF1CDE"/>
    <w:rsid w:val="00EF24D2"/>
    <w:rsid w:val="00EF383F"/>
    <w:rsid w:val="00EF5D38"/>
    <w:rsid w:val="00EF60FB"/>
    <w:rsid w:val="00EF65A3"/>
    <w:rsid w:val="00EF7034"/>
    <w:rsid w:val="00EF7799"/>
    <w:rsid w:val="00EF799C"/>
    <w:rsid w:val="00EF7B22"/>
    <w:rsid w:val="00EF7BAE"/>
    <w:rsid w:val="00F0005D"/>
    <w:rsid w:val="00F00D8D"/>
    <w:rsid w:val="00F01E6E"/>
    <w:rsid w:val="00F02546"/>
    <w:rsid w:val="00F028C9"/>
    <w:rsid w:val="00F04225"/>
    <w:rsid w:val="00F043D8"/>
    <w:rsid w:val="00F04B37"/>
    <w:rsid w:val="00F04BA9"/>
    <w:rsid w:val="00F06177"/>
    <w:rsid w:val="00F064FD"/>
    <w:rsid w:val="00F072DD"/>
    <w:rsid w:val="00F075EA"/>
    <w:rsid w:val="00F07E81"/>
    <w:rsid w:val="00F1000A"/>
    <w:rsid w:val="00F10FCB"/>
    <w:rsid w:val="00F117A2"/>
    <w:rsid w:val="00F1183F"/>
    <w:rsid w:val="00F12086"/>
    <w:rsid w:val="00F12480"/>
    <w:rsid w:val="00F12579"/>
    <w:rsid w:val="00F1273F"/>
    <w:rsid w:val="00F12C9D"/>
    <w:rsid w:val="00F12E3D"/>
    <w:rsid w:val="00F12E45"/>
    <w:rsid w:val="00F1346E"/>
    <w:rsid w:val="00F13B75"/>
    <w:rsid w:val="00F140B0"/>
    <w:rsid w:val="00F14118"/>
    <w:rsid w:val="00F14B60"/>
    <w:rsid w:val="00F15005"/>
    <w:rsid w:val="00F1549B"/>
    <w:rsid w:val="00F15731"/>
    <w:rsid w:val="00F15AEA"/>
    <w:rsid w:val="00F15B35"/>
    <w:rsid w:val="00F15F68"/>
    <w:rsid w:val="00F160F9"/>
    <w:rsid w:val="00F16443"/>
    <w:rsid w:val="00F1765F"/>
    <w:rsid w:val="00F177F4"/>
    <w:rsid w:val="00F17884"/>
    <w:rsid w:val="00F17BB5"/>
    <w:rsid w:val="00F17CF2"/>
    <w:rsid w:val="00F17FE3"/>
    <w:rsid w:val="00F200BA"/>
    <w:rsid w:val="00F2013F"/>
    <w:rsid w:val="00F207F4"/>
    <w:rsid w:val="00F2135D"/>
    <w:rsid w:val="00F21394"/>
    <w:rsid w:val="00F218D4"/>
    <w:rsid w:val="00F2259E"/>
    <w:rsid w:val="00F22846"/>
    <w:rsid w:val="00F235BF"/>
    <w:rsid w:val="00F237E6"/>
    <w:rsid w:val="00F23853"/>
    <w:rsid w:val="00F24BFC"/>
    <w:rsid w:val="00F25428"/>
    <w:rsid w:val="00F2647F"/>
    <w:rsid w:val="00F3072B"/>
    <w:rsid w:val="00F30B8A"/>
    <w:rsid w:val="00F30C7D"/>
    <w:rsid w:val="00F30E4A"/>
    <w:rsid w:val="00F3218E"/>
    <w:rsid w:val="00F324F6"/>
    <w:rsid w:val="00F326CF"/>
    <w:rsid w:val="00F328DF"/>
    <w:rsid w:val="00F3297A"/>
    <w:rsid w:val="00F32E23"/>
    <w:rsid w:val="00F32FF9"/>
    <w:rsid w:val="00F33E39"/>
    <w:rsid w:val="00F343A0"/>
    <w:rsid w:val="00F34B4B"/>
    <w:rsid w:val="00F35717"/>
    <w:rsid w:val="00F3711D"/>
    <w:rsid w:val="00F371A7"/>
    <w:rsid w:val="00F3723C"/>
    <w:rsid w:val="00F37679"/>
    <w:rsid w:val="00F3777F"/>
    <w:rsid w:val="00F37F15"/>
    <w:rsid w:val="00F40131"/>
    <w:rsid w:val="00F4052B"/>
    <w:rsid w:val="00F4081A"/>
    <w:rsid w:val="00F409BD"/>
    <w:rsid w:val="00F4107B"/>
    <w:rsid w:val="00F413ED"/>
    <w:rsid w:val="00F41650"/>
    <w:rsid w:val="00F42BE2"/>
    <w:rsid w:val="00F442E9"/>
    <w:rsid w:val="00F445B4"/>
    <w:rsid w:val="00F44A3A"/>
    <w:rsid w:val="00F45D9C"/>
    <w:rsid w:val="00F45F14"/>
    <w:rsid w:val="00F465A9"/>
    <w:rsid w:val="00F46849"/>
    <w:rsid w:val="00F46D5F"/>
    <w:rsid w:val="00F47753"/>
    <w:rsid w:val="00F50D13"/>
    <w:rsid w:val="00F50E99"/>
    <w:rsid w:val="00F511E6"/>
    <w:rsid w:val="00F51294"/>
    <w:rsid w:val="00F5185A"/>
    <w:rsid w:val="00F519A2"/>
    <w:rsid w:val="00F5251E"/>
    <w:rsid w:val="00F52810"/>
    <w:rsid w:val="00F528FD"/>
    <w:rsid w:val="00F53015"/>
    <w:rsid w:val="00F5310B"/>
    <w:rsid w:val="00F533F3"/>
    <w:rsid w:val="00F53479"/>
    <w:rsid w:val="00F535BE"/>
    <w:rsid w:val="00F543BB"/>
    <w:rsid w:val="00F54547"/>
    <w:rsid w:val="00F54661"/>
    <w:rsid w:val="00F55143"/>
    <w:rsid w:val="00F56135"/>
    <w:rsid w:val="00F56759"/>
    <w:rsid w:val="00F56D00"/>
    <w:rsid w:val="00F56DCF"/>
    <w:rsid w:val="00F570B1"/>
    <w:rsid w:val="00F57592"/>
    <w:rsid w:val="00F57E68"/>
    <w:rsid w:val="00F6220A"/>
    <w:rsid w:val="00F62887"/>
    <w:rsid w:val="00F628E9"/>
    <w:rsid w:val="00F6430E"/>
    <w:rsid w:val="00F643D5"/>
    <w:rsid w:val="00F64604"/>
    <w:rsid w:val="00F6482B"/>
    <w:rsid w:val="00F6513B"/>
    <w:rsid w:val="00F65151"/>
    <w:rsid w:val="00F6547B"/>
    <w:rsid w:val="00F65949"/>
    <w:rsid w:val="00F70042"/>
    <w:rsid w:val="00F7057D"/>
    <w:rsid w:val="00F7077F"/>
    <w:rsid w:val="00F714DD"/>
    <w:rsid w:val="00F718F6"/>
    <w:rsid w:val="00F7191E"/>
    <w:rsid w:val="00F71F0B"/>
    <w:rsid w:val="00F72902"/>
    <w:rsid w:val="00F732A5"/>
    <w:rsid w:val="00F73335"/>
    <w:rsid w:val="00F73607"/>
    <w:rsid w:val="00F736F3"/>
    <w:rsid w:val="00F737AD"/>
    <w:rsid w:val="00F75AD0"/>
    <w:rsid w:val="00F75F8F"/>
    <w:rsid w:val="00F76D14"/>
    <w:rsid w:val="00F76D18"/>
    <w:rsid w:val="00F76EA4"/>
    <w:rsid w:val="00F76F64"/>
    <w:rsid w:val="00F770FE"/>
    <w:rsid w:val="00F77220"/>
    <w:rsid w:val="00F77441"/>
    <w:rsid w:val="00F800A1"/>
    <w:rsid w:val="00F80EB7"/>
    <w:rsid w:val="00F81892"/>
    <w:rsid w:val="00F819CC"/>
    <w:rsid w:val="00F81A64"/>
    <w:rsid w:val="00F8224E"/>
    <w:rsid w:val="00F82BCD"/>
    <w:rsid w:val="00F82EC7"/>
    <w:rsid w:val="00F84BDC"/>
    <w:rsid w:val="00F8593B"/>
    <w:rsid w:val="00F85AFD"/>
    <w:rsid w:val="00F85C0A"/>
    <w:rsid w:val="00F85F0A"/>
    <w:rsid w:val="00F86AF1"/>
    <w:rsid w:val="00F8767D"/>
    <w:rsid w:val="00F87CD4"/>
    <w:rsid w:val="00F90501"/>
    <w:rsid w:val="00F91A67"/>
    <w:rsid w:val="00F91B67"/>
    <w:rsid w:val="00F92190"/>
    <w:rsid w:val="00F92606"/>
    <w:rsid w:val="00F92B56"/>
    <w:rsid w:val="00F92CA0"/>
    <w:rsid w:val="00F93A64"/>
    <w:rsid w:val="00F9402B"/>
    <w:rsid w:val="00F95185"/>
    <w:rsid w:val="00F95716"/>
    <w:rsid w:val="00F95930"/>
    <w:rsid w:val="00F95C1E"/>
    <w:rsid w:val="00F961FE"/>
    <w:rsid w:val="00FA06E5"/>
    <w:rsid w:val="00FA07EB"/>
    <w:rsid w:val="00FA10D7"/>
    <w:rsid w:val="00FA16ED"/>
    <w:rsid w:val="00FA38BA"/>
    <w:rsid w:val="00FA3A7B"/>
    <w:rsid w:val="00FA435A"/>
    <w:rsid w:val="00FA518A"/>
    <w:rsid w:val="00FA52CF"/>
    <w:rsid w:val="00FA560D"/>
    <w:rsid w:val="00FA577C"/>
    <w:rsid w:val="00FA5CB7"/>
    <w:rsid w:val="00FA600F"/>
    <w:rsid w:val="00FA6D33"/>
    <w:rsid w:val="00FA7037"/>
    <w:rsid w:val="00FA7673"/>
    <w:rsid w:val="00FA785D"/>
    <w:rsid w:val="00FA7A3B"/>
    <w:rsid w:val="00FA7DC4"/>
    <w:rsid w:val="00FB010C"/>
    <w:rsid w:val="00FB12A7"/>
    <w:rsid w:val="00FB13F1"/>
    <w:rsid w:val="00FB1BB1"/>
    <w:rsid w:val="00FB1C3F"/>
    <w:rsid w:val="00FB221C"/>
    <w:rsid w:val="00FB25F5"/>
    <w:rsid w:val="00FB29F6"/>
    <w:rsid w:val="00FB2BFE"/>
    <w:rsid w:val="00FB3F56"/>
    <w:rsid w:val="00FB403D"/>
    <w:rsid w:val="00FB5CF4"/>
    <w:rsid w:val="00FB5D91"/>
    <w:rsid w:val="00FB68DF"/>
    <w:rsid w:val="00FB713B"/>
    <w:rsid w:val="00FB730A"/>
    <w:rsid w:val="00FB7A0F"/>
    <w:rsid w:val="00FB7EB9"/>
    <w:rsid w:val="00FC0A2C"/>
    <w:rsid w:val="00FC0A9F"/>
    <w:rsid w:val="00FC1309"/>
    <w:rsid w:val="00FC1644"/>
    <w:rsid w:val="00FC2A0D"/>
    <w:rsid w:val="00FC2FA5"/>
    <w:rsid w:val="00FC3526"/>
    <w:rsid w:val="00FC4845"/>
    <w:rsid w:val="00FC5228"/>
    <w:rsid w:val="00FC59CD"/>
    <w:rsid w:val="00FC5BD1"/>
    <w:rsid w:val="00FC5D2A"/>
    <w:rsid w:val="00FC62BA"/>
    <w:rsid w:val="00FC6443"/>
    <w:rsid w:val="00FC6D5C"/>
    <w:rsid w:val="00FC70A2"/>
    <w:rsid w:val="00FC7BD5"/>
    <w:rsid w:val="00FD09A8"/>
    <w:rsid w:val="00FD2D5C"/>
    <w:rsid w:val="00FD335B"/>
    <w:rsid w:val="00FD33C8"/>
    <w:rsid w:val="00FD3EBC"/>
    <w:rsid w:val="00FD4035"/>
    <w:rsid w:val="00FD419F"/>
    <w:rsid w:val="00FD44A3"/>
    <w:rsid w:val="00FD4803"/>
    <w:rsid w:val="00FD4CBA"/>
    <w:rsid w:val="00FD551E"/>
    <w:rsid w:val="00FD5F2B"/>
    <w:rsid w:val="00FD62AE"/>
    <w:rsid w:val="00FD70CC"/>
    <w:rsid w:val="00FD70F4"/>
    <w:rsid w:val="00FD7351"/>
    <w:rsid w:val="00FD7A0B"/>
    <w:rsid w:val="00FE0C4D"/>
    <w:rsid w:val="00FE10A3"/>
    <w:rsid w:val="00FE3203"/>
    <w:rsid w:val="00FE4058"/>
    <w:rsid w:val="00FE4C3A"/>
    <w:rsid w:val="00FE50DB"/>
    <w:rsid w:val="00FE699B"/>
    <w:rsid w:val="00FE759E"/>
    <w:rsid w:val="00FE772E"/>
    <w:rsid w:val="00FE7B46"/>
    <w:rsid w:val="00FF0088"/>
    <w:rsid w:val="00FF0986"/>
    <w:rsid w:val="00FF0CDD"/>
    <w:rsid w:val="00FF20B9"/>
    <w:rsid w:val="00FF27BD"/>
    <w:rsid w:val="00FF2C7A"/>
    <w:rsid w:val="00FF33D1"/>
    <w:rsid w:val="00FF3E79"/>
    <w:rsid w:val="00FF406C"/>
    <w:rsid w:val="00FF494C"/>
    <w:rsid w:val="00FF5211"/>
    <w:rsid w:val="00FF55D0"/>
    <w:rsid w:val="00FF56B5"/>
    <w:rsid w:val="00FF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locked="1" w:semiHidden="0" w:uiPriority="0" w:unhideWhenUsed="0"/>
    <w:lsdException w:name="caption" w:locked="1" w:semiHidden="0" w:uiPriority="0" w:unhideWhenUsed="0" w:qFormat="1"/>
    <w:lsdException w:name="table of figures" w:locked="1" w:semiHidden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32CDB"/>
    <w:pPr>
      <w:widowControl w:val="0"/>
      <w:spacing w:line="460" w:lineRule="atLeast"/>
      <w:ind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632CDB"/>
    <w:pPr>
      <w:keepNext/>
      <w:keepLines/>
      <w:numPr>
        <w:numId w:val="2"/>
      </w:numPr>
      <w:spacing w:beforeLines="100" w:afterLines="100"/>
      <w:outlineLvl w:val="0"/>
    </w:pPr>
    <w:rPr>
      <w:rFonts w:ascii="华文细黑" w:eastAsia="黑体" w:hAnsi="华文细黑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632CDB"/>
    <w:pPr>
      <w:keepNext/>
      <w:keepLines/>
      <w:numPr>
        <w:ilvl w:val="1"/>
        <w:numId w:val="2"/>
      </w:numPr>
      <w:spacing w:beforeLines="50" w:afterLines="50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"/>
    <w:next w:val="a"/>
    <w:link w:val="3Char"/>
    <w:qFormat/>
    <w:rsid w:val="00901BD4"/>
    <w:pPr>
      <w:keepNext/>
      <w:keepLines/>
      <w:numPr>
        <w:ilvl w:val="2"/>
        <w:numId w:val="2"/>
      </w:numPr>
      <w:spacing w:beforeLines="50" w:afterLines="50"/>
      <w:outlineLvl w:val="2"/>
    </w:pPr>
    <w:rPr>
      <w:rFonts w:ascii="华文细黑" w:eastAsia="黑体" w:hAnsi="华文细黑"/>
      <w:bCs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94236"/>
    <w:pPr>
      <w:keepNext/>
      <w:widowControl/>
      <w:numPr>
        <w:ilvl w:val="3"/>
        <w:numId w:val="2"/>
      </w:numPr>
      <w:jc w:val="center"/>
      <w:outlineLvl w:val="3"/>
    </w:pPr>
    <w:rPr>
      <w:rFonts w:ascii="Arial" w:hAnsi="Arial" w:cs="Arial"/>
      <w:b/>
      <w:bCs/>
      <w:kern w:val="0"/>
      <w:szCs w:val="21"/>
    </w:rPr>
  </w:style>
  <w:style w:type="paragraph" w:styleId="5">
    <w:name w:val="heading 5"/>
    <w:basedOn w:val="a"/>
    <w:next w:val="a"/>
    <w:link w:val="5Char"/>
    <w:uiPriority w:val="99"/>
    <w:qFormat/>
    <w:rsid w:val="00594236"/>
    <w:pPr>
      <w:keepNext/>
      <w:numPr>
        <w:ilvl w:val="4"/>
        <w:numId w:val="2"/>
      </w:numPr>
      <w:spacing w:line="360" w:lineRule="exact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9"/>
    <w:qFormat/>
    <w:rsid w:val="00594236"/>
    <w:pPr>
      <w:keepNext/>
      <w:numPr>
        <w:ilvl w:val="5"/>
        <w:numId w:val="2"/>
      </w:numPr>
      <w:spacing w:line="360" w:lineRule="exact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9"/>
    <w:qFormat/>
    <w:rsid w:val="00594236"/>
    <w:pPr>
      <w:keepNext/>
      <w:numPr>
        <w:ilvl w:val="6"/>
        <w:numId w:val="2"/>
      </w:numPr>
      <w:autoSpaceDE w:val="0"/>
      <w:autoSpaceDN w:val="0"/>
      <w:adjustRightInd w:val="0"/>
      <w:spacing w:before="2" w:line="440" w:lineRule="exact"/>
      <w:ind w:right="-23"/>
      <w:outlineLvl w:val="6"/>
    </w:pPr>
    <w:rPr>
      <w:rFonts w:ascii="Arial" w:hAnsi="Arial" w:cs="Arial"/>
      <w:kern w:val="0"/>
      <w:sz w:val="32"/>
      <w:szCs w:val="28"/>
    </w:rPr>
  </w:style>
  <w:style w:type="paragraph" w:styleId="8">
    <w:name w:val="heading 8"/>
    <w:basedOn w:val="a"/>
    <w:next w:val="a"/>
    <w:link w:val="8Char"/>
    <w:uiPriority w:val="99"/>
    <w:qFormat/>
    <w:rsid w:val="0059423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iPriority w:val="99"/>
    <w:qFormat/>
    <w:rsid w:val="0059423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F447D"/>
    <w:rPr>
      <w:rFonts w:ascii="华文细黑" w:eastAsia="黑体" w:hAnsi="华文细黑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9"/>
    <w:rsid w:val="00CF447D"/>
    <w:rPr>
      <w:rFonts w:ascii="Arial" w:eastAsia="黑体" w:hAnsi="Arial"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CF447D"/>
    <w:rPr>
      <w:rFonts w:ascii="华文细黑" w:eastAsia="黑体" w:hAnsi="华文细黑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F447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F44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F447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F447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F447D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F447D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Char"/>
    <w:uiPriority w:val="99"/>
    <w:rsid w:val="00D971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47D"/>
    <w:rPr>
      <w:sz w:val="18"/>
      <w:szCs w:val="18"/>
    </w:rPr>
  </w:style>
  <w:style w:type="paragraph" w:styleId="a4">
    <w:name w:val="footer"/>
    <w:basedOn w:val="a"/>
    <w:link w:val="Char0"/>
    <w:uiPriority w:val="99"/>
    <w:rsid w:val="0059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DC7CDB"/>
    <w:rPr>
      <w:rFonts w:cs="Times New Roman"/>
      <w:kern w:val="2"/>
      <w:sz w:val="18"/>
      <w:szCs w:val="18"/>
    </w:rPr>
  </w:style>
  <w:style w:type="paragraph" w:styleId="a5">
    <w:name w:val="Document Map"/>
    <w:basedOn w:val="a"/>
    <w:link w:val="Char1"/>
    <w:uiPriority w:val="99"/>
    <w:semiHidden/>
    <w:rsid w:val="00594236"/>
    <w:pPr>
      <w:shd w:val="clear" w:color="auto" w:fill="000080"/>
    </w:pPr>
  </w:style>
  <w:style w:type="character" w:customStyle="1" w:styleId="Char1">
    <w:name w:val="文档结构图 Char"/>
    <w:basedOn w:val="a0"/>
    <w:link w:val="a5"/>
    <w:uiPriority w:val="99"/>
    <w:semiHidden/>
    <w:rsid w:val="00CF447D"/>
    <w:rPr>
      <w:sz w:val="0"/>
      <w:szCs w:val="0"/>
    </w:rPr>
  </w:style>
  <w:style w:type="paragraph" w:styleId="10">
    <w:name w:val="toc 1"/>
    <w:basedOn w:val="a"/>
    <w:next w:val="a"/>
    <w:autoRedefine/>
    <w:uiPriority w:val="39"/>
    <w:rsid w:val="006C3BFD"/>
    <w:pPr>
      <w:tabs>
        <w:tab w:val="left" w:pos="960"/>
        <w:tab w:val="right" w:leader="dot" w:pos="9060"/>
      </w:tabs>
      <w:spacing w:before="120" w:after="120" w:line="360" w:lineRule="exact"/>
      <w:ind w:firstLine="482"/>
      <w:jc w:val="center"/>
    </w:pPr>
    <w:rPr>
      <w:rFonts w:ascii="黑体" w:eastAsia="黑体" w:hAnsi="Calibri" w:cs="Calibri"/>
      <w:bCs/>
      <w:cap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BE5E5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rsid w:val="00CD5E37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character" w:styleId="a6">
    <w:name w:val="Hyperlink"/>
    <w:basedOn w:val="a0"/>
    <w:uiPriority w:val="99"/>
    <w:rsid w:val="00594236"/>
    <w:rPr>
      <w:rFonts w:cs="Times New Roman"/>
      <w:color w:val="0000FF"/>
      <w:u w:val="single"/>
    </w:rPr>
  </w:style>
  <w:style w:type="character" w:styleId="a7">
    <w:name w:val="page number"/>
    <w:basedOn w:val="a0"/>
    <w:uiPriority w:val="99"/>
    <w:rsid w:val="00594236"/>
    <w:rPr>
      <w:rFonts w:cs="Times New Roman"/>
    </w:rPr>
  </w:style>
  <w:style w:type="character" w:styleId="a8">
    <w:name w:val="FollowedHyperlink"/>
    <w:basedOn w:val="a0"/>
    <w:uiPriority w:val="99"/>
    <w:rsid w:val="00594236"/>
    <w:rPr>
      <w:rFonts w:cs="Times New Roman"/>
      <w:color w:val="800080"/>
      <w:u w:val="single"/>
    </w:rPr>
  </w:style>
  <w:style w:type="paragraph" w:styleId="a9">
    <w:name w:val="Body Text Indent"/>
    <w:basedOn w:val="a"/>
    <w:link w:val="Char2"/>
    <w:uiPriority w:val="99"/>
    <w:rsid w:val="00594236"/>
    <w:pPr>
      <w:autoSpaceDE w:val="0"/>
      <w:autoSpaceDN w:val="0"/>
      <w:adjustRightInd w:val="0"/>
      <w:spacing w:line="360" w:lineRule="exact"/>
      <w:ind w:right="-23" w:firstLineChars="192" w:firstLine="403"/>
    </w:pPr>
    <w:rPr>
      <w:rFonts w:ascii="宋体" w:hAnsi="宋体"/>
      <w:kern w:val="24"/>
    </w:rPr>
  </w:style>
  <w:style w:type="character" w:customStyle="1" w:styleId="Char2">
    <w:name w:val="正文文本缩进 Char"/>
    <w:basedOn w:val="a0"/>
    <w:link w:val="a9"/>
    <w:uiPriority w:val="99"/>
    <w:semiHidden/>
    <w:rsid w:val="00CF447D"/>
    <w:rPr>
      <w:sz w:val="24"/>
      <w:szCs w:val="24"/>
    </w:rPr>
  </w:style>
  <w:style w:type="paragraph" w:styleId="aa">
    <w:name w:val="table of figures"/>
    <w:basedOn w:val="a"/>
    <w:next w:val="a"/>
    <w:uiPriority w:val="99"/>
    <w:rsid w:val="00594236"/>
    <w:pPr>
      <w:ind w:left="480" w:hanging="480"/>
      <w:jc w:val="left"/>
    </w:pPr>
    <w:rPr>
      <w:rFonts w:ascii="Calibri" w:hAnsi="Calibri"/>
      <w:smallCaps/>
      <w:sz w:val="20"/>
      <w:szCs w:val="20"/>
    </w:rPr>
  </w:style>
  <w:style w:type="paragraph" w:styleId="HTML">
    <w:name w:val="HTML Preformatted"/>
    <w:basedOn w:val="a"/>
    <w:link w:val="HTMLChar"/>
    <w:uiPriority w:val="99"/>
    <w:rsid w:val="00594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CF447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594236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40">
    <w:name w:val="toc 4"/>
    <w:basedOn w:val="a"/>
    <w:next w:val="a"/>
    <w:autoRedefine/>
    <w:uiPriority w:val="99"/>
    <w:semiHidden/>
    <w:rsid w:val="00594236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94236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94236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94236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94236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94236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1">
    <w:name w:val="Body Text Indent 2"/>
    <w:basedOn w:val="a"/>
    <w:link w:val="2Char0"/>
    <w:uiPriority w:val="99"/>
    <w:rsid w:val="00594236"/>
    <w:pPr>
      <w:spacing w:before="100" w:beforeAutospacing="1" w:after="50" w:line="360" w:lineRule="exact"/>
      <w:ind w:firstLineChars="200" w:firstLine="420"/>
    </w:pPr>
    <w:rPr>
      <w:rFonts w:ascii="Arial" w:hAnsi="Arial" w:cs="Arial"/>
    </w:rPr>
  </w:style>
  <w:style w:type="character" w:customStyle="1" w:styleId="2Char0">
    <w:name w:val="正文文本缩进 2 Char"/>
    <w:basedOn w:val="a0"/>
    <w:link w:val="21"/>
    <w:uiPriority w:val="99"/>
    <w:semiHidden/>
    <w:rsid w:val="00CF447D"/>
    <w:rPr>
      <w:sz w:val="24"/>
      <w:szCs w:val="24"/>
    </w:rPr>
  </w:style>
  <w:style w:type="paragraph" w:styleId="ab">
    <w:name w:val="Balloon Text"/>
    <w:basedOn w:val="a"/>
    <w:link w:val="Char3"/>
    <w:uiPriority w:val="99"/>
    <w:semiHidden/>
    <w:rsid w:val="00FB403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F447D"/>
    <w:rPr>
      <w:sz w:val="0"/>
      <w:szCs w:val="0"/>
    </w:rPr>
  </w:style>
  <w:style w:type="character" w:styleId="ac">
    <w:name w:val="Emphasis"/>
    <w:basedOn w:val="a0"/>
    <w:uiPriority w:val="99"/>
    <w:qFormat/>
    <w:rsid w:val="00D45354"/>
    <w:rPr>
      <w:rFonts w:cs="Times New Roman"/>
      <w:color w:val="CC0033"/>
    </w:rPr>
  </w:style>
  <w:style w:type="table" w:styleId="ad">
    <w:name w:val="Table Grid"/>
    <w:basedOn w:val="a1"/>
    <w:uiPriority w:val="99"/>
    <w:rsid w:val="00D768A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rsid w:val="00555B2F"/>
    <w:pPr>
      <w:widowControl/>
      <w:spacing w:before="100" w:beforeAutospacing="1" w:after="100" w:afterAutospacing="1" w:line="360" w:lineRule="auto"/>
      <w:ind w:left="-27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99"/>
    <w:qFormat/>
    <w:rsid w:val="006E34AE"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f">
    <w:name w:val="Date"/>
    <w:basedOn w:val="a"/>
    <w:next w:val="a"/>
    <w:link w:val="Char4"/>
    <w:uiPriority w:val="99"/>
    <w:rsid w:val="00F81892"/>
    <w:rPr>
      <w:szCs w:val="20"/>
    </w:rPr>
  </w:style>
  <w:style w:type="character" w:customStyle="1" w:styleId="Char4">
    <w:name w:val="日期 Char"/>
    <w:basedOn w:val="a0"/>
    <w:link w:val="af"/>
    <w:uiPriority w:val="99"/>
    <w:semiHidden/>
    <w:rsid w:val="00CF447D"/>
    <w:rPr>
      <w:sz w:val="24"/>
      <w:szCs w:val="24"/>
    </w:rPr>
  </w:style>
  <w:style w:type="paragraph" w:customStyle="1" w:styleId="11">
    <w:name w:val="分项 1"/>
    <w:basedOn w:val="a"/>
    <w:autoRedefine/>
    <w:uiPriority w:val="99"/>
    <w:rsid w:val="006C7E80"/>
    <w:pPr>
      <w:widowControl/>
      <w:adjustRightInd w:val="0"/>
      <w:snapToGrid w:val="0"/>
      <w:spacing w:line="360" w:lineRule="auto"/>
      <w:ind w:rightChars="100" w:right="210" w:firstLine="420"/>
      <w:jc w:val="center"/>
    </w:pPr>
    <w:rPr>
      <w:rFonts w:ascii="宋体" w:hAnsi="宋体"/>
      <w:szCs w:val="20"/>
    </w:rPr>
  </w:style>
  <w:style w:type="character" w:customStyle="1" w:styleId="copy">
    <w:name w:val="copy"/>
    <w:basedOn w:val="a0"/>
    <w:uiPriority w:val="99"/>
    <w:rsid w:val="00CD7F46"/>
    <w:rPr>
      <w:rFonts w:cs="Times New Roman"/>
    </w:rPr>
  </w:style>
  <w:style w:type="paragraph" w:styleId="af0">
    <w:name w:val="Body Text"/>
    <w:basedOn w:val="a"/>
    <w:link w:val="Char5"/>
    <w:uiPriority w:val="99"/>
    <w:rsid w:val="00C47D92"/>
    <w:pPr>
      <w:spacing w:after="120"/>
    </w:pPr>
  </w:style>
  <w:style w:type="character" w:customStyle="1" w:styleId="Char5">
    <w:name w:val="正文文本 Char"/>
    <w:basedOn w:val="a0"/>
    <w:link w:val="af0"/>
    <w:uiPriority w:val="99"/>
    <w:locked/>
    <w:rsid w:val="00291CA3"/>
    <w:rPr>
      <w:rFonts w:cs="Times New Roman"/>
      <w:kern w:val="2"/>
      <w:sz w:val="24"/>
      <w:szCs w:val="24"/>
    </w:rPr>
  </w:style>
  <w:style w:type="paragraph" w:customStyle="1" w:styleId="zhenwengCharCharChar">
    <w:name w:val="zhenweng Char Char Char"/>
    <w:basedOn w:val="a"/>
    <w:uiPriority w:val="99"/>
    <w:semiHidden/>
    <w:rsid w:val="00472CF1"/>
    <w:pPr>
      <w:widowControl/>
      <w:spacing w:after="160" w:line="240" w:lineRule="exact"/>
      <w:jc w:val="left"/>
    </w:pPr>
    <w:rPr>
      <w:rFonts w:ascii="Arial" w:hAnsi="Arial" w:cs="Verdana"/>
      <w:b/>
      <w:kern w:val="0"/>
      <w:lang w:eastAsia="en-US"/>
    </w:rPr>
  </w:style>
  <w:style w:type="paragraph" w:styleId="af1">
    <w:name w:val="Plain Text"/>
    <w:basedOn w:val="a"/>
    <w:link w:val="Char6"/>
    <w:uiPriority w:val="99"/>
    <w:rsid w:val="00A75524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1"/>
    <w:uiPriority w:val="99"/>
    <w:semiHidden/>
    <w:rsid w:val="00CF447D"/>
    <w:rPr>
      <w:rFonts w:ascii="宋体" w:hAnsi="Courier New" w:cs="Courier New"/>
      <w:szCs w:val="21"/>
    </w:rPr>
  </w:style>
  <w:style w:type="paragraph" w:customStyle="1" w:styleId="CharChar1Char">
    <w:name w:val="Char Char1 Char"/>
    <w:basedOn w:val="aa"/>
    <w:next w:val="a"/>
    <w:autoRedefine/>
    <w:uiPriority w:val="99"/>
    <w:rsid w:val="002F66D9"/>
    <w:pPr>
      <w:widowControl/>
      <w:tabs>
        <w:tab w:val="num" w:pos="900"/>
      </w:tabs>
      <w:adjustRightInd w:val="0"/>
      <w:snapToGrid w:val="0"/>
      <w:ind w:left="0" w:firstLine="0"/>
    </w:pPr>
    <w:rPr>
      <w:kern w:val="0"/>
      <w:szCs w:val="21"/>
    </w:rPr>
  </w:style>
  <w:style w:type="paragraph" w:styleId="af2">
    <w:name w:val="Normal Indent"/>
    <w:aliases w:val="特点,四号,ALT+Z,正文非缩进,表正文,正文1,表格,正文（首行缩进两字） Char,正文（首行缩进两字）"/>
    <w:basedOn w:val="a"/>
    <w:rsid w:val="00C85262"/>
    <w:pPr>
      <w:ind w:firstLineChars="200" w:firstLine="420"/>
    </w:pPr>
    <w:rPr>
      <w:rFonts w:ascii="Arial" w:hAnsi="Arial" w:cs="Arial"/>
      <w:iCs/>
      <w:szCs w:val="21"/>
    </w:rPr>
  </w:style>
  <w:style w:type="paragraph" w:customStyle="1" w:styleId="af3">
    <w:name w:val="正文内容"/>
    <w:basedOn w:val="a"/>
    <w:uiPriority w:val="99"/>
    <w:rsid w:val="00A12C40"/>
    <w:pPr>
      <w:spacing w:line="300" w:lineRule="auto"/>
      <w:ind w:firstLineChars="200" w:firstLine="200"/>
    </w:pPr>
    <w:rPr>
      <w:rFonts w:ascii="宋体" w:hAnsi="宋体"/>
      <w:kern w:val="24"/>
    </w:rPr>
  </w:style>
  <w:style w:type="paragraph" w:customStyle="1" w:styleId="af4">
    <w:name w:val="正文格式"/>
    <w:basedOn w:val="a"/>
    <w:uiPriority w:val="99"/>
    <w:rsid w:val="003B66DD"/>
    <w:pPr>
      <w:widowControl/>
      <w:adjustRightInd w:val="0"/>
      <w:snapToGrid w:val="0"/>
      <w:spacing w:line="400" w:lineRule="atLeast"/>
      <w:ind w:firstLine="482"/>
      <w:textAlignment w:val="baseline"/>
    </w:pPr>
    <w:rPr>
      <w:kern w:val="0"/>
      <w:szCs w:val="20"/>
    </w:rPr>
  </w:style>
  <w:style w:type="paragraph" w:customStyle="1" w:styleId="abc">
    <w:name w:val="序列a)b)c)"/>
    <w:basedOn w:val="af4"/>
    <w:uiPriority w:val="99"/>
    <w:rsid w:val="003B66DD"/>
    <w:pPr>
      <w:numPr>
        <w:numId w:val="3"/>
      </w:numPr>
    </w:pPr>
  </w:style>
  <w:style w:type="paragraph" w:customStyle="1" w:styleId="123">
    <w:name w:val="序列1)2)3)"/>
    <w:basedOn w:val="af4"/>
    <w:uiPriority w:val="99"/>
    <w:rsid w:val="003B66DD"/>
    <w:pPr>
      <w:numPr>
        <w:ilvl w:val="1"/>
        <w:numId w:val="3"/>
      </w:numPr>
      <w:tabs>
        <w:tab w:val="clear" w:pos="1588"/>
        <w:tab w:val="left" w:pos="1247"/>
      </w:tabs>
      <w:ind w:left="1248" w:hanging="397"/>
    </w:pPr>
  </w:style>
  <w:style w:type="paragraph" w:styleId="af5">
    <w:name w:val="No Spacing"/>
    <w:uiPriority w:val="99"/>
    <w:qFormat/>
    <w:rsid w:val="00901BD4"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customStyle="1" w:styleId="077-">
    <w:name w:val="077-正文格式"/>
    <w:basedOn w:val="a"/>
    <w:link w:val="077-Char1"/>
    <w:uiPriority w:val="99"/>
    <w:rsid w:val="00324508"/>
    <w:pPr>
      <w:adjustRightInd w:val="0"/>
      <w:snapToGrid w:val="0"/>
      <w:ind w:firstLineChars="200" w:firstLine="200"/>
    </w:pPr>
    <w:rPr>
      <w:rFonts w:ascii="宋体" w:cs="宋体"/>
      <w:szCs w:val="20"/>
    </w:rPr>
  </w:style>
  <w:style w:type="character" w:customStyle="1" w:styleId="077-Char1">
    <w:name w:val="077-正文格式 Char1"/>
    <w:basedOn w:val="a0"/>
    <w:link w:val="077-"/>
    <w:uiPriority w:val="99"/>
    <w:locked/>
    <w:rsid w:val="00324508"/>
    <w:rPr>
      <w:rFonts w:ascii="宋体" w:cs="宋体"/>
      <w:kern w:val="2"/>
      <w:sz w:val="24"/>
    </w:rPr>
  </w:style>
  <w:style w:type="paragraph" w:styleId="af6">
    <w:name w:val="Title"/>
    <w:basedOn w:val="a"/>
    <w:next w:val="a"/>
    <w:link w:val="Char7"/>
    <w:uiPriority w:val="99"/>
    <w:qFormat/>
    <w:rsid w:val="00F91A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7">
    <w:name w:val="标题 Char"/>
    <w:basedOn w:val="a0"/>
    <w:link w:val="af6"/>
    <w:uiPriority w:val="99"/>
    <w:locked/>
    <w:rsid w:val="00F91A67"/>
    <w:rPr>
      <w:rFonts w:ascii="Cambria" w:hAnsi="Cambria" w:cs="Times New Roman"/>
      <w:b/>
      <w:bCs/>
      <w:kern w:val="2"/>
      <w:sz w:val="32"/>
      <w:szCs w:val="32"/>
    </w:rPr>
  </w:style>
  <w:style w:type="paragraph" w:styleId="af7">
    <w:name w:val="caption"/>
    <w:basedOn w:val="a"/>
    <w:next w:val="a"/>
    <w:qFormat/>
    <w:rsid w:val="006B47AB"/>
    <w:rPr>
      <w:rFonts w:ascii="Cambria" w:eastAsia="黑体" w:hAnsi="Cambria"/>
      <w:sz w:val="20"/>
      <w:szCs w:val="20"/>
    </w:rPr>
  </w:style>
  <w:style w:type="paragraph" w:styleId="af8">
    <w:name w:val="Body Text First Indent"/>
    <w:basedOn w:val="a"/>
    <w:link w:val="Char8"/>
    <w:uiPriority w:val="99"/>
    <w:rsid w:val="00291CA3"/>
    <w:pPr>
      <w:spacing w:line="400" w:lineRule="atLeast"/>
      <w:ind w:firstLineChars="200" w:firstLine="200"/>
    </w:pPr>
  </w:style>
  <w:style w:type="character" w:customStyle="1" w:styleId="Char8">
    <w:name w:val="正文首行缩进 Char"/>
    <w:basedOn w:val="Char5"/>
    <w:link w:val="af8"/>
    <w:uiPriority w:val="99"/>
    <w:locked/>
    <w:rsid w:val="00291CA3"/>
  </w:style>
  <w:style w:type="numbering" w:styleId="111111">
    <w:name w:val="Outline List 2"/>
    <w:basedOn w:val="a2"/>
    <w:uiPriority w:val="99"/>
    <w:semiHidden/>
    <w:unhideWhenUsed/>
    <w:rsid w:val="00CF447D"/>
    <w:pPr>
      <w:numPr>
        <w:numId w:val="1"/>
      </w:numPr>
    </w:pPr>
  </w:style>
  <w:style w:type="paragraph" w:customStyle="1" w:styleId="CharCharCharChar">
    <w:name w:val="Char Char Char Char"/>
    <w:basedOn w:val="a5"/>
    <w:rsid w:val="00CB1DA3"/>
    <w:pPr>
      <w:adjustRightInd w:val="0"/>
      <w:spacing w:line="436" w:lineRule="exact"/>
      <w:ind w:left="357" w:firstLine="0"/>
      <w:jc w:val="left"/>
      <w:outlineLvl w:val="3"/>
    </w:pPr>
    <w:rPr>
      <w:rFonts w:ascii="Tahoma" w:hAnsi="Tahom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8">
                      <w:marLeft w:val="68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0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0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62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216;&#26415;&#25991;&#20214;&#32467;&#26500;&#35201;&#27714;&#21450;&#27169;&#29256;\&#25216;&#26415;&#25991;&#20214;&#32467;&#2650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21AF7C9-403C-4F70-8BB0-EE143A8B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技术文件结构模板.dotx</Template>
  <TotalTime>629</TotalTime>
  <Pages>14</Pages>
  <Words>990</Words>
  <Characters>5643</Characters>
  <Application>Microsoft Office Word</Application>
  <DocSecurity>0</DocSecurity>
  <Lines>47</Lines>
  <Paragraphs>13</Paragraphs>
  <ScaleCrop>false</ScaleCrop>
  <Company>SBS</Company>
  <LinksUpToDate>false</LinksUpToDate>
  <CharactersWithSpaces>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SCM/ACC-1050</dc:title>
  <dc:creator>Lenovo User</dc:creator>
  <cp:lastModifiedBy>huangfb</cp:lastModifiedBy>
  <cp:revision>81</cp:revision>
  <cp:lastPrinted>2009-06-10T05:48:00Z</cp:lastPrinted>
  <dcterms:created xsi:type="dcterms:W3CDTF">2017-06-19T02:44:00Z</dcterms:created>
  <dcterms:modified xsi:type="dcterms:W3CDTF">2017-06-27T02:30:00Z</dcterms:modified>
</cp:coreProperties>
</file>